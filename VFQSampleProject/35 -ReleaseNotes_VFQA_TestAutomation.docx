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1C585" w14:textId="77777777" w:rsidR="002B4AFF" w:rsidRPr="00CF5A6C" w:rsidRDefault="002B4AFF" w:rsidP="00240107">
      <w:pPr>
        <w:spacing w:line="276" w:lineRule="auto"/>
        <w:rPr>
          <w:rFonts w:ascii="Arial" w:hAnsi="Arial" w:cs="Arial"/>
          <w:sz w:val="23"/>
          <w:szCs w:val="23"/>
        </w:rPr>
      </w:pPr>
    </w:p>
    <w:p w14:paraId="5A833B42" w14:textId="77777777" w:rsidR="00163F19" w:rsidRPr="00CF5A6C" w:rsidRDefault="007F786D" w:rsidP="00240107">
      <w:pPr>
        <w:autoSpaceDE w:val="0"/>
        <w:autoSpaceDN w:val="0"/>
        <w:adjustRightInd w:val="0"/>
        <w:spacing w:after="0" w:line="276" w:lineRule="auto"/>
        <w:rPr>
          <w:rFonts w:ascii="Arial" w:hAnsi="Arial" w:cs="Arial"/>
          <w:color w:val="000000"/>
          <w:sz w:val="23"/>
          <w:szCs w:val="23"/>
          <w:lang w:val="en-IN"/>
        </w:rPr>
      </w:pPr>
      <w:r w:rsidRPr="00CF5A6C">
        <w:rPr>
          <w:rFonts w:ascii="Arial" w:hAnsi="Arial" w:cs="Arial"/>
          <w:noProof/>
          <w:sz w:val="23"/>
          <w:szCs w:val="23"/>
        </w:rPr>
        <mc:AlternateContent>
          <mc:Choice Requires="wps">
            <w:drawing>
              <wp:anchor distT="0" distB="0" distL="114300" distR="114300" simplePos="0" relativeHeight="251669504" behindDoc="0" locked="0" layoutInCell="1" allowOverlap="1" wp14:anchorId="04C8243A" wp14:editId="0D228AD6">
                <wp:simplePos x="0" y="0"/>
                <wp:positionH relativeFrom="column">
                  <wp:posOffset>435478</wp:posOffset>
                </wp:positionH>
                <wp:positionV relativeFrom="paragraph">
                  <wp:posOffset>2405232</wp:posOffset>
                </wp:positionV>
                <wp:extent cx="5283200" cy="775970"/>
                <wp:effectExtent l="0" t="0" r="0" b="508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3200" cy="7759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81CEE7" w14:textId="77777777" w:rsidR="00282143" w:rsidRDefault="00282143" w:rsidP="007F786D">
                            <w:pPr>
                              <w:pStyle w:val="NormalWeb"/>
                              <w:spacing w:before="0" w:beforeAutospacing="0" w:after="200" w:afterAutospacing="0" w:line="276" w:lineRule="auto"/>
                              <w:jc w:val="center"/>
                            </w:pPr>
                            <w:r>
                              <w:rPr>
                                <w:rFonts w:ascii="Arial" w:hAnsi="Arial"/>
                                <w:b/>
                                <w:bCs/>
                                <w:color w:val="17365D"/>
                                <w:spacing w:val="5"/>
                                <w:kern w:val="28"/>
                                <w:sz w:val="38"/>
                                <w:szCs w:val="38"/>
                                <w:lang w:val="en-GB"/>
                              </w:rPr>
                              <w:t>Release Notes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C8243A" id="_x0000_t202" coordsize="21600,21600" o:spt="202" path="m,l,21600r21600,l21600,xe">
                <v:stroke joinstyle="miter"/>
                <v:path gradientshapeok="t" o:connecttype="rect"/>
              </v:shapetype>
              <v:shape id="Text Box 2" o:spid="_x0000_s1026" type="#_x0000_t202" style="position:absolute;left:0;text-align:left;margin-left:34.3pt;margin-top:189.4pt;width:416pt;height:61.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" fillcolor="white [3201]" stroked="f" strokeweight=".5pt">
                <v:textbox>
                  <w:txbxContent>
                    <w:p w14:paraId="1A81CEE7" w14:textId="77777777" w:rsidR="00282143" w:rsidRDefault="00282143" w:rsidP="007F786D">
                      <w:pPr>
                        <w:pStyle w:val="NormalWeb"/>
                        <w:spacing w:before="0" w:beforeAutospacing="0" w:after="200" w:afterAutospacing="0" w:line="276" w:lineRule="auto"/>
                        <w:jc w:val="center"/>
                      </w:pPr>
                      <w:r>
                        <w:rPr>
                          <w:rFonts w:ascii="Arial" w:hAnsi="Arial"/>
                          <w:b/>
                          <w:bCs/>
                          <w:color w:val="17365D"/>
                          <w:spacing w:val="5"/>
                          <w:kern w:val="28"/>
                          <w:sz w:val="38"/>
                          <w:szCs w:val="38"/>
                          <w:lang w:val="en-GB"/>
                        </w:rPr>
                        <w:t>Release Notes</w:t>
                      </w:r>
                    </w:p>
                  </w:txbxContent>
                </v:textbox>
              </v:shape>
            </w:pict>
          </mc:Fallback>
        </mc:AlternateContent>
      </w:r>
    </w:p>
    <w:p w14:paraId="778538CD" w14:textId="77777777" w:rsidR="00E2155D" w:rsidRDefault="00E2155D" w:rsidP="00240107">
      <w:pPr>
        <w:spacing w:line="276" w:lineRule="auto"/>
        <w:rPr>
          <w:rFonts w:ascii="Arial" w:hAnsi="Arial" w:cs="Arial"/>
          <w:sz w:val="23"/>
          <w:szCs w:val="23"/>
        </w:rPr>
      </w:pPr>
    </w:p>
    <w:p w14:paraId="4CE10AE8" w14:textId="77777777" w:rsidR="00E2155D" w:rsidRPr="00E2155D" w:rsidRDefault="00E2155D" w:rsidP="00E2155D">
      <w:pPr>
        <w:rPr>
          <w:rFonts w:ascii="Arial" w:hAnsi="Arial" w:cs="Arial"/>
          <w:sz w:val="23"/>
          <w:szCs w:val="23"/>
        </w:rPr>
      </w:pPr>
    </w:p>
    <w:p w14:paraId="706C38A0" w14:textId="77777777" w:rsidR="00E2155D" w:rsidRPr="00E2155D" w:rsidRDefault="00E2155D" w:rsidP="00E2155D">
      <w:pPr>
        <w:rPr>
          <w:rFonts w:ascii="Arial" w:hAnsi="Arial" w:cs="Arial"/>
          <w:sz w:val="23"/>
          <w:szCs w:val="23"/>
        </w:rPr>
      </w:pPr>
    </w:p>
    <w:p w14:paraId="02C543DF" w14:textId="77777777" w:rsidR="00E2155D" w:rsidRPr="00E2155D" w:rsidRDefault="00E2155D" w:rsidP="00E2155D">
      <w:pPr>
        <w:rPr>
          <w:rFonts w:ascii="Arial" w:hAnsi="Arial" w:cs="Arial"/>
          <w:sz w:val="23"/>
          <w:szCs w:val="23"/>
        </w:rPr>
      </w:pPr>
    </w:p>
    <w:p w14:paraId="64C96B4C" w14:textId="77777777" w:rsidR="00E2155D" w:rsidRPr="00E2155D" w:rsidRDefault="00E2155D" w:rsidP="00E2155D">
      <w:pPr>
        <w:rPr>
          <w:rFonts w:ascii="Arial" w:hAnsi="Arial" w:cs="Arial"/>
          <w:sz w:val="23"/>
          <w:szCs w:val="23"/>
        </w:rPr>
      </w:pPr>
    </w:p>
    <w:p w14:paraId="1E261FAD" w14:textId="77777777" w:rsidR="00E2155D" w:rsidRDefault="00E2155D" w:rsidP="00E2155D">
      <w:pPr>
        <w:tabs>
          <w:tab w:val="left" w:pos="2415"/>
        </w:tabs>
        <w:rPr>
          <w:rFonts w:ascii="Arial" w:hAnsi="Arial" w:cs="Arial"/>
          <w:sz w:val="23"/>
          <w:szCs w:val="23"/>
        </w:rPr>
      </w:pPr>
      <w:r>
        <w:rPr>
          <w:rFonts w:ascii="Arial" w:hAnsi="Arial" w:cs="Arial"/>
          <w:sz w:val="23"/>
          <w:szCs w:val="23"/>
        </w:rPr>
        <w:tab/>
      </w:r>
    </w:p>
    <w:p w14:paraId="3799EAE4" w14:textId="77777777" w:rsidR="00054A30" w:rsidRPr="00E2155D" w:rsidRDefault="00E2155D" w:rsidP="00E2155D">
      <w:pPr>
        <w:tabs>
          <w:tab w:val="left" w:pos="2415"/>
        </w:tabs>
        <w:rPr>
          <w:rFonts w:ascii="Arial" w:hAnsi="Arial" w:cs="Arial"/>
          <w:sz w:val="23"/>
          <w:szCs w:val="23"/>
        </w:rPr>
        <w:sectPr w:rsidR="00054A30" w:rsidRPr="00E2155D" w:rsidSect="00DA310F">
          <w:headerReference w:type="even" r:id="rId12"/>
          <w:headerReference w:type="default" r:id="rId13"/>
          <w:footerReference w:type="even" r:id="rId14"/>
          <w:footerReference w:type="default" r:id="rId15"/>
          <w:headerReference w:type="first" r:id="rId16"/>
          <w:footerReference w:type="first" r:id="rId17"/>
          <w:type w:val="continuous"/>
          <w:pgSz w:w="11909" w:h="16834" w:code="9"/>
          <w:pgMar w:top="1191" w:right="1411" w:bottom="1440" w:left="1411" w:header="851" w:footer="113" w:gutter="0"/>
          <w:pgNumType w:start="1"/>
          <w:cols w:space="720"/>
          <w:docGrid w:linePitch="360"/>
        </w:sectPr>
      </w:pPr>
      <w:r>
        <w:rPr>
          <w:rFonts w:ascii="Arial" w:hAnsi="Arial" w:cs="Arial"/>
          <w:sz w:val="23"/>
          <w:szCs w:val="23"/>
        </w:rPr>
        <w:tab/>
      </w:r>
    </w:p>
    <w:p w14:paraId="26D50BC4" w14:textId="77777777" w:rsidR="00B21C44" w:rsidRPr="00CF5A6C" w:rsidRDefault="007F69CC" w:rsidP="004A1BCE">
      <w:pPr>
        <w:jc w:val="left"/>
        <w:rPr>
          <w:rFonts w:ascii="Arial" w:hAnsi="Arial" w:cs="Arial"/>
          <w:b/>
          <w:color w:val="4F81BD" w:themeColor="accent1"/>
        </w:rPr>
      </w:pPr>
      <w:r w:rsidRPr="00CF5A6C">
        <w:rPr>
          <w:rFonts w:ascii="Arial" w:hAnsi="Arial" w:cs="Arial"/>
          <w:b/>
          <w:color w:val="4F81BD" w:themeColor="accent1"/>
        </w:rPr>
        <w:lastRenderedPageBreak/>
        <w:t>Revision History</w:t>
      </w:r>
    </w:p>
    <w:tbl>
      <w:tblPr>
        <w:tblStyle w:val="MediumList1-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562"/>
        <w:gridCol w:w="5117"/>
        <w:gridCol w:w="1391"/>
        <w:gridCol w:w="1947"/>
      </w:tblGrid>
      <w:tr w:rsidR="00B21C44" w:rsidRPr="00CF5A6C" w14:paraId="6FDC7AF3" w14:textId="77777777" w:rsidTr="00005714">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563116FF" w14:textId="77777777" w:rsidR="00B21C44" w:rsidRPr="00CF5A6C" w:rsidRDefault="00B21C44" w:rsidP="00CD41C3">
            <w:pPr>
              <w:tabs>
                <w:tab w:val="num" w:pos="360"/>
              </w:tabs>
              <w:spacing w:after="200" w:line="276" w:lineRule="auto"/>
              <w:rPr>
                <w:rFonts w:ascii="Arial" w:hAnsi="Arial" w:cs="Arial"/>
                <w:color w:val="FFFFFF" w:themeColor="background1"/>
                <w:sz w:val="20"/>
                <w:szCs w:val="20"/>
                <w:lang w:val="en-GB"/>
              </w:rPr>
            </w:pPr>
            <w:r w:rsidRPr="00CF5A6C">
              <w:rPr>
                <w:rFonts w:ascii="Arial" w:hAnsi="Arial" w:cs="Arial"/>
                <w:color w:val="FFFFFF" w:themeColor="background1"/>
                <w:sz w:val="20"/>
                <w:szCs w:val="20"/>
                <w:lang w:val="en-GB"/>
              </w:rPr>
              <w:t>No.</w:t>
            </w:r>
          </w:p>
        </w:tc>
        <w:tc>
          <w:tcPr>
            <w:tcW w:w="5117" w:type="dxa"/>
          </w:tcPr>
          <w:p w14:paraId="344C28B4" w14:textId="77777777" w:rsidR="00B21C44" w:rsidRPr="00CF5A6C" w:rsidRDefault="00B21C44" w:rsidP="00CD41C3">
            <w:pPr>
              <w:tabs>
                <w:tab w:val="num" w:pos="360"/>
              </w:tabs>
              <w:spacing w:after="200" w:line="276" w:lineRule="auto"/>
              <w:rPr>
                <w:rFonts w:ascii="Arial" w:hAnsi="Arial" w:cs="Arial"/>
                <w:color w:val="FFFFFF" w:themeColor="background1"/>
                <w:sz w:val="20"/>
                <w:szCs w:val="20"/>
                <w:lang w:val="en-GB"/>
              </w:rPr>
            </w:pPr>
            <w:r w:rsidRPr="00CF5A6C">
              <w:rPr>
                <w:rFonts w:ascii="Arial" w:hAnsi="Arial" w:cs="Arial"/>
                <w:color w:val="FFFFFF" w:themeColor="background1"/>
                <w:sz w:val="20"/>
                <w:szCs w:val="20"/>
                <w:lang w:val="en-GB"/>
              </w:rPr>
              <w:t>Document</w:t>
            </w:r>
          </w:p>
        </w:tc>
        <w:tc>
          <w:tcPr>
            <w:tcW w:w="1391" w:type="dxa"/>
          </w:tcPr>
          <w:p w14:paraId="68C242BA" w14:textId="77777777" w:rsidR="00B21C44" w:rsidRPr="00CF5A6C" w:rsidRDefault="00B21C44" w:rsidP="00CD41C3">
            <w:pPr>
              <w:tabs>
                <w:tab w:val="num" w:pos="360"/>
              </w:tabs>
              <w:spacing w:after="200" w:line="276" w:lineRule="auto"/>
              <w:rPr>
                <w:rFonts w:ascii="Arial" w:hAnsi="Arial" w:cs="Arial"/>
                <w:color w:val="FFFFFF" w:themeColor="background1"/>
                <w:sz w:val="20"/>
                <w:szCs w:val="20"/>
                <w:lang w:val="en-GB"/>
              </w:rPr>
            </w:pPr>
            <w:r w:rsidRPr="00CF5A6C">
              <w:rPr>
                <w:rFonts w:ascii="Arial" w:hAnsi="Arial" w:cs="Arial"/>
                <w:color w:val="FFFFFF" w:themeColor="background1"/>
                <w:sz w:val="20"/>
                <w:szCs w:val="20"/>
                <w:lang w:val="en-GB"/>
              </w:rPr>
              <w:t>Version</w:t>
            </w:r>
          </w:p>
        </w:tc>
        <w:tc>
          <w:tcPr>
            <w:tcW w:w="1947" w:type="dxa"/>
          </w:tcPr>
          <w:p w14:paraId="7F86C264" w14:textId="77777777" w:rsidR="00B21C44" w:rsidRPr="00CF5A6C" w:rsidRDefault="00B21C44" w:rsidP="00CD41C3">
            <w:pPr>
              <w:tabs>
                <w:tab w:val="num" w:pos="360"/>
              </w:tabs>
              <w:spacing w:after="200" w:line="276" w:lineRule="auto"/>
              <w:rPr>
                <w:rFonts w:ascii="Arial" w:hAnsi="Arial" w:cs="Arial"/>
                <w:color w:val="FFFFFF" w:themeColor="background1"/>
                <w:sz w:val="20"/>
                <w:szCs w:val="20"/>
                <w:lang w:val="en-GB"/>
              </w:rPr>
            </w:pPr>
            <w:r w:rsidRPr="00CF5A6C">
              <w:rPr>
                <w:rFonts w:ascii="Arial" w:hAnsi="Arial" w:cs="Arial"/>
                <w:color w:val="FFFFFF" w:themeColor="background1"/>
                <w:sz w:val="20"/>
                <w:szCs w:val="20"/>
                <w:lang w:val="en-GB"/>
              </w:rPr>
              <w:t>Date</w:t>
            </w:r>
          </w:p>
        </w:tc>
      </w:tr>
      <w:tr w:rsidR="00B21C44" w:rsidRPr="00CF5A6C" w14:paraId="1A5A452C" w14:textId="77777777" w:rsidTr="00005714">
        <w:trPr>
          <w:jc w:val="center"/>
        </w:trPr>
        <w:tc>
          <w:tcPr>
            <w:tcW w:w="562" w:type="dxa"/>
          </w:tcPr>
          <w:p w14:paraId="7865A998" w14:textId="77777777" w:rsidR="00B21C44" w:rsidRPr="00CF5A6C" w:rsidRDefault="004C5BC9" w:rsidP="00CD41C3">
            <w:pPr>
              <w:tabs>
                <w:tab w:val="num" w:pos="360"/>
              </w:tabs>
              <w:spacing w:after="200" w:line="276" w:lineRule="auto"/>
              <w:rPr>
                <w:rFonts w:ascii="Arial" w:hAnsi="Arial" w:cs="Arial"/>
                <w:color w:val="002060"/>
                <w:sz w:val="20"/>
                <w:szCs w:val="20"/>
                <w:lang w:val="en-GB"/>
              </w:rPr>
            </w:pPr>
            <w:r w:rsidRPr="00CF5A6C">
              <w:rPr>
                <w:rFonts w:ascii="Arial" w:hAnsi="Arial" w:cs="Arial"/>
                <w:color w:val="002060"/>
                <w:sz w:val="20"/>
                <w:szCs w:val="20"/>
                <w:lang w:val="en-GB"/>
              </w:rPr>
              <w:t>1</w:t>
            </w:r>
          </w:p>
        </w:tc>
        <w:tc>
          <w:tcPr>
            <w:tcW w:w="5117" w:type="dxa"/>
          </w:tcPr>
          <w:p w14:paraId="6F282D05" w14:textId="77777777" w:rsidR="00B21C44" w:rsidRPr="00CF5A6C" w:rsidRDefault="00EE6EDE" w:rsidP="007521F1">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1.0-</w:t>
            </w:r>
            <w:r w:rsidR="007521F1">
              <w:rPr>
                <w:rFonts w:ascii="Arial" w:hAnsi="Arial" w:cs="Arial"/>
                <w:color w:val="002060"/>
                <w:sz w:val="20"/>
                <w:szCs w:val="20"/>
                <w:lang w:val="en-GB"/>
              </w:rPr>
              <w:t>ReleaseNo</w:t>
            </w:r>
            <w:r w:rsidR="004C5BC9" w:rsidRPr="00CF5A6C">
              <w:rPr>
                <w:rFonts w:ascii="Arial" w:hAnsi="Arial" w:cs="Arial"/>
                <w:color w:val="002060"/>
                <w:sz w:val="20"/>
                <w:szCs w:val="20"/>
                <w:lang w:val="en-GB"/>
              </w:rPr>
              <w:t>tes_</w:t>
            </w:r>
            <w:r w:rsidR="006907DD">
              <w:rPr>
                <w:rFonts w:ascii="Arial" w:hAnsi="Arial" w:cs="Arial"/>
                <w:color w:val="002060"/>
                <w:sz w:val="20"/>
                <w:szCs w:val="20"/>
                <w:lang w:val="en-GB"/>
              </w:rPr>
              <w:t>VFQR</w:t>
            </w:r>
            <w:r w:rsidR="004C5BC9" w:rsidRPr="00CF5A6C">
              <w:rPr>
                <w:rFonts w:ascii="Arial" w:hAnsi="Arial" w:cs="Arial"/>
                <w:color w:val="002060"/>
                <w:sz w:val="20"/>
                <w:szCs w:val="20"/>
                <w:lang w:val="en-GB"/>
              </w:rPr>
              <w:t>_TestAutomation</w:t>
            </w:r>
          </w:p>
        </w:tc>
        <w:tc>
          <w:tcPr>
            <w:tcW w:w="1391" w:type="dxa"/>
          </w:tcPr>
          <w:p w14:paraId="7353FBF2" w14:textId="77777777" w:rsidR="00B21C44" w:rsidRPr="00CF5A6C" w:rsidRDefault="006907DD" w:rsidP="00CD41C3">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1.0</w:t>
            </w:r>
          </w:p>
        </w:tc>
        <w:tc>
          <w:tcPr>
            <w:tcW w:w="1947" w:type="dxa"/>
          </w:tcPr>
          <w:p w14:paraId="77F558BD" w14:textId="5230CE8E" w:rsidR="00B21C44" w:rsidRPr="00CF5A6C" w:rsidRDefault="00B57031" w:rsidP="00CD41C3">
            <w:pPr>
              <w:tabs>
                <w:tab w:val="num" w:pos="360"/>
              </w:tabs>
              <w:spacing w:after="200" w:line="276" w:lineRule="auto"/>
              <w:rPr>
                <w:rFonts w:ascii="Arial" w:hAnsi="Arial" w:cs="Arial"/>
                <w:color w:val="002060"/>
                <w:sz w:val="20"/>
                <w:szCs w:val="20"/>
                <w:lang w:val="en-GB"/>
              </w:rPr>
            </w:pPr>
            <w:r>
              <w:rPr>
                <w:rFonts w:ascii="Arial" w:hAnsi="Arial" w:cs="Arial"/>
                <w:color w:val="002060"/>
                <w:sz w:val="20"/>
                <w:szCs w:val="20"/>
                <w:lang w:val="en-GB"/>
              </w:rPr>
              <w:t>2</w:t>
            </w:r>
            <w:r w:rsidR="00BF2FF1">
              <w:rPr>
                <w:rFonts w:ascii="Arial" w:hAnsi="Arial" w:cs="Arial"/>
                <w:color w:val="002060"/>
                <w:sz w:val="20"/>
                <w:szCs w:val="20"/>
                <w:lang w:val="en-GB"/>
              </w:rPr>
              <w:t>7</w:t>
            </w:r>
            <w:r>
              <w:rPr>
                <w:rFonts w:ascii="Arial" w:hAnsi="Arial" w:cs="Arial"/>
                <w:color w:val="002060"/>
                <w:sz w:val="20"/>
                <w:szCs w:val="20"/>
                <w:lang w:val="en-GB"/>
              </w:rPr>
              <w:t>-</w:t>
            </w:r>
            <w:r w:rsidR="00BF2FF1">
              <w:rPr>
                <w:rFonts w:ascii="Arial" w:hAnsi="Arial" w:cs="Arial"/>
                <w:color w:val="002060"/>
                <w:sz w:val="20"/>
                <w:szCs w:val="20"/>
                <w:lang w:val="en-GB"/>
              </w:rPr>
              <w:t>03</w:t>
            </w:r>
            <w:r w:rsidR="004C5BC9" w:rsidRPr="00CF5A6C">
              <w:rPr>
                <w:rFonts w:ascii="Arial" w:hAnsi="Arial" w:cs="Arial"/>
                <w:color w:val="002060"/>
                <w:sz w:val="20"/>
                <w:szCs w:val="20"/>
                <w:lang w:val="en-GB"/>
              </w:rPr>
              <w:t>-20</w:t>
            </w:r>
            <w:r w:rsidR="00BF2FF1">
              <w:rPr>
                <w:rFonts w:ascii="Arial" w:hAnsi="Arial" w:cs="Arial"/>
                <w:color w:val="002060"/>
                <w:sz w:val="20"/>
                <w:szCs w:val="20"/>
                <w:lang w:val="en-GB"/>
              </w:rPr>
              <w:t>23</w:t>
            </w:r>
          </w:p>
        </w:tc>
      </w:tr>
    </w:tbl>
    <w:p w14:paraId="7C69BA21" w14:textId="77777777" w:rsidR="00CD7453" w:rsidRPr="00CF5A6C" w:rsidRDefault="00CD7453" w:rsidP="00240107">
      <w:pPr>
        <w:spacing w:line="276" w:lineRule="auto"/>
        <w:rPr>
          <w:rFonts w:ascii="Arial" w:hAnsi="Arial" w:cs="Arial"/>
          <w:b/>
          <w:color w:val="4F81BD" w:themeColor="accent1"/>
        </w:rPr>
      </w:pPr>
    </w:p>
    <w:p w14:paraId="7F1686E2" w14:textId="77777777" w:rsidR="00B21C44" w:rsidRPr="00CF5A6C" w:rsidRDefault="00B21C44" w:rsidP="00240107">
      <w:pPr>
        <w:spacing w:line="276" w:lineRule="auto"/>
        <w:rPr>
          <w:rFonts w:ascii="Arial" w:hAnsi="Arial" w:cs="Arial"/>
        </w:rPr>
      </w:pPr>
    </w:p>
    <w:p w14:paraId="1E4198E5" w14:textId="77777777" w:rsidR="00054A30" w:rsidRPr="00CF5A6C" w:rsidRDefault="00054A30" w:rsidP="00240107">
      <w:pPr>
        <w:spacing w:after="200" w:line="276" w:lineRule="auto"/>
        <w:jc w:val="left"/>
        <w:rPr>
          <w:rFonts w:ascii="Arial" w:hAnsi="Arial" w:cs="Arial"/>
          <w:sz w:val="23"/>
          <w:szCs w:val="23"/>
        </w:rPr>
      </w:pPr>
      <w:r w:rsidRPr="00CF5A6C">
        <w:rPr>
          <w:rFonts w:ascii="Arial" w:hAnsi="Arial" w:cs="Arial"/>
          <w:sz w:val="23"/>
          <w:szCs w:val="23"/>
        </w:rPr>
        <w:br w:type="page"/>
      </w:r>
    </w:p>
    <w:bookmarkStart w:id="0" w:name="_Toc358658721" w:displacedByCustomXml="next"/>
    <w:bookmarkEnd w:id="0" w:displacedByCustomXml="next"/>
    <w:bookmarkStart w:id="1" w:name="_Toc358710707" w:displacedByCustomXml="next"/>
    <w:bookmarkEnd w:id="1" w:displacedByCustomXml="next"/>
    <w:bookmarkStart w:id="2" w:name="_Toc358711023" w:displacedByCustomXml="next"/>
    <w:bookmarkEnd w:id="2" w:displacedByCustomXml="next"/>
    <w:bookmarkStart w:id="3" w:name="_Toc358711345" w:displacedByCustomXml="next"/>
    <w:bookmarkEnd w:id="3" w:displacedByCustomXml="next"/>
    <w:bookmarkStart w:id="4" w:name="_Toc358711661" w:displacedByCustomXml="next"/>
    <w:bookmarkEnd w:id="4" w:displacedByCustomXml="next"/>
    <w:bookmarkStart w:id="5" w:name="_Toc358711977" w:displacedByCustomXml="next"/>
    <w:bookmarkEnd w:id="5" w:displacedByCustomXml="next"/>
    <w:bookmarkStart w:id="6" w:name="_Toc384989053" w:displacedByCustomXml="next"/>
    <w:bookmarkStart w:id="7" w:name="_Toc387846730" w:displacedByCustomXml="next"/>
    <w:sdt>
      <w:sdtPr>
        <w:rPr>
          <w:rFonts w:ascii="Arial" w:hAnsi="Arial" w:cs="Arial"/>
          <w:b/>
          <w:color w:val="002060"/>
          <w:sz w:val="16"/>
          <w:lang w:eastAsia="en-US"/>
        </w:rPr>
        <w:id w:val="-1599096909"/>
        <w:docPartObj>
          <w:docPartGallery w:val="Table of Contents"/>
          <w:docPartUnique/>
        </w:docPartObj>
      </w:sdtPr>
      <w:sdtEndPr>
        <w:rPr>
          <w:bCs/>
          <w:noProof/>
        </w:rPr>
      </w:sdtEndPr>
      <w:sdtContent>
        <w:p w14:paraId="5593485B" w14:textId="77777777" w:rsidR="00B21C44" w:rsidRPr="00CF5A6C" w:rsidRDefault="00B21C44" w:rsidP="00240107">
          <w:pPr>
            <w:pStyle w:val="TOCHeading"/>
            <w:spacing w:line="276" w:lineRule="auto"/>
            <w:jc w:val="center"/>
            <w:rPr>
              <w:rFonts w:ascii="Arial" w:hAnsi="Arial" w:cs="Arial"/>
              <w:b/>
              <w:color w:val="002060"/>
              <w:sz w:val="22"/>
            </w:rPr>
          </w:pPr>
          <w:r w:rsidRPr="00CF5A6C">
            <w:rPr>
              <w:rFonts w:ascii="Arial" w:hAnsi="Arial" w:cs="Arial"/>
              <w:b/>
              <w:color w:val="002060"/>
              <w:sz w:val="22"/>
            </w:rPr>
            <w:t>Table of Contents</w:t>
          </w:r>
        </w:p>
        <w:p w14:paraId="0E4BA99F" w14:textId="77777777" w:rsidR="00995CA6" w:rsidRDefault="005E7552">
          <w:pPr>
            <w:pStyle w:val="TOC1"/>
            <w:rPr>
              <w:rFonts w:asciiTheme="minorHAnsi" w:eastAsiaTheme="minorEastAsia" w:hAnsiTheme="minorHAnsi"/>
              <w:b w:val="0"/>
              <w:noProof/>
              <w:color w:val="auto"/>
              <w:sz w:val="22"/>
            </w:rPr>
          </w:pPr>
          <w:r w:rsidRPr="00CF5A6C">
            <w:rPr>
              <w:rFonts w:cs="Arial"/>
              <w:sz w:val="16"/>
            </w:rPr>
            <w:fldChar w:fldCharType="begin"/>
          </w:r>
          <w:r w:rsidRPr="00CF5A6C">
            <w:rPr>
              <w:rFonts w:cs="Arial"/>
              <w:sz w:val="16"/>
            </w:rPr>
            <w:instrText xml:space="preserve"> TOC \o "1-3" \h \z \u </w:instrText>
          </w:r>
          <w:r w:rsidRPr="00CF5A6C">
            <w:rPr>
              <w:rFonts w:cs="Arial"/>
              <w:sz w:val="16"/>
            </w:rPr>
            <w:fldChar w:fldCharType="separate"/>
          </w:r>
          <w:hyperlink w:anchor="_Toc528052027" w:history="1">
            <w:r w:rsidR="00995CA6" w:rsidRPr="00934999">
              <w:rPr>
                <w:rStyle w:val="Hyperlink"/>
                <w:rFonts w:cs="Arial"/>
                <w:noProof/>
              </w:rPr>
              <w:t>1</w:t>
            </w:r>
            <w:r w:rsidR="00995CA6">
              <w:rPr>
                <w:rFonts w:asciiTheme="minorHAnsi" w:eastAsiaTheme="minorEastAsia" w:hAnsiTheme="minorHAnsi"/>
                <w:b w:val="0"/>
                <w:noProof/>
                <w:color w:val="auto"/>
                <w:sz w:val="22"/>
              </w:rPr>
              <w:tab/>
            </w:r>
            <w:r w:rsidR="00995CA6" w:rsidRPr="00934999">
              <w:rPr>
                <w:rStyle w:val="Hyperlink"/>
                <w:rFonts w:cs="Arial"/>
                <w:noProof/>
              </w:rPr>
              <w:t>Introduction</w:t>
            </w:r>
            <w:r w:rsidR="00995CA6">
              <w:rPr>
                <w:noProof/>
                <w:webHidden/>
              </w:rPr>
              <w:tab/>
            </w:r>
            <w:r w:rsidR="00995CA6">
              <w:rPr>
                <w:noProof/>
                <w:webHidden/>
              </w:rPr>
              <w:fldChar w:fldCharType="begin"/>
            </w:r>
            <w:r w:rsidR="00995CA6">
              <w:rPr>
                <w:noProof/>
                <w:webHidden/>
              </w:rPr>
              <w:instrText xml:space="preserve"> PAGEREF _Toc528052027 \h </w:instrText>
            </w:r>
            <w:r w:rsidR="00995CA6">
              <w:rPr>
                <w:noProof/>
                <w:webHidden/>
              </w:rPr>
            </w:r>
            <w:r w:rsidR="00995CA6">
              <w:rPr>
                <w:noProof/>
                <w:webHidden/>
              </w:rPr>
              <w:fldChar w:fldCharType="separate"/>
            </w:r>
            <w:r w:rsidR="00995CA6">
              <w:rPr>
                <w:noProof/>
                <w:webHidden/>
              </w:rPr>
              <w:t>5</w:t>
            </w:r>
            <w:r w:rsidR="00995CA6">
              <w:rPr>
                <w:noProof/>
                <w:webHidden/>
              </w:rPr>
              <w:fldChar w:fldCharType="end"/>
            </w:r>
          </w:hyperlink>
        </w:p>
        <w:p w14:paraId="07B6F515" w14:textId="77777777" w:rsidR="00995CA6" w:rsidRDefault="00000000">
          <w:pPr>
            <w:pStyle w:val="TOC1"/>
            <w:rPr>
              <w:rFonts w:asciiTheme="minorHAnsi" w:eastAsiaTheme="minorEastAsia" w:hAnsiTheme="minorHAnsi"/>
              <w:b w:val="0"/>
              <w:noProof/>
              <w:color w:val="auto"/>
              <w:sz w:val="22"/>
            </w:rPr>
          </w:pPr>
          <w:hyperlink w:anchor="_Toc528052028" w:history="1">
            <w:r w:rsidR="00995CA6" w:rsidRPr="00934999">
              <w:rPr>
                <w:rStyle w:val="Hyperlink"/>
                <w:rFonts w:cs="Arial"/>
                <w:noProof/>
              </w:rPr>
              <w:t>2</w:t>
            </w:r>
            <w:r w:rsidR="00995CA6">
              <w:rPr>
                <w:rFonts w:asciiTheme="minorHAnsi" w:eastAsiaTheme="minorEastAsia" w:hAnsiTheme="minorHAnsi"/>
                <w:b w:val="0"/>
                <w:noProof/>
                <w:color w:val="auto"/>
                <w:sz w:val="22"/>
              </w:rPr>
              <w:tab/>
            </w:r>
            <w:r w:rsidR="00995CA6" w:rsidRPr="00934999">
              <w:rPr>
                <w:rStyle w:val="Hyperlink"/>
                <w:rFonts w:cs="Arial"/>
                <w:noProof/>
              </w:rPr>
              <w:t>Build Details</w:t>
            </w:r>
            <w:r w:rsidR="00995CA6">
              <w:rPr>
                <w:noProof/>
                <w:webHidden/>
              </w:rPr>
              <w:tab/>
            </w:r>
            <w:r w:rsidR="00995CA6">
              <w:rPr>
                <w:noProof/>
                <w:webHidden/>
              </w:rPr>
              <w:fldChar w:fldCharType="begin"/>
            </w:r>
            <w:r w:rsidR="00995CA6">
              <w:rPr>
                <w:noProof/>
                <w:webHidden/>
              </w:rPr>
              <w:instrText xml:space="preserve"> PAGEREF _Toc528052028 \h </w:instrText>
            </w:r>
            <w:r w:rsidR="00995CA6">
              <w:rPr>
                <w:noProof/>
                <w:webHidden/>
              </w:rPr>
            </w:r>
            <w:r w:rsidR="00995CA6">
              <w:rPr>
                <w:noProof/>
                <w:webHidden/>
              </w:rPr>
              <w:fldChar w:fldCharType="separate"/>
            </w:r>
            <w:r w:rsidR="00995CA6">
              <w:rPr>
                <w:noProof/>
                <w:webHidden/>
              </w:rPr>
              <w:t>6</w:t>
            </w:r>
            <w:r w:rsidR="00995CA6">
              <w:rPr>
                <w:noProof/>
                <w:webHidden/>
              </w:rPr>
              <w:fldChar w:fldCharType="end"/>
            </w:r>
          </w:hyperlink>
        </w:p>
        <w:p w14:paraId="10E4E293" w14:textId="77777777" w:rsidR="00995CA6" w:rsidRDefault="00000000">
          <w:pPr>
            <w:pStyle w:val="TOC2"/>
            <w:tabs>
              <w:tab w:val="left" w:pos="880"/>
              <w:tab w:val="right" w:leader="dot" w:pos="9017"/>
            </w:tabs>
            <w:rPr>
              <w:rFonts w:asciiTheme="minorHAnsi" w:eastAsiaTheme="minorEastAsia" w:hAnsiTheme="minorHAnsi"/>
              <w:noProof/>
              <w:color w:val="auto"/>
              <w:sz w:val="22"/>
            </w:rPr>
          </w:pPr>
          <w:hyperlink w:anchor="_Toc528052029" w:history="1">
            <w:r w:rsidR="00995CA6" w:rsidRPr="00934999">
              <w:rPr>
                <w:rStyle w:val="Hyperlink"/>
                <w:noProof/>
              </w:rPr>
              <w:t>2.1</w:t>
            </w:r>
            <w:r w:rsidR="00995CA6">
              <w:rPr>
                <w:rFonts w:asciiTheme="minorHAnsi" w:eastAsiaTheme="minorEastAsia" w:hAnsiTheme="minorHAnsi"/>
                <w:noProof/>
                <w:color w:val="auto"/>
                <w:sz w:val="22"/>
              </w:rPr>
              <w:tab/>
            </w:r>
            <w:r w:rsidR="00995CA6" w:rsidRPr="00934999">
              <w:rPr>
                <w:rStyle w:val="Hyperlink"/>
                <w:noProof/>
              </w:rPr>
              <w:t>Delivered Code Version</w:t>
            </w:r>
            <w:r w:rsidR="00995CA6">
              <w:rPr>
                <w:noProof/>
                <w:webHidden/>
              </w:rPr>
              <w:tab/>
            </w:r>
            <w:r w:rsidR="00995CA6">
              <w:rPr>
                <w:noProof/>
                <w:webHidden/>
              </w:rPr>
              <w:fldChar w:fldCharType="begin"/>
            </w:r>
            <w:r w:rsidR="00995CA6">
              <w:rPr>
                <w:noProof/>
                <w:webHidden/>
              </w:rPr>
              <w:instrText xml:space="preserve"> PAGEREF _Toc528052029 \h </w:instrText>
            </w:r>
            <w:r w:rsidR="00995CA6">
              <w:rPr>
                <w:noProof/>
                <w:webHidden/>
              </w:rPr>
            </w:r>
            <w:r w:rsidR="00995CA6">
              <w:rPr>
                <w:noProof/>
                <w:webHidden/>
              </w:rPr>
              <w:fldChar w:fldCharType="separate"/>
            </w:r>
            <w:r w:rsidR="00995CA6">
              <w:rPr>
                <w:noProof/>
                <w:webHidden/>
              </w:rPr>
              <w:t>6</w:t>
            </w:r>
            <w:r w:rsidR="00995CA6">
              <w:rPr>
                <w:noProof/>
                <w:webHidden/>
              </w:rPr>
              <w:fldChar w:fldCharType="end"/>
            </w:r>
          </w:hyperlink>
        </w:p>
        <w:p w14:paraId="37D4E0DE" w14:textId="77777777" w:rsidR="00995CA6" w:rsidRDefault="00000000">
          <w:pPr>
            <w:pStyle w:val="TOC2"/>
            <w:tabs>
              <w:tab w:val="left" w:pos="880"/>
              <w:tab w:val="right" w:leader="dot" w:pos="9017"/>
            </w:tabs>
            <w:rPr>
              <w:rFonts w:asciiTheme="minorHAnsi" w:eastAsiaTheme="minorEastAsia" w:hAnsiTheme="minorHAnsi"/>
              <w:noProof/>
              <w:color w:val="auto"/>
              <w:sz w:val="22"/>
            </w:rPr>
          </w:pPr>
          <w:hyperlink w:anchor="_Toc528052030" w:history="1">
            <w:r w:rsidR="00995CA6" w:rsidRPr="00934999">
              <w:rPr>
                <w:rStyle w:val="Hyperlink"/>
                <w:noProof/>
              </w:rPr>
              <w:t>2.2</w:t>
            </w:r>
            <w:r w:rsidR="00995CA6">
              <w:rPr>
                <w:rFonts w:asciiTheme="minorHAnsi" w:eastAsiaTheme="minorEastAsia" w:hAnsiTheme="minorHAnsi"/>
                <w:noProof/>
                <w:color w:val="auto"/>
                <w:sz w:val="22"/>
              </w:rPr>
              <w:tab/>
            </w:r>
            <w:r w:rsidR="00995CA6" w:rsidRPr="00934999">
              <w:rPr>
                <w:rStyle w:val="Hyperlink"/>
                <w:noProof/>
              </w:rPr>
              <w:t>Open Points</w:t>
            </w:r>
            <w:r w:rsidR="00995CA6">
              <w:rPr>
                <w:noProof/>
                <w:webHidden/>
              </w:rPr>
              <w:tab/>
            </w:r>
            <w:r w:rsidR="00995CA6">
              <w:rPr>
                <w:noProof/>
                <w:webHidden/>
              </w:rPr>
              <w:fldChar w:fldCharType="begin"/>
            </w:r>
            <w:r w:rsidR="00995CA6">
              <w:rPr>
                <w:noProof/>
                <w:webHidden/>
              </w:rPr>
              <w:instrText xml:space="preserve"> PAGEREF _Toc528052030 \h </w:instrText>
            </w:r>
            <w:r w:rsidR="00995CA6">
              <w:rPr>
                <w:noProof/>
                <w:webHidden/>
              </w:rPr>
            </w:r>
            <w:r w:rsidR="00995CA6">
              <w:rPr>
                <w:noProof/>
                <w:webHidden/>
              </w:rPr>
              <w:fldChar w:fldCharType="separate"/>
            </w:r>
            <w:r w:rsidR="00995CA6">
              <w:rPr>
                <w:noProof/>
                <w:webHidden/>
              </w:rPr>
              <w:t>6</w:t>
            </w:r>
            <w:r w:rsidR="00995CA6">
              <w:rPr>
                <w:noProof/>
                <w:webHidden/>
              </w:rPr>
              <w:fldChar w:fldCharType="end"/>
            </w:r>
          </w:hyperlink>
        </w:p>
        <w:p w14:paraId="44CA4C83" w14:textId="35A70BD4" w:rsidR="00995CA6" w:rsidRDefault="00000000">
          <w:pPr>
            <w:pStyle w:val="TOC2"/>
            <w:tabs>
              <w:tab w:val="left" w:pos="880"/>
              <w:tab w:val="right" w:leader="dot" w:pos="9017"/>
            </w:tabs>
            <w:rPr>
              <w:rFonts w:asciiTheme="minorHAnsi" w:eastAsiaTheme="minorEastAsia" w:hAnsiTheme="minorHAnsi"/>
              <w:noProof/>
              <w:color w:val="auto"/>
              <w:sz w:val="22"/>
            </w:rPr>
          </w:pPr>
          <w:hyperlink w:anchor="_Toc528052033" w:history="1">
            <w:r w:rsidR="00995CA6" w:rsidRPr="00934999">
              <w:rPr>
                <w:rStyle w:val="Hyperlink"/>
                <w:noProof/>
              </w:rPr>
              <w:t>2.</w:t>
            </w:r>
            <w:r w:rsidR="00BF2FF1">
              <w:rPr>
                <w:rStyle w:val="Hyperlink"/>
                <w:noProof/>
              </w:rPr>
              <w:t>3</w:t>
            </w:r>
            <w:r w:rsidR="00995CA6">
              <w:rPr>
                <w:rFonts w:asciiTheme="minorHAnsi" w:eastAsiaTheme="minorEastAsia" w:hAnsiTheme="minorHAnsi"/>
                <w:noProof/>
                <w:color w:val="auto"/>
                <w:sz w:val="22"/>
              </w:rPr>
              <w:tab/>
            </w:r>
            <w:r w:rsidR="00995CA6" w:rsidRPr="00934999">
              <w:rPr>
                <w:rStyle w:val="Hyperlink"/>
                <w:noProof/>
              </w:rPr>
              <w:t>Appendix</w:t>
            </w:r>
            <w:r w:rsidR="00995CA6">
              <w:rPr>
                <w:noProof/>
                <w:webHidden/>
              </w:rPr>
              <w:tab/>
            </w:r>
            <w:r w:rsidR="00995CA6">
              <w:rPr>
                <w:noProof/>
                <w:webHidden/>
              </w:rPr>
              <w:fldChar w:fldCharType="begin"/>
            </w:r>
            <w:r w:rsidR="00995CA6">
              <w:rPr>
                <w:noProof/>
                <w:webHidden/>
              </w:rPr>
              <w:instrText xml:space="preserve"> PAGEREF _Toc528052033 \h </w:instrText>
            </w:r>
            <w:r w:rsidR="00995CA6">
              <w:rPr>
                <w:noProof/>
                <w:webHidden/>
              </w:rPr>
            </w:r>
            <w:r w:rsidR="00995CA6">
              <w:rPr>
                <w:noProof/>
                <w:webHidden/>
              </w:rPr>
              <w:fldChar w:fldCharType="separate"/>
            </w:r>
            <w:r w:rsidR="00995CA6">
              <w:rPr>
                <w:noProof/>
                <w:webHidden/>
              </w:rPr>
              <w:t>18</w:t>
            </w:r>
            <w:r w:rsidR="00995CA6">
              <w:rPr>
                <w:noProof/>
                <w:webHidden/>
              </w:rPr>
              <w:fldChar w:fldCharType="end"/>
            </w:r>
          </w:hyperlink>
        </w:p>
        <w:p w14:paraId="1FE61C60" w14:textId="77777777" w:rsidR="00B21C44" w:rsidRPr="00CF5A6C" w:rsidRDefault="005E7552" w:rsidP="0080295A">
          <w:pPr>
            <w:pStyle w:val="TOC1"/>
            <w:rPr>
              <w:rFonts w:cs="Arial"/>
            </w:rPr>
          </w:pPr>
          <w:r w:rsidRPr="00CF5A6C">
            <w:rPr>
              <w:rFonts w:cs="Arial"/>
              <w:sz w:val="16"/>
            </w:rPr>
            <w:fldChar w:fldCharType="end"/>
          </w:r>
        </w:p>
      </w:sdtContent>
    </w:sdt>
    <w:p w14:paraId="59DB6019" w14:textId="77777777" w:rsidR="00870C3E" w:rsidRPr="00CF5A6C" w:rsidRDefault="007F69CC" w:rsidP="0097016F">
      <w:pPr>
        <w:pStyle w:val="Heading1"/>
        <w:numPr>
          <w:ilvl w:val="0"/>
          <w:numId w:val="3"/>
        </w:numPr>
        <w:spacing w:line="276" w:lineRule="auto"/>
        <w:rPr>
          <w:rFonts w:ascii="Arial" w:hAnsi="Arial" w:cs="Arial"/>
        </w:rPr>
      </w:pPr>
      <w:bookmarkStart w:id="8" w:name="_Toc528052027"/>
      <w:bookmarkEnd w:id="7"/>
      <w:bookmarkEnd w:id="6"/>
      <w:r w:rsidRPr="00CF5A6C">
        <w:rPr>
          <w:rFonts w:ascii="Arial" w:hAnsi="Arial" w:cs="Arial"/>
        </w:rPr>
        <w:lastRenderedPageBreak/>
        <w:t>Introduction</w:t>
      </w:r>
      <w:bookmarkEnd w:id="8"/>
    </w:p>
    <w:p w14:paraId="50027506" w14:textId="77777777" w:rsidR="002C61E3" w:rsidRPr="00CF5A6C" w:rsidRDefault="007F69CC" w:rsidP="007F69CC">
      <w:pPr>
        <w:spacing w:line="276" w:lineRule="auto"/>
        <w:jc w:val="left"/>
        <w:rPr>
          <w:rFonts w:ascii="Arial" w:hAnsi="Arial" w:cs="Arial"/>
          <w:color w:val="002060"/>
          <w:sz w:val="20"/>
          <w:szCs w:val="20"/>
          <w:lang w:val="en-GB"/>
        </w:rPr>
      </w:pPr>
      <w:r w:rsidRPr="00CF5A6C">
        <w:rPr>
          <w:rFonts w:ascii="Arial" w:hAnsi="Arial" w:cs="Arial"/>
          <w:color w:val="002060"/>
          <w:sz w:val="20"/>
          <w:szCs w:val="20"/>
          <w:lang w:val="en-GB"/>
        </w:rPr>
        <w:t xml:space="preserve">The following report aims to present the list of features along with the fixes that are </w:t>
      </w:r>
      <w:r w:rsidR="0072607D">
        <w:rPr>
          <w:rFonts w:ascii="Arial" w:hAnsi="Arial" w:cs="Arial"/>
          <w:color w:val="002060"/>
          <w:sz w:val="20"/>
          <w:szCs w:val="20"/>
          <w:lang w:val="en-GB"/>
        </w:rPr>
        <w:t xml:space="preserve">deployed </w:t>
      </w:r>
      <w:r w:rsidRPr="00CF5A6C">
        <w:rPr>
          <w:rFonts w:ascii="Arial" w:hAnsi="Arial" w:cs="Arial"/>
          <w:color w:val="002060"/>
          <w:sz w:val="20"/>
          <w:szCs w:val="20"/>
          <w:lang w:val="en-GB"/>
        </w:rPr>
        <w:t xml:space="preserve">in the </w:t>
      </w:r>
      <w:r w:rsidR="0072607D">
        <w:rPr>
          <w:rFonts w:ascii="Arial" w:hAnsi="Arial" w:cs="Arial"/>
          <w:color w:val="002060"/>
          <w:sz w:val="20"/>
          <w:szCs w:val="20"/>
          <w:lang w:val="en-GB"/>
        </w:rPr>
        <w:t>current</w:t>
      </w:r>
      <w:r w:rsidRPr="00CF5A6C">
        <w:rPr>
          <w:rFonts w:ascii="Arial" w:hAnsi="Arial" w:cs="Arial"/>
          <w:color w:val="002060"/>
          <w:sz w:val="20"/>
          <w:szCs w:val="20"/>
          <w:lang w:val="en-GB"/>
        </w:rPr>
        <w:t xml:space="preserve"> build</w:t>
      </w:r>
      <w:r w:rsidR="0072607D">
        <w:rPr>
          <w:rFonts w:ascii="Arial" w:hAnsi="Arial" w:cs="Arial"/>
          <w:color w:val="002060"/>
          <w:sz w:val="20"/>
          <w:szCs w:val="20"/>
          <w:lang w:val="en-GB"/>
        </w:rPr>
        <w:t xml:space="preserve"> and available for users to </w:t>
      </w:r>
      <w:r w:rsidR="002E640A">
        <w:rPr>
          <w:rFonts w:ascii="Arial" w:hAnsi="Arial" w:cs="Arial"/>
          <w:color w:val="002060"/>
          <w:sz w:val="20"/>
          <w:szCs w:val="20"/>
          <w:lang w:val="en-GB"/>
        </w:rPr>
        <w:t>use</w:t>
      </w:r>
      <w:r w:rsidR="00FE21FB">
        <w:rPr>
          <w:rFonts w:ascii="Arial" w:hAnsi="Arial" w:cs="Arial"/>
          <w:color w:val="002060"/>
          <w:sz w:val="20"/>
          <w:szCs w:val="20"/>
          <w:lang w:val="en-GB"/>
        </w:rPr>
        <w:t xml:space="preserve"> Regression pack</w:t>
      </w:r>
      <w:r w:rsidR="002E640A">
        <w:rPr>
          <w:rFonts w:ascii="Arial" w:hAnsi="Arial" w:cs="Arial"/>
          <w:color w:val="002060"/>
          <w:sz w:val="20"/>
          <w:szCs w:val="20"/>
          <w:lang w:val="en-GB"/>
        </w:rPr>
        <w:t>.</w:t>
      </w:r>
    </w:p>
    <w:p w14:paraId="09504E23" w14:textId="77777777" w:rsidR="00F64374" w:rsidRPr="00CF5A6C" w:rsidRDefault="00F64374" w:rsidP="002C61E3">
      <w:pPr>
        <w:pStyle w:val="bodytext0"/>
        <w:rPr>
          <w:rFonts w:ascii="Arial" w:eastAsiaTheme="minorHAnsi" w:hAnsi="Arial" w:cs="Arial"/>
          <w:color w:val="002060"/>
          <w:sz w:val="20"/>
          <w:lang w:val="en-GB"/>
        </w:rPr>
      </w:pPr>
    </w:p>
    <w:p w14:paraId="68D237DB" w14:textId="77777777" w:rsidR="009F12CB" w:rsidRPr="00CF5A6C" w:rsidRDefault="009F12CB" w:rsidP="00240107">
      <w:pPr>
        <w:spacing w:after="200" w:line="276" w:lineRule="auto"/>
        <w:jc w:val="left"/>
        <w:rPr>
          <w:rFonts w:ascii="Arial" w:eastAsiaTheme="majorEastAsia" w:hAnsi="Arial" w:cs="Arial"/>
          <w:b/>
          <w:bCs/>
          <w:color w:val="365F91" w:themeColor="accent1" w:themeShade="BF"/>
          <w:szCs w:val="27"/>
        </w:rPr>
      </w:pPr>
      <w:bookmarkStart w:id="9" w:name="_Toc384820790"/>
      <w:bookmarkStart w:id="10" w:name="_Toc384989054"/>
      <w:bookmarkStart w:id="11" w:name="_Toc365553187"/>
    </w:p>
    <w:p w14:paraId="63B5ADAA" w14:textId="77777777" w:rsidR="00117AD3" w:rsidRPr="00CF5A6C" w:rsidRDefault="00117AD3" w:rsidP="00CF6954">
      <w:pPr>
        <w:pStyle w:val="Heading2"/>
        <w:rPr>
          <w:rFonts w:ascii="Arial" w:hAnsi="Arial"/>
        </w:rPr>
        <w:sectPr w:rsidR="00117AD3" w:rsidRPr="00CF5A6C" w:rsidSect="00DA310F">
          <w:footerReference w:type="default" r:id="rId18"/>
          <w:pgSz w:w="11907" w:h="16839" w:code="9"/>
          <w:pgMar w:top="1440" w:right="1440" w:bottom="1440" w:left="1440" w:header="709" w:footer="363" w:gutter="0"/>
          <w:cols w:space="708"/>
          <w:docGrid w:linePitch="360"/>
        </w:sectPr>
      </w:pPr>
    </w:p>
    <w:p w14:paraId="4BD43C2E" w14:textId="77777777" w:rsidR="00217EE7" w:rsidRPr="00CF5A6C" w:rsidRDefault="007F69CC" w:rsidP="0097016F">
      <w:pPr>
        <w:pStyle w:val="Heading1"/>
        <w:numPr>
          <w:ilvl w:val="0"/>
          <w:numId w:val="3"/>
        </w:numPr>
        <w:spacing w:line="276" w:lineRule="auto"/>
        <w:rPr>
          <w:rFonts w:ascii="Arial" w:hAnsi="Arial" w:cs="Arial"/>
        </w:rPr>
      </w:pPr>
      <w:bookmarkStart w:id="12" w:name="_Toc528052028"/>
      <w:bookmarkEnd w:id="9"/>
      <w:bookmarkEnd w:id="10"/>
      <w:r w:rsidRPr="00CF5A6C">
        <w:rPr>
          <w:rFonts w:ascii="Arial" w:hAnsi="Arial" w:cs="Arial"/>
        </w:rPr>
        <w:lastRenderedPageBreak/>
        <w:t xml:space="preserve">Build </w:t>
      </w:r>
      <w:r w:rsidR="00C909B8" w:rsidRPr="00CF5A6C">
        <w:rPr>
          <w:rFonts w:ascii="Arial" w:hAnsi="Arial" w:cs="Arial"/>
        </w:rPr>
        <w:t>Details</w:t>
      </w:r>
      <w:bookmarkEnd w:id="12"/>
    </w:p>
    <w:p w14:paraId="2815A05B" w14:textId="77777777" w:rsidR="004477BC" w:rsidRDefault="00A015B2" w:rsidP="00024C9F">
      <w:pPr>
        <w:spacing w:line="276" w:lineRule="auto"/>
        <w:jc w:val="left"/>
        <w:rPr>
          <w:rFonts w:ascii="Arial" w:hAnsi="Arial" w:cs="Arial"/>
          <w:color w:val="002060"/>
          <w:sz w:val="20"/>
          <w:szCs w:val="20"/>
          <w:lang w:val="en-GB"/>
        </w:rPr>
      </w:pPr>
      <w:r w:rsidRPr="00CF5A6C">
        <w:rPr>
          <w:rFonts w:ascii="Arial" w:hAnsi="Arial" w:cs="Arial"/>
          <w:color w:val="002060"/>
          <w:sz w:val="20"/>
          <w:szCs w:val="20"/>
          <w:lang w:val="en-GB"/>
        </w:rPr>
        <w:t>This section describes the build details which including features available</w:t>
      </w:r>
      <w:bookmarkStart w:id="13" w:name="_Toc384989058"/>
      <w:bookmarkStart w:id="14" w:name="_Toc384820791"/>
      <w:bookmarkStart w:id="15" w:name="_Toc384989059"/>
      <w:bookmarkEnd w:id="11"/>
      <w:r w:rsidR="00FE21FB">
        <w:rPr>
          <w:rFonts w:ascii="Arial" w:hAnsi="Arial" w:cs="Arial"/>
          <w:color w:val="002060"/>
          <w:sz w:val="20"/>
          <w:szCs w:val="20"/>
          <w:lang w:val="en-GB"/>
        </w:rPr>
        <w:t>.</w:t>
      </w:r>
    </w:p>
    <w:p w14:paraId="60B58F42" w14:textId="77777777" w:rsidR="00152DC7" w:rsidRPr="00CF5A6C" w:rsidRDefault="00152DC7" w:rsidP="00024C9F">
      <w:pPr>
        <w:spacing w:line="276" w:lineRule="auto"/>
        <w:jc w:val="left"/>
        <w:rPr>
          <w:rFonts w:ascii="Arial" w:hAnsi="Arial" w:cs="Arial"/>
          <w:color w:val="002060"/>
          <w:sz w:val="20"/>
          <w:szCs w:val="20"/>
          <w:lang w:val="en-GB"/>
        </w:rPr>
      </w:pPr>
    </w:p>
    <w:p w14:paraId="3045CCC4" w14:textId="77777777" w:rsidR="0035331D" w:rsidRPr="0035331D" w:rsidRDefault="00C909B8" w:rsidP="0035331D">
      <w:pPr>
        <w:pStyle w:val="Heading2"/>
        <w:rPr>
          <w:rFonts w:ascii="Arial" w:hAnsi="Arial"/>
        </w:rPr>
      </w:pPr>
      <w:bookmarkStart w:id="16" w:name="_Toc528052029"/>
      <w:r w:rsidRPr="00CF5A6C">
        <w:rPr>
          <w:rFonts w:ascii="Arial" w:hAnsi="Arial"/>
        </w:rPr>
        <w:t>Delivered Code Version</w:t>
      </w:r>
      <w:bookmarkEnd w:id="16"/>
    </w:p>
    <w:p w14:paraId="00CD435D" w14:textId="77777777" w:rsidR="00C909B8" w:rsidRDefault="00FE21FB" w:rsidP="00C909B8">
      <w:pPr>
        <w:ind w:right="-613"/>
        <w:jc w:val="left"/>
        <w:rPr>
          <w:rFonts w:ascii="Arial" w:hAnsi="Arial" w:cs="Arial"/>
          <w:color w:val="002060"/>
          <w:sz w:val="20"/>
          <w:szCs w:val="20"/>
          <w:lang w:val="en-GB"/>
        </w:rPr>
      </w:pPr>
      <w:r>
        <w:rPr>
          <w:rFonts w:ascii="Arial" w:hAnsi="Arial" w:cs="Arial"/>
          <w:color w:val="002060"/>
          <w:sz w:val="20"/>
          <w:szCs w:val="20"/>
          <w:lang w:val="en-GB"/>
        </w:rPr>
        <w:t xml:space="preserve">Version </w:t>
      </w:r>
      <w:r w:rsidR="00A349D7">
        <w:rPr>
          <w:rFonts w:ascii="Arial" w:hAnsi="Arial" w:cs="Arial"/>
          <w:color w:val="002060"/>
          <w:sz w:val="20"/>
          <w:szCs w:val="20"/>
          <w:lang w:val="en-GB"/>
        </w:rPr>
        <w:t>11</w:t>
      </w:r>
      <w:r w:rsidR="00152DC7">
        <w:rPr>
          <w:rFonts w:ascii="Arial" w:hAnsi="Arial" w:cs="Arial"/>
          <w:color w:val="002060"/>
          <w:sz w:val="20"/>
          <w:szCs w:val="20"/>
          <w:lang w:val="en-GB"/>
        </w:rPr>
        <w:t xml:space="preserve">.0 is available in </w:t>
      </w:r>
      <w:r w:rsidR="006115F0">
        <w:rPr>
          <w:rFonts w:ascii="Arial" w:hAnsi="Arial" w:cs="Arial"/>
          <w:color w:val="002060"/>
          <w:sz w:val="20"/>
          <w:szCs w:val="20"/>
          <w:lang w:val="en-GB"/>
        </w:rPr>
        <w:t>Jump server</w:t>
      </w:r>
      <w:r w:rsidR="00152DC7">
        <w:rPr>
          <w:rFonts w:ascii="Arial" w:hAnsi="Arial" w:cs="Arial"/>
          <w:color w:val="002060"/>
          <w:sz w:val="20"/>
          <w:szCs w:val="20"/>
          <w:lang w:val="en-GB"/>
        </w:rPr>
        <w:t>.</w:t>
      </w:r>
    </w:p>
    <w:p w14:paraId="5D9DF730" w14:textId="77777777" w:rsidR="00B510A2" w:rsidRPr="00152DC7" w:rsidRDefault="00A349D7" w:rsidP="00152DC7">
      <w:pPr>
        <w:ind w:right="-613"/>
        <w:jc w:val="left"/>
        <w:rPr>
          <w:rFonts w:ascii="Arial" w:hAnsi="Arial" w:cs="Arial"/>
          <w:color w:val="002060"/>
          <w:sz w:val="20"/>
          <w:szCs w:val="20"/>
          <w:lang w:val="en-GB"/>
        </w:rPr>
      </w:pPr>
      <w:r w:rsidRPr="00A349D7">
        <w:rPr>
          <w:rFonts w:ascii="Arial" w:hAnsi="Arial" w:cs="Arial"/>
          <w:color w:val="002060"/>
          <w:sz w:val="20"/>
          <w:szCs w:val="20"/>
          <w:lang w:val="en-GB"/>
        </w:rPr>
        <w:t>E:\Olympus\Version 11</w:t>
      </w:r>
      <w:r w:rsidR="003A3A3F">
        <w:rPr>
          <w:rFonts w:ascii="Arial" w:hAnsi="Arial" w:cs="Arial"/>
          <w:color w:val="002060"/>
          <w:sz w:val="20"/>
          <w:szCs w:val="20"/>
          <w:lang w:val="en-GB"/>
        </w:rPr>
        <w:t>\VFQA_V11.zip</w:t>
      </w:r>
    </w:p>
    <w:p w14:paraId="1020D352" w14:textId="77777777" w:rsidR="00B510A2" w:rsidRDefault="00B510A2" w:rsidP="00B510A2">
      <w:pPr>
        <w:pStyle w:val="Heading2"/>
        <w:rPr>
          <w:rFonts w:ascii="Arial" w:hAnsi="Arial"/>
        </w:rPr>
      </w:pPr>
      <w:bookmarkStart w:id="17" w:name="_Toc481106126"/>
      <w:bookmarkStart w:id="18" w:name="_Toc528052030"/>
      <w:r w:rsidRPr="00CF5A6C">
        <w:rPr>
          <w:rFonts w:ascii="Arial" w:hAnsi="Arial"/>
        </w:rPr>
        <w:t>Open Points</w:t>
      </w:r>
      <w:bookmarkEnd w:id="17"/>
      <w:bookmarkEnd w:id="18"/>
    </w:p>
    <w:p w14:paraId="34640B12" w14:textId="0560DEAB" w:rsidR="001F475B" w:rsidRPr="00BF2FF1" w:rsidRDefault="00B510A2" w:rsidP="00BF2FF1">
      <w:pPr>
        <w:ind w:left="360"/>
        <w:rPr>
          <w:rFonts w:ascii="Arial" w:hAnsi="Arial" w:cs="Arial"/>
          <w:color w:val="002060"/>
          <w:sz w:val="20"/>
          <w:szCs w:val="20"/>
          <w:lang w:val="en-GB"/>
        </w:rPr>
      </w:pPr>
      <w:r w:rsidRPr="00B510A2">
        <w:rPr>
          <w:rFonts w:ascii="Arial" w:hAnsi="Arial" w:cs="Arial"/>
          <w:color w:val="002060"/>
          <w:sz w:val="20"/>
          <w:szCs w:val="20"/>
          <w:lang w:val="en-GB"/>
        </w:rPr>
        <w:t>Below Points need to be follow before starting the execution.</w:t>
      </w:r>
    </w:p>
    <w:p w14:paraId="7D0989F3" w14:textId="77777777" w:rsidR="001F475B" w:rsidRDefault="001F475B" w:rsidP="00C92B95">
      <w:pPr>
        <w:pStyle w:val="ListParagraph"/>
        <w:numPr>
          <w:ilvl w:val="0"/>
          <w:numId w:val="6"/>
        </w:numPr>
        <w:ind w:right="-613"/>
        <w:jc w:val="left"/>
        <w:rPr>
          <w:rFonts w:ascii="Arial" w:hAnsi="Arial" w:cs="Arial"/>
          <w:color w:val="002060"/>
          <w:sz w:val="20"/>
          <w:szCs w:val="20"/>
          <w:lang w:val="en-GB"/>
        </w:rPr>
      </w:pPr>
      <w:r>
        <w:rPr>
          <w:rFonts w:ascii="Arial" w:hAnsi="Arial" w:cs="Arial"/>
          <w:color w:val="002060"/>
          <w:sz w:val="20"/>
          <w:szCs w:val="20"/>
          <w:lang w:val="en-GB"/>
        </w:rPr>
        <w:t>IE S</w:t>
      </w:r>
      <w:r w:rsidRPr="001F475B">
        <w:rPr>
          <w:rFonts w:ascii="Arial" w:hAnsi="Arial" w:cs="Arial"/>
          <w:color w:val="002060"/>
          <w:sz w:val="20"/>
          <w:szCs w:val="20"/>
          <w:lang w:val="en-GB"/>
        </w:rPr>
        <w:t>ettings</w:t>
      </w:r>
      <w:r>
        <w:rPr>
          <w:rFonts w:ascii="Arial" w:hAnsi="Arial" w:cs="Arial"/>
          <w:color w:val="002060"/>
          <w:sz w:val="20"/>
          <w:szCs w:val="20"/>
          <w:lang w:val="en-GB"/>
        </w:rPr>
        <w:t>:</w:t>
      </w:r>
    </w:p>
    <w:p w14:paraId="71FE3C5D" w14:textId="77777777" w:rsidR="00BE03AB" w:rsidRDefault="001F475B" w:rsidP="002A3925">
      <w:pPr>
        <w:pStyle w:val="ListParagraph"/>
        <w:ind w:right="-613"/>
        <w:jc w:val="left"/>
        <w:rPr>
          <w:rFonts w:ascii="Arial" w:hAnsi="Arial" w:cs="Arial"/>
          <w:color w:val="002060"/>
          <w:sz w:val="20"/>
          <w:szCs w:val="20"/>
          <w:lang w:val="en-GB"/>
        </w:rPr>
      </w:pPr>
      <w:r>
        <w:rPr>
          <w:rFonts w:ascii="Arial" w:hAnsi="Arial" w:cs="Arial"/>
          <w:color w:val="002060"/>
          <w:sz w:val="20"/>
          <w:szCs w:val="20"/>
          <w:lang w:val="en-GB"/>
        </w:rPr>
        <w:t xml:space="preserve">Open internet options and click </w:t>
      </w:r>
      <w:r w:rsidR="00D84847">
        <w:rPr>
          <w:rFonts w:ascii="Arial" w:hAnsi="Arial" w:cs="Arial"/>
          <w:color w:val="002060"/>
          <w:sz w:val="20"/>
          <w:szCs w:val="20"/>
          <w:lang w:val="en-GB"/>
        </w:rPr>
        <w:t xml:space="preserve">on “Security” </w:t>
      </w:r>
      <w:r>
        <w:rPr>
          <w:rFonts w:ascii="Arial" w:hAnsi="Arial" w:cs="Arial"/>
          <w:color w:val="002060"/>
          <w:sz w:val="20"/>
          <w:szCs w:val="20"/>
          <w:lang w:val="en-GB"/>
        </w:rPr>
        <w:t xml:space="preserve">tab and click on </w:t>
      </w:r>
      <w:r w:rsidR="00D84847">
        <w:rPr>
          <w:rFonts w:ascii="Arial" w:hAnsi="Arial" w:cs="Arial"/>
          <w:color w:val="002060"/>
          <w:sz w:val="20"/>
          <w:szCs w:val="20"/>
          <w:lang w:val="en-GB"/>
        </w:rPr>
        <w:t>“Reset</w:t>
      </w:r>
      <w:r>
        <w:rPr>
          <w:rFonts w:ascii="Arial" w:hAnsi="Arial" w:cs="Arial"/>
          <w:color w:val="002060"/>
          <w:sz w:val="20"/>
          <w:szCs w:val="20"/>
          <w:lang w:val="en-GB"/>
        </w:rPr>
        <w:t xml:space="preserve"> all zones to default </w:t>
      </w:r>
      <w:proofErr w:type="gramStart"/>
      <w:r>
        <w:rPr>
          <w:rFonts w:ascii="Arial" w:hAnsi="Arial" w:cs="Arial"/>
          <w:color w:val="002060"/>
          <w:sz w:val="20"/>
          <w:szCs w:val="20"/>
          <w:lang w:val="en-GB"/>
        </w:rPr>
        <w:t>value”</w:t>
      </w:r>
      <w:proofErr w:type="gramEnd"/>
      <w:r>
        <w:rPr>
          <w:rFonts w:ascii="Arial" w:hAnsi="Arial" w:cs="Arial"/>
          <w:color w:val="002060"/>
          <w:sz w:val="20"/>
          <w:szCs w:val="20"/>
          <w:lang w:val="en-GB"/>
        </w:rPr>
        <w:t xml:space="preserve"> </w:t>
      </w:r>
    </w:p>
    <w:p w14:paraId="415EBD30" w14:textId="77777777" w:rsidR="001F475B" w:rsidRDefault="00BE03AB" w:rsidP="006C5ABC">
      <w:pPr>
        <w:pStyle w:val="ListParagraph"/>
        <w:ind w:right="-613"/>
        <w:jc w:val="left"/>
        <w:rPr>
          <w:rFonts w:ascii="Arial" w:hAnsi="Arial" w:cs="Arial"/>
          <w:color w:val="002060"/>
          <w:sz w:val="20"/>
          <w:szCs w:val="20"/>
          <w:lang w:val="en-GB"/>
        </w:rPr>
      </w:pPr>
      <w:r>
        <w:rPr>
          <w:noProof/>
        </w:rPr>
        <w:drawing>
          <wp:inline distT="0" distB="0" distL="0" distR="0" wp14:anchorId="299D33B8" wp14:editId="0ED5D903">
            <wp:extent cx="2057400"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8369" cy="2528007"/>
                    </a:xfrm>
                    <a:prstGeom prst="rect">
                      <a:avLst/>
                    </a:prstGeom>
                  </pic:spPr>
                </pic:pic>
              </a:graphicData>
            </a:graphic>
          </wp:inline>
        </w:drawing>
      </w:r>
    </w:p>
    <w:p w14:paraId="6A8CA896" w14:textId="77777777" w:rsidR="006C5ABC" w:rsidRPr="006C5ABC" w:rsidRDefault="006C5ABC" w:rsidP="006C5ABC">
      <w:pPr>
        <w:pStyle w:val="ListParagraph"/>
        <w:ind w:right="-613"/>
        <w:jc w:val="left"/>
        <w:rPr>
          <w:rFonts w:ascii="Arial" w:hAnsi="Arial" w:cs="Arial"/>
          <w:color w:val="002060"/>
          <w:sz w:val="20"/>
          <w:szCs w:val="20"/>
          <w:lang w:val="en-GB"/>
        </w:rPr>
      </w:pPr>
    </w:p>
    <w:p w14:paraId="312C6DA4" w14:textId="77777777" w:rsidR="00BE03AB" w:rsidRDefault="001F475B" w:rsidP="002A3925">
      <w:pPr>
        <w:pStyle w:val="ListParagraph"/>
        <w:ind w:right="-613"/>
        <w:jc w:val="left"/>
        <w:rPr>
          <w:rFonts w:ascii="Arial" w:hAnsi="Arial" w:cs="Arial"/>
          <w:color w:val="002060"/>
          <w:sz w:val="20"/>
          <w:szCs w:val="20"/>
          <w:lang w:val="en-GB"/>
        </w:rPr>
      </w:pPr>
      <w:r>
        <w:rPr>
          <w:rFonts w:ascii="Arial" w:hAnsi="Arial" w:cs="Arial"/>
          <w:color w:val="002060"/>
          <w:sz w:val="20"/>
          <w:szCs w:val="20"/>
          <w:lang w:val="en-GB"/>
        </w:rPr>
        <w:t xml:space="preserve">Click on Local intranet and click the chicklet to enable the protected </w:t>
      </w:r>
      <w:proofErr w:type="gramStart"/>
      <w:r>
        <w:rPr>
          <w:rFonts w:ascii="Arial" w:hAnsi="Arial" w:cs="Arial"/>
          <w:color w:val="002060"/>
          <w:sz w:val="20"/>
          <w:szCs w:val="20"/>
          <w:lang w:val="en-GB"/>
        </w:rPr>
        <w:t>mode</w:t>
      </w:r>
      <w:proofErr w:type="gramEnd"/>
    </w:p>
    <w:p w14:paraId="1076FCAE" w14:textId="77777777" w:rsidR="00BE03AB" w:rsidRDefault="00BE03AB" w:rsidP="002A3925">
      <w:pPr>
        <w:pStyle w:val="ListParagraph"/>
        <w:ind w:right="-613"/>
        <w:jc w:val="left"/>
        <w:rPr>
          <w:rFonts w:ascii="Arial" w:hAnsi="Arial" w:cs="Arial"/>
          <w:color w:val="002060"/>
          <w:sz w:val="20"/>
          <w:szCs w:val="20"/>
          <w:lang w:val="en-GB"/>
        </w:rPr>
      </w:pPr>
      <w:r>
        <w:rPr>
          <w:noProof/>
        </w:rPr>
        <w:drawing>
          <wp:inline distT="0" distB="0" distL="0" distR="0" wp14:anchorId="3CF30049" wp14:editId="515ED333">
            <wp:extent cx="2028825" cy="238093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44359" cy="2399164"/>
                    </a:xfrm>
                    <a:prstGeom prst="rect">
                      <a:avLst/>
                    </a:prstGeom>
                  </pic:spPr>
                </pic:pic>
              </a:graphicData>
            </a:graphic>
          </wp:inline>
        </w:drawing>
      </w:r>
    </w:p>
    <w:p w14:paraId="3FC8595B" w14:textId="77777777" w:rsidR="00BE03AB" w:rsidRDefault="00BE03AB" w:rsidP="002A3925">
      <w:pPr>
        <w:pStyle w:val="ListParagraph"/>
        <w:ind w:right="-613"/>
        <w:jc w:val="left"/>
        <w:rPr>
          <w:rFonts w:ascii="Arial" w:hAnsi="Arial" w:cs="Arial"/>
          <w:color w:val="002060"/>
          <w:sz w:val="20"/>
          <w:szCs w:val="20"/>
          <w:lang w:val="en-GB"/>
        </w:rPr>
      </w:pPr>
    </w:p>
    <w:p w14:paraId="0418D01A" w14:textId="77777777" w:rsidR="001F475B" w:rsidRPr="006C5ABC" w:rsidRDefault="001F475B" w:rsidP="006C5ABC">
      <w:pPr>
        <w:pStyle w:val="ListParagraph"/>
        <w:ind w:right="-613"/>
        <w:jc w:val="left"/>
        <w:rPr>
          <w:rFonts w:ascii="Arial" w:hAnsi="Arial" w:cs="Arial"/>
          <w:color w:val="002060"/>
          <w:sz w:val="20"/>
          <w:szCs w:val="20"/>
          <w:lang w:val="en-GB"/>
        </w:rPr>
      </w:pPr>
      <w:r>
        <w:rPr>
          <w:rFonts w:ascii="Arial" w:hAnsi="Arial" w:cs="Arial"/>
          <w:color w:val="002060"/>
          <w:sz w:val="20"/>
          <w:szCs w:val="20"/>
          <w:lang w:val="en-GB"/>
        </w:rPr>
        <w:t>Click on Trusted sites and click the chicklet to enable the protected mode and then click Apply and Ok.</w:t>
      </w:r>
    </w:p>
    <w:p w14:paraId="46F43955" w14:textId="77777777" w:rsidR="002A3925" w:rsidRPr="00CF5A6C" w:rsidRDefault="00BE03AB" w:rsidP="00C92B95">
      <w:pPr>
        <w:pStyle w:val="ListParagraph"/>
        <w:ind w:right="-613"/>
        <w:jc w:val="left"/>
        <w:rPr>
          <w:rFonts w:ascii="Arial" w:hAnsi="Arial" w:cs="Arial"/>
          <w:color w:val="002060"/>
          <w:sz w:val="20"/>
          <w:szCs w:val="20"/>
          <w:lang w:val="en-GB"/>
        </w:rPr>
      </w:pPr>
      <w:r>
        <w:rPr>
          <w:noProof/>
        </w:rPr>
        <w:lastRenderedPageBreak/>
        <w:drawing>
          <wp:inline distT="0" distB="0" distL="0" distR="0" wp14:anchorId="3DD92DD5" wp14:editId="4FC02A35">
            <wp:extent cx="2247900" cy="2314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52742" cy="2319561"/>
                    </a:xfrm>
                    <a:prstGeom prst="rect">
                      <a:avLst/>
                    </a:prstGeom>
                  </pic:spPr>
                </pic:pic>
              </a:graphicData>
            </a:graphic>
          </wp:inline>
        </w:drawing>
      </w:r>
    </w:p>
    <w:p w14:paraId="6F94BFD0" w14:textId="77777777" w:rsidR="003E58B7" w:rsidRPr="00CF5A6C" w:rsidRDefault="00B23DB0" w:rsidP="003E58B7">
      <w:pPr>
        <w:pStyle w:val="Heading2"/>
        <w:rPr>
          <w:rFonts w:ascii="Arial" w:hAnsi="Arial"/>
        </w:rPr>
      </w:pPr>
      <w:bookmarkStart w:id="19" w:name="_Toc528052033"/>
      <w:bookmarkStart w:id="20" w:name="_Toc361224397"/>
      <w:bookmarkStart w:id="21" w:name="_Toc386364122"/>
      <w:bookmarkStart w:id="22" w:name="_Toc364090250"/>
      <w:bookmarkStart w:id="23" w:name="_Toc377567032"/>
      <w:bookmarkEnd w:id="13"/>
      <w:bookmarkEnd w:id="14"/>
      <w:bookmarkEnd w:id="15"/>
      <w:r>
        <w:rPr>
          <w:rFonts w:ascii="Arial" w:hAnsi="Arial"/>
        </w:rPr>
        <w:t>Appendix</w:t>
      </w:r>
      <w:bookmarkEnd w:id="19"/>
    </w:p>
    <w:tbl>
      <w:tblPr>
        <w:tblStyle w:val="GridTable4-Accent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6"/>
        <w:gridCol w:w="4378"/>
        <w:gridCol w:w="2285"/>
      </w:tblGrid>
      <w:tr w:rsidR="00D84847" w:rsidRPr="00E618FB" w14:paraId="750B3961" w14:textId="77777777" w:rsidTr="008A364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14:paraId="388F7AD6" w14:textId="77777777" w:rsidR="00B23DB0" w:rsidRPr="00B23DB0" w:rsidRDefault="00B23DB0" w:rsidP="00B23DB0">
            <w:pPr>
              <w:spacing w:before="60" w:after="60" w:line="276" w:lineRule="auto"/>
              <w:jc w:val="left"/>
              <w:rPr>
                <w:rFonts w:ascii="Arial" w:hAnsi="Arial" w:cs="Arial"/>
                <w:sz w:val="20"/>
                <w:szCs w:val="20"/>
              </w:rPr>
            </w:pPr>
            <w:r w:rsidRPr="00B23DB0">
              <w:rPr>
                <w:rFonts w:ascii="Arial" w:hAnsi="Arial" w:cs="Arial"/>
                <w:sz w:val="20"/>
                <w:szCs w:val="20"/>
              </w:rPr>
              <w:t>Document Name</w:t>
            </w:r>
          </w:p>
        </w:tc>
        <w:tc>
          <w:tcPr>
            <w:tcW w:w="0" w:type="auto"/>
            <w:tcBorders>
              <w:bottom w:val="single" w:sz="4" w:space="0" w:color="auto"/>
            </w:tcBorders>
          </w:tcPr>
          <w:p w14:paraId="73682959" w14:textId="77777777" w:rsidR="00B23DB0" w:rsidRPr="00B23DB0" w:rsidRDefault="00B23DB0" w:rsidP="00B23DB0">
            <w:pPr>
              <w:spacing w:before="60" w:after="60" w:line="276"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23DB0">
              <w:rPr>
                <w:rFonts w:ascii="Arial" w:hAnsi="Arial" w:cs="Arial"/>
                <w:sz w:val="20"/>
                <w:szCs w:val="20"/>
              </w:rPr>
              <w:t>Key Points</w:t>
            </w:r>
          </w:p>
        </w:tc>
        <w:tc>
          <w:tcPr>
            <w:tcW w:w="0" w:type="auto"/>
            <w:tcBorders>
              <w:bottom w:val="single" w:sz="4" w:space="0" w:color="auto"/>
            </w:tcBorders>
          </w:tcPr>
          <w:p w14:paraId="7E0731B7" w14:textId="77777777" w:rsidR="00B23DB0" w:rsidRPr="00B23DB0" w:rsidRDefault="00B23DB0" w:rsidP="00B23DB0">
            <w:pPr>
              <w:spacing w:before="60" w:after="60" w:line="276"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B23DB0">
              <w:rPr>
                <w:rFonts w:ascii="Arial" w:hAnsi="Arial" w:cs="Arial"/>
                <w:sz w:val="20"/>
                <w:szCs w:val="20"/>
              </w:rPr>
              <w:t>Attachment</w:t>
            </w:r>
          </w:p>
        </w:tc>
      </w:tr>
      <w:tr w:rsidR="00D84847" w:rsidRPr="00E618FB" w14:paraId="7F232C2F" w14:textId="77777777" w:rsidTr="008A3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A540D7" w14:textId="77777777" w:rsidR="00B23DB0" w:rsidRPr="00B23DB0" w:rsidRDefault="00B23DB0" w:rsidP="00B23DB0">
            <w:pPr>
              <w:spacing w:before="60" w:after="60" w:line="276" w:lineRule="auto"/>
              <w:jc w:val="left"/>
              <w:rPr>
                <w:rFonts w:ascii="Arial" w:hAnsi="Arial" w:cs="Arial"/>
                <w:b w:val="0"/>
                <w:color w:val="002060"/>
                <w:sz w:val="20"/>
                <w:szCs w:val="20"/>
              </w:rPr>
            </w:pPr>
            <w:r w:rsidRPr="00B23DB0">
              <w:rPr>
                <w:rFonts w:ascii="Arial" w:hAnsi="Arial" w:cs="Arial"/>
                <w:b w:val="0"/>
                <w:color w:val="002060"/>
                <w:sz w:val="20"/>
                <w:szCs w:val="20"/>
              </w:rPr>
              <w:t>Application Installation Manual</w:t>
            </w:r>
          </w:p>
        </w:tc>
        <w:tc>
          <w:tcPr>
            <w:tcW w:w="0" w:type="auto"/>
            <w:vAlign w:val="center"/>
          </w:tcPr>
          <w:p w14:paraId="40B542A9" w14:textId="77777777" w:rsidR="004C69BD" w:rsidRPr="006E1A19" w:rsidRDefault="00B23DB0" w:rsidP="00255070">
            <w:pPr>
              <w:pStyle w:val="ListParagraph"/>
              <w:numPr>
                <w:ilvl w:val="0"/>
                <w:numId w:val="8"/>
              </w:numPr>
              <w:spacing w:before="60" w:after="60"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bCs/>
                <w:color w:val="002060"/>
                <w:sz w:val="20"/>
                <w:szCs w:val="20"/>
              </w:rPr>
            </w:pPr>
            <w:r w:rsidRPr="00B23DB0">
              <w:rPr>
                <w:rFonts w:ascii="Arial" w:hAnsi="Arial" w:cs="Arial"/>
                <w:bCs/>
                <w:color w:val="002060"/>
                <w:sz w:val="20"/>
                <w:szCs w:val="20"/>
              </w:rPr>
              <w:t xml:space="preserve">Document describes the steps that need to be followed </w:t>
            </w:r>
            <w:r w:rsidR="006E1A19">
              <w:rPr>
                <w:rFonts w:ascii="Arial" w:hAnsi="Arial" w:cs="Arial"/>
                <w:bCs/>
                <w:color w:val="002060"/>
                <w:sz w:val="20"/>
                <w:szCs w:val="20"/>
              </w:rPr>
              <w:t>at the time of installation.</w:t>
            </w:r>
          </w:p>
        </w:tc>
        <w:bookmarkStart w:id="24" w:name="_MON_1578223898"/>
        <w:bookmarkEnd w:id="24"/>
        <w:tc>
          <w:tcPr>
            <w:tcW w:w="0" w:type="auto"/>
            <w:vAlign w:val="center"/>
          </w:tcPr>
          <w:p w14:paraId="04CB1CF9" w14:textId="77777777" w:rsidR="00B23DB0" w:rsidRPr="00B23DB0" w:rsidRDefault="006D79EE" w:rsidP="00B23DB0">
            <w:pPr>
              <w:spacing w:before="60" w:after="60"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bCs/>
                <w:color w:val="002060"/>
                <w:sz w:val="20"/>
                <w:szCs w:val="20"/>
              </w:rPr>
            </w:pPr>
            <w:r>
              <w:rPr>
                <w:rFonts w:ascii="Arial" w:hAnsi="Arial" w:cs="Arial"/>
                <w:bCs/>
                <w:color w:val="002060"/>
                <w:sz w:val="20"/>
                <w:szCs w:val="20"/>
              </w:rPr>
              <w:object w:dxaOrig="1536" w:dyaOrig="993" w14:anchorId="1A200753">
                <v:shape id="_x0000_i1026" type="#_x0000_t75" style="width:79.5pt;height:50.25pt" o:ole="">
                  <v:imagedata r:id="rId22" o:title=""/>
                </v:shape>
                <o:OLEObject Type="Embed" ProgID="Word.Document.12" ShapeID="_x0000_i1026" DrawAspect="Icon" ObjectID="_1741449162" r:id="rId23">
                  <o:FieldCodes>\s</o:FieldCodes>
                </o:OLEObject>
              </w:object>
            </w:r>
          </w:p>
        </w:tc>
      </w:tr>
      <w:bookmarkEnd w:id="20"/>
      <w:bookmarkEnd w:id="21"/>
      <w:bookmarkEnd w:id="22"/>
      <w:bookmarkEnd w:id="23"/>
      <w:tr w:rsidR="006D79EE" w:rsidRPr="00E618FB" w14:paraId="079BC7F3" w14:textId="77777777" w:rsidTr="008A3641">
        <w:tc>
          <w:tcPr>
            <w:cnfStyle w:val="001000000000" w:firstRow="0" w:lastRow="0" w:firstColumn="1" w:lastColumn="0" w:oddVBand="0" w:evenVBand="0" w:oddHBand="0" w:evenHBand="0" w:firstRowFirstColumn="0" w:firstRowLastColumn="0" w:lastRowFirstColumn="0" w:lastRowLastColumn="0"/>
            <w:tcW w:w="0" w:type="auto"/>
          </w:tcPr>
          <w:p w14:paraId="0362FBF7" w14:textId="77777777" w:rsidR="006D79EE" w:rsidRPr="00B23DB0" w:rsidRDefault="006D79EE" w:rsidP="006D79EE">
            <w:pPr>
              <w:spacing w:before="60" w:after="60" w:line="276" w:lineRule="auto"/>
              <w:jc w:val="left"/>
              <w:rPr>
                <w:rFonts w:ascii="Arial" w:hAnsi="Arial" w:cs="Arial"/>
                <w:b w:val="0"/>
                <w:color w:val="002060"/>
                <w:sz w:val="20"/>
                <w:szCs w:val="20"/>
              </w:rPr>
            </w:pPr>
            <w:proofErr w:type="spellStart"/>
            <w:r>
              <w:rPr>
                <w:rFonts w:ascii="Arial" w:hAnsi="Arial" w:cs="Arial"/>
                <w:b w:val="0"/>
                <w:color w:val="002060"/>
                <w:sz w:val="20"/>
                <w:szCs w:val="20"/>
              </w:rPr>
              <w:t>VFQA_TestDesign</w:t>
            </w:r>
            <w:proofErr w:type="spellEnd"/>
            <w:r>
              <w:rPr>
                <w:rFonts w:ascii="Arial" w:hAnsi="Arial" w:cs="Arial"/>
                <w:b w:val="0"/>
                <w:color w:val="002060"/>
                <w:sz w:val="20"/>
                <w:szCs w:val="20"/>
              </w:rPr>
              <w:t xml:space="preserve"> Manual</w:t>
            </w:r>
          </w:p>
        </w:tc>
        <w:tc>
          <w:tcPr>
            <w:tcW w:w="0" w:type="auto"/>
          </w:tcPr>
          <w:p w14:paraId="0768F3FF" w14:textId="77777777" w:rsidR="006D79EE" w:rsidRDefault="006D79EE" w:rsidP="00255070">
            <w:pPr>
              <w:pStyle w:val="ListParagraph"/>
              <w:numPr>
                <w:ilvl w:val="0"/>
                <w:numId w:val="8"/>
              </w:numPr>
              <w:spacing w:before="60" w:after="6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bCs/>
                <w:color w:val="002060"/>
                <w:sz w:val="20"/>
                <w:szCs w:val="20"/>
              </w:rPr>
            </w:pPr>
            <w:r>
              <w:rPr>
                <w:rFonts w:ascii="Arial" w:hAnsi="Arial" w:cs="Arial"/>
                <w:bCs/>
                <w:color w:val="002060"/>
                <w:sz w:val="20"/>
                <w:szCs w:val="20"/>
              </w:rPr>
              <w:t xml:space="preserve">Document describes the List of use case types with annotation </w:t>
            </w:r>
            <w:proofErr w:type="gramStart"/>
            <w:r>
              <w:rPr>
                <w:rFonts w:ascii="Arial" w:hAnsi="Arial" w:cs="Arial"/>
                <w:bCs/>
                <w:color w:val="002060"/>
                <w:sz w:val="20"/>
                <w:szCs w:val="20"/>
              </w:rPr>
              <w:t>templates</w:t>
            </w:r>
            <w:proofErr w:type="gramEnd"/>
          </w:p>
          <w:p w14:paraId="60653921" w14:textId="77777777" w:rsidR="006D79EE" w:rsidRPr="00B23DB0" w:rsidRDefault="006D79EE" w:rsidP="00255070">
            <w:pPr>
              <w:pStyle w:val="ListParagraph"/>
              <w:numPr>
                <w:ilvl w:val="0"/>
                <w:numId w:val="8"/>
              </w:numPr>
              <w:spacing w:before="60" w:after="6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bCs/>
                <w:color w:val="002060"/>
                <w:sz w:val="20"/>
                <w:szCs w:val="20"/>
              </w:rPr>
            </w:pPr>
            <w:r>
              <w:rPr>
                <w:rFonts w:ascii="Arial" w:hAnsi="Arial" w:cs="Arial"/>
                <w:bCs/>
                <w:color w:val="002060"/>
                <w:sz w:val="20"/>
                <w:szCs w:val="20"/>
              </w:rPr>
              <w:t xml:space="preserve">Usage types which </w:t>
            </w:r>
            <w:proofErr w:type="gramStart"/>
            <w:r>
              <w:rPr>
                <w:rFonts w:ascii="Arial" w:hAnsi="Arial" w:cs="Arial"/>
                <w:bCs/>
                <w:color w:val="002060"/>
                <w:sz w:val="20"/>
                <w:szCs w:val="20"/>
              </w:rPr>
              <w:t>has</w:t>
            </w:r>
            <w:proofErr w:type="gramEnd"/>
            <w:r>
              <w:rPr>
                <w:rFonts w:ascii="Arial" w:hAnsi="Arial" w:cs="Arial"/>
                <w:bCs/>
                <w:color w:val="002060"/>
                <w:sz w:val="20"/>
                <w:szCs w:val="20"/>
              </w:rPr>
              <w:t xml:space="preserve"> template, tool will auto populate.</w:t>
            </w:r>
          </w:p>
        </w:tc>
        <w:bookmarkStart w:id="25" w:name="_MON_1570779720"/>
        <w:bookmarkEnd w:id="25"/>
        <w:tc>
          <w:tcPr>
            <w:tcW w:w="0" w:type="auto"/>
          </w:tcPr>
          <w:p w14:paraId="264D895F" w14:textId="394970C7" w:rsidR="006D79EE" w:rsidRPr="00B23DB0" w:rsidRDefault="009530C3" w:rsidP="006D79EE">
            <w:pPr>
              <w:spacing w:before="60" w:after="6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bCs/>
                <w:color w:val="002060"/>
                <w:sz w:val="20"/>
                <w:szCs w:val="20"/>
              </w:rPr>
            </w:pPr>
            <w:r>
              <w:rPr>
                <w:rFonts w:ascii="Arial" w:hAnsi="Arial" w:cs="Arial"/>
                <w:bCs/>
                <w:color w:val="002060"/>
                <w:sz w:val="20"/>
                <w:szCs w:val="20"/>
              </w:rPr>
              <w:object w:dxaOrig="2069" w:dyaOrig="1339" w14:anchorId="59C5CD59">
                <v:shape id="_x0000_i1048" type="#_x0000_t75" style="width:103.5pt;height:66.75pt" o:ole="">
                  <v:imagedata r:id="rId24" o:title=""/>
                </v:shape>
                <o:OLEObject Type="Embed" ProgID="Word.Document.12" ShapeID="_x0000_i1048" DrawAspect="Icon" ObjectID="_1741449163" r:id="rId25">
                  <o:FieldCodes>\s</o:FieldCodes>
                </o:OLEObject>
              </w:object>
            </w:r>
          </w:p>
        </w:tc>
      </w:tr>
      <w:tr w:rsidR="006D79EE" w:rsidRPr="00E618FB" w14:paraId="5F5F7458" w14:textId="77777777" w:rsidTr="008A3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525EDC" w14:textId="77777777" w:rsidR="006D79EE" w:rsidRPr="00B23DB0" w:rsidRDefault="006D79EE" w:rsidP="006D79EE">
            <w:pPr>
              <w:spacing w:before="60" w:after="60" w:line="276" w:lineRule="auto"/>
              <w:jc w:val="left"/>
              <w:rPr>
                <w:rFonts w:ascii="Arial" w:hAnsi="Arial" w:cs="Arial"/>
                <w:b w:val="0"/>
                <w:color w:val="002060"/>
                <w:sz w:val="20"/>
                <w:szCs w:val="20"/>
              </w:rPr>
            </w:pPr>
            <w:r>
              <w:rPr>
                <w:rFonts w:ascii="Arial" w:hAnsi="Arial" w:cs="Arial"/>
                <w:b w:val="0"/>
                <w:color w:val="002060"/>
                <w:sz w:val="20"/>
                <w:szCs w:val="20"/>
              </w:rPr>
              <w:t>User Execution Manual</w:t>
            </w:r>
          </w:p>
        </w:tc>
        <w:tc>
          <w:tcPr>
            <w:tcW w:w="0" w:type="auto"/>
            <w:vAlign w:val="center"/>
          </w:tcPr>
          <w:p w14:paraId="390E16DB" w14:textId="77777777" w:rsidR="006D79EE" w:rsidRPr="00B23DB0" w:rsidRDefault="006D79EE" w:rsidP="00255070">
            <w:pPr>
              <w:pStyle w:val="ListParagraph"/>
              <w:numPr>
                <w:ilvl w:val="0"/>
                <w:numId w:val="8"/>
              </w:numPr>
              <w:spacing w:before="60" w:after="60"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bCs/>
                <w:color w:val="002060"/>
                <w:sz w:val="20"/>
                <w:szCs w:val="20"/>
              </w:rPr>
            </w:pPr>
            <w:r w:rsidRPr="006E1A19">
              <w:rPr>
                <w:rFonts w:ascii="Arial" w:hAnsi="Arial" w:cs="Arial"/>
                <w:bCs/>
                <w:color w:val="002060"/>
                <w:sz w:val="20"/>
                <w:szCs w:val="20"/>
              </w:rPr>
              <w:t xml:space="preserve">Document describes the steps </w:t>
            </w:r>
            <w:r>
              <w:rPr>
                <w:rFonts w:ascii="Arial" w:hAnsi="Arial" w:cs="Arial"/>
                <w:bCs/>
                <w:color w:val="002060"/>
                <w:sz w:val="20"/>
                <w:szCs w:val="20"/>
              </w:rPr>
              <w:t>to run the framework.</w:t>
            </w:r>
          </w:p>
        </w:tc>
        <w:bookmarkStart w:id="26" w:name="_MON_1570779689"/>
        <w:bookmarkEnd w:id="26"/>
        <w:tc>
          <w:tcPr>
            <w:tcW w:w="0" w:type="auto"/>
            <w:vAlign w:val="center"/>
          </w:tcPr>
          <w:p w14:paraId="6C8FAFFD" w14:textId="77777777" w:rsidR="006D79EE" w:rsidRPr="00B23DB0" w:rsidRDefault="00103D8D" w:rsidP="006D79EE">
            <w:pPr>
              <w:spacing w:before="60" w:after="60"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bCs/>
                <w:color w:val="002060"/>
                <w:sz w:val="20"/>
                <w:szCs w:val="20"/>
              </w:rPr>
            </w:pPr>
            <w:r>
              <w:rPr>
                <w:rFonts w:ascii="Arial" w:hAnsi="Arial" w:cs="Arial"/>
                <w:bCs/>
                <w:color w:val="002060"/>
                <w:sz w:val="20"/>
                <w:szCs w:val="20"/>
              </w:rPr>
              <w:object w:dxaOrig="2069" w:dyaOrig="1339" w14:anchorId="1463B324">
                <v:shape id="_x0000_i1028" type="#_x0000_t75" style="width:103.5pt;height:66.75pt" o:ole="">
                  <v:imagedata r:id="rId26" o:title=""/>
                </v:shape>
                <o:OLEObject Type="Embed" ProgID="Word.Document.12" ShapeID="_x0000_i1028" DrawAspect="Icon" ObjectID="_1741449164" r:id="rId27">
                  <o:FieldCodes>\s</o:FieldCodes>
                </o:OLEObject>
              </w:object>
            </w:r>
          </w:p>
        </w:tc>
      </w:tr>
      <w:tr w:rsidR="006D79EE" w:rsidRPr="00B23DB0" w14:paraId="51DC1059" w14:textId="77777777" w:rsidTr="008A3641">
        <w:tblPrEx>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Ex>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tcPr>
          <w:p w14:paraId="6BFF427C" w14:textId="77777777" w:rsidR="006D79EE" w:rsidRPr="00B23DB0" w:rsidRDefault="006D79EE" w:rsidP="006D79EE">
            <w:pPr>
              <w:spacing w:before="60" w:after="60" w:line="276" w:lineRule="auto"/>
              <w:jc w:val="left"/>
              <w:rPr>
                <w:rFonts w:ascii="Arial" w:hAnsi="Arial" w:cs="Arial"/>
                <w:b w:val="0"/>
                <w:color w:val="002060"/>
                <w:sz w:val="20"/>
                <w:szCs w:val="20"/>
              </w:rPr>
            </w:pPr>
            <w:r w:rsidRPr="00D84847">
              <w:rPr>
                <w:rFonts w:ascii="Arial" w:hAnsi="Arial" w:cs="Arial"/>
                <w:b w:val="0"/>
                <w:color w:val="002060"/>
                <w:sz w:val="20"/>
                <w:szCs w:val="20"/>
              </w:rPr>
              <w:t>Mobile Usage Setup</w:t>
            </w:r>
          </w:p>
        </w:tc>
        <w:tc>
          <w:tcPr>
            <w:tcW w:w="0" w:type="auto"/>
            <w:tcBorders>
              <w:top w:val="single" w:sz="4" w:space="0" w:color="auto"/>
              <w:left w:val="single" w:sz="4" w:space="0" w:color="auto"/>
              <w:bottom w:val="single" w:sz="4" w:space="0" w:color="auto"/>
              <w:right w:val="single" w:sz="4" w:space="0" w:color="auto"/>
            </w:tcBorders>
          </w:tcPr>
          <w:p w14:paraId="3AA68C2E" w14:textId="77777777" w:rsidR="006D79EE" w:rsidRPr="00B23DB0" w:rsidRDefault="006D79EE" w:rsidP="00255070">
            <w:pPr>
              <w:pStyle w:val="ListParagraph"/>
              <w:numPr>
                <w:ilvl w:val="0"/>
                <w:numId w:val="8"/>
              </w:numPr>
              <w:spacing w:before="60" w:after="6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bCs/>
                <w:color w:val="002060"/>
                <w:sz w:val="20"/>
                <w:szCs w:val="20"/>
              </w:rPr>
            </w:pPr>
            <w:r>
              <w:rPr>
                <w:rFonts w:ascii="Arial" w:hAnsi="Arial" w:cs="Arial"/>
                <w:bCs/>
                <w:color w:val="002060"/>
                <w:sz w:val="20"/>
                <w:szCs w:val="20"/>
              </w:rPr>
              <w:t xml:space="preserve">Document describes </w:t>
            </w:r>
            <w:r w:rsidRPr="00B23DB0">
              <w:rPr>
                <w:rFonts w:ascii="Arial" w:hAnsi="Arial" w:cs="Arial"/>
                <w:bCs/>
                <w:color w:val="002060"/>
                <w:sz w:val="20"/>
                <w:szCs w:val="20"/>
              </w:rPr>
              <w:t xml:space="preserve">the </w:t>
            </w:r>
            <w:r>
              <w:rPr>
                <w:rFonts w:ascii="Arial" w:hAnsi="Arial" w:cs="Arial"/>
                <w:bCs/>
                <w:color w:val="002060"/>
                <w:sz w:val="20"/>
                <w:szCs w:val="20"/>
              </w:rPr>
              <w:t>installation setup for Mobile usage Scenarios.</w:t>
            </w:r>
          </w:p>
        </w:tc>
        <w:bookmarkStart w:id="27" w:name="_MON_1579850818"/>
        <w:bookmarkEnd w:id="27"/>
        <w:tc>
          <w:tcPr>
            <w:tcW w:w="0" w:type="auto"/>
            <w:tcBorders>
              <w:top w:val="single" w:sz="4" w:space="0" w:color="auto"/>
              <w:left w:val="single" w:sz="4" w:space="0" w:color="auto"/>
              <w:bottom w:val="single" w:sz="4" w:space="0" w:color="auto"/>
              <w:right w:val="single" w:sz="4" w:space="0" w:color="auto"/>
            </w:tcBorders>
          </w:tcPr>
          <w:p w14:paraId="225C8160" w14:textId="77777777" w:rsidR="006D79EE" w:rsidRPr="00B23DB0" w:rsidRDefault="006D79EE" w:rsidP="006D79EE">
            <w:pPr>
              <w:spacing w:before="60" w:after="60"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bCs/>
                <w:color w:val="002060"/>
                <w:sz w:val="20"/>
                <w:szCs w:val="20"/>
              </w:rPr>
            </w:pPr>
            <w:r>
              <w:rPr>
                <w:rFonts w:ascii="Arial" w:hAnsi="Arial" w:cs="Arial"/>
                <w:bCs/>
                <w:color w:val="002060"/>
                <w:sz w:val="20"/>
                <w:szCs w:val="20"/>
              </w:rPr>
              <w:object w:dxaOrig="1533" w:dyaOrig="990" w14:anchorId="4FDC1D75">
                <v:shape id="_x0000_i1029" type="#_x0000_t75" style="width:79.5pt;height:50.25pt" o:ole="">
                  <v:imagedata r:id="rId28" o:title=""/>
                </v:shape>
                <o:OLEObject Type="Embed" ProgID="Word.Document.12" ShapeID="_x0000_i1029" DrawAspect="Icon" ObjectID="_1741449165" r:id="rId29">
                  <o:FieldCodes>\s</o:FieldCodes>
                </o:OLEObject>
              </w:object>
            </w:r>
          </w:p>
        </w:tc>
      </w:tr>
    </w:tbl>
    <w:p w14:paraId="026C0352" w14:textId="77777777" w:rsidR="00335F94" w:rsidRPr="00CF5A6C" w:rsidRDefault="00335F94" w:rsidP="0072607D">
      <w:pPr>
        <w:rPr>
          <w:rFonts w:ascii="Arial" w:hAnsi="Arial" w:cs="Arial"/>
          <w:color w:val="002060"/>
          <w:sz w:val="20"/>
          <w:szCs w:val="20"/>
          <w:lang w:val="en-GB"/>
        </w:rPr>
      </w:pPr>
    </w:p>
    <w:sectPr w:rsidR="00335F94" w:rsidRPr="00CF5A6C" w:rsidSect="00DA310F">
      <w:headerReference w:type="default" r:id="rId30"/>
      <w:pgSz w:w="11909" w:h="16834" w:code="9"/>
      <w:pgMar w:top="1440" w:right="1440" w:bottom="1440" w:left="1440" w:header="539" w:footer="32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8DD18" w14:textId="77777777" w:rsidR="00DA58F3" w:rsidRPr="00EC6BD4" w:rsidRDefault="00DA58F3" w:rsidP="00886B4C">
      <w:pPr>
        <w:rPr>
          <w:sz w:val="23"/>
          <w:szCs w:val="23"/>
        </w:rPr>
      </w:pPr>
      <w:r w:rsidRPr="00EC6BD4">
        <w:rPr>
          <w:sz w:val="23"/>
          <w:szCs w:val="23"/>
        </w:rPr>
        <w:separator/>
      </w:r>
    </w:p>
  </w:endnote>
  <w:endnote w:type="continuationSeparator" w:id="0">
    <w:p w14:paraId="04FBB874" w14:textId="77777777" w:rsidR="00DA58F3" w:rsidRPr="00EC6BD4" w:rsidRDefault="00DA58F3" w:rsidP="00886B4C">
      <w:pPr>
        <w:rPr>
          <w:sz w:val="23"/>
          <w:szCs w:val="23"/>
        </w:rPr>
      </w:pPr>
      <w:r w:rsidRPr="00EC6BD4">
        <w:rPr>
          <w:sz w:val="23"/>
          <w:szCs w:val="23"/>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atha">
    <w:panose1 w:val="02000400000000000000"/>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rpoS">
    <w:altName w:val="Times New Roman"/>
    <w:charset w:val="00"/>
    <w:family w:val="auto"/>
    <w:pitch w:val="variable"/>
    <w:sig w:usb0="800000AF" w:usb1="0000204A" w:usb2="00000000" w:usb3="00000000" w:csb0="00000093" w:csb1="00000000"/>
  </w:font>
  <w:font w:name="Helvetica">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9C467" w14:textId="77777777" w:rsidR="00BF2FF1" w:rsidRDefault="00BF2F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heme="minorBidi"/>
        <w:color w:val="002060"/>
        <w:sz w:val="19"/>
        <w:szCs w:val="19"/>
        <w:lang w:val="en-GB"/>
      </w:rPr>
      <w:id w:val="905576972"/>
      <w:docPartObj>
        <w:docPartGallery w:val="Page Numbers (Bottom of Page)"/>
        <w:docPartUnique/>
      </w:docPartObj>
    </w:sdtPr>
    <w:sdtEndPr>
      <w:rPr>
        <w:noProof/>
        <w:color w:val="auto"/>
        <w:sz w:val="23"/>
        <w:szCs w:val="23"/>
        <w:lang w:val="en-US"/>
      </w:rPr>
    </w:sdtEndPr>
    <w:sdtContent>
      <w:p w14:paraId="7B2A27FD" w14:textId="77777777" w:rsidR="00282143" w:rsidRPr="00EC6BD4" w:rsidRDefault="00282143" w:rsidP="004F5E37">
        <w:pPr>
          <w:pStyle w:val="Default"/>
          <w:rPr>
            <w:sz w:val="23"/>
            <w:szCs w:val="23"/>
          </w:rPr>
        </w:pPr>
      </w:p>
      <w:p w14:paraId="1B4D0588" w14:textId="77777777" w:rsidR="00282143" w:rsidRPr="00EC6BD4" w:rsidRDefault="00282143" w:rsidP="004F5E37">
        <w:pPr>
          <w:pStyle w:val="Footer"/>
          <w:rPr>
            <w:rFonts w:cs="Arial"/>
            <w:sz w:val="23"/>
            <w:szCs w:val="23"/>
          </w:rPr>
        </w:pPr>
        <w:r w:rsidRPr="00EC6BD4">
          <w:rPr>
            <w:rFonts w:cs="Arial"/>
            <w:sz w:val="15"/>
            <w:szCs w:val="15"/>
          </w:rPr>
          <w:t>© 201</w:t>
        </w:r>
        <w:r>
          <w:rPr>
            <w:rFonts w:cs="Arial"/>
            <w:sz w:val="15"/>
            <w:szCs w:val="15"/>
          </w:rPr>
          <w:t>6</w:t>
        </w:r>
        <w:r w:rsidRPr="00EC6BD4">
          <w:rPr>
            <w:rFonts w:cs="Arial"/>
            <w:sz w:val="15"/>
            <w:szCs w:val="15"/>
          </w:rPr>
          <w:t xml:space="preserve"> </w:t>
        </w:r>
        <w:proofErr w:type="spellStart"/>
        <w:r w:rsidRPr="00EC6BD4">
          <w:rPr>
            <w:rFonts w:cs="Arial"/>
            <w:sz w:val="15"/>
            <w:szCs w:val="15"/>
          </w:rPr>
          <w:t>Maveric</w:t>
        </w:r>
        <w:proofErr w:type="spellEnd"/>
        <w:r w:rsidRPr="00EC6BD4">
          <w:rPr>
            <w:rFonts w:cs="Arial"/>
            <w:sz w:val="15"/>
            <w:szCs w:val="15"/>
          </w:rPr>
          <w:t xml:space="preserve"> Systems. All rights reserved. No part of this document may be reproduced or transmitted in any form or by any means, electronic, mechanical, photocopying, recording, or otherwise, without prior permission from </w:t>
        </w:r>
        <w:proofErr w:type="spellStart"/>
        <w:r w:rsidRPr="00EC6BD4">
          <w:rPr>
            <w:rFonts w:cs="Arial"/>
            <w:sz w:val="15"/>
            <w:szCs w:val="15"/>
          </w:rPr>
          <w:t>Maveric</w:t>
        </w:r>
        <w:proofErr w:type="spellEnd"/>
        <w:r w:rsidRPr="00EC6BD4">
          <w:rPr>
            <w:rFonts w:cs="Arial"/>
            <w:sz w:val="15"/>
            <w:szCs w:val="15"/>
          </w:rPr>
          <w:t xml:space="preserve"> Systems.</w:t>
        </w:r>
      </w:p>
    </w:sdtContent>
  </w:sdt>
  <w:p w14:paraId="74D9E62E" w14:textId="77777777" w:rsidR="00282143" w:rsidRPr="00EC6BD4" w:rsidRDefault="00282143" w:rsidP="00BC50F4">
    <w:pPr>
      <w:pStyle w:val="Footer"/>
      <w:rPr>
        <w:sz w:val="23"/>
        <w:szCs w:val="23"/>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7F482" w14:textId="77777777" w:rsidR="00BF2FF1" w:rsidRDefault="00BF2FF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750246"/>
      <w:docPartObj>
        <w:docPartGallery w:val="Page Numbers (Bottom of Page)"/>
        <w:docPartUnique/>
      </w:docPartObj>
    </w:sdtPr>
    <w:sdtContent>
      <w:p w14:paraId="1A598D09" w14:textId="77777777" w:rsidR="00282143" w:rsidRPr="0067589C" w:rsidRDefault="00282143" w:rsidP="00054A30">
        <w:pPr>
          <w:pStyle w:val="Footer"/>
          <w:spacing w:before="120"/>
          <w:jc w:val="right"/>
          <w:rPr>
            <w:rFonts w:eastAsia="Arial" w:cs="Times New Roman"/>
            <w:sz w:val="19"/>
            <w:szCs w:val="19"/>
          </w:rPr>
        </w:pPr>
      </w:p>
      <w:p w14:paraId="78844990" w14:textId="77777777" w:rsidR="00282143" w:rsidRDefault="00282143" w:rsidP="00054A30">
        <w:pPr>
          <w:pStyle w:val="Footer"/>
          <w:jc w:val="right"/>
        </w:pPr>
      </w:p>
      <w:p w14:paraId="06071B78" w14:textId="77777777" w:rsidR="00282143" w:rsidRPr="00054A30" w:rsidRDefault="00282143" w:rsidP="00054A30">
        <w:pPr>
          <w:pStyle w:val="Footer"/>
          <w:jc w:val="right"/>
        </w:pPr>
        <w:r>
          <w:t xml:space="preserve">Page | </w:t>
        </w:r>
        <w:r>
          <w:fldChar w:fldCharType="begin"/>
        </w:r>
        <w:r>
          <w:instrText xml:space="preserve"> PAGE   \* MERGEFORMAT </w:instrText>
        </w:r>
        <w:r>
          <w:fldChar w:fldCharType="separate"/>
        </w:r>
        <w:r w:rsidR="00C4314A">
          <w:rPr>
            <w:noProof/>
          </w:rPr>
          <w:t>2</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2E976" w14:textId="77777777" w:rsidR="00DA58F3" w:rsidRPr="00EC6BD4" w:rsidRDefault="00DA58F3" w:rsidP="00886B4C">
      <w:pPr>
        <w:rPr>
          <w:sz w:val="23"/>
          <w:szCs w:val="23"/>
        </w:rPr>
      </w:pPr>
      <w:r w:rsidRPr="00EC6BD4">
        <w:rPr>
          <w:sz w:val="23"/>
          <w:szCs w:val="23"/>
        </w:rPr>
        <w:separator/>
      </w:r>
    </w:p>
  </w:footnote>
  <w:footnote w:type="continuationSeparator" w:id="0">
    <w:p w14:paraId="1962A47F" w14:textId="77777777" w:rsidR="00DA58F3" w:rsidRPr="00EC6BD4" w:rsidRDefault="00DA58F3" w:rsidP="00886B4C">
      <w:pPr>
        <w:rPr>
          <w:sz w:val="23"/>
          <w:szCs w:val="23"/>
        </w:rPr>
      </w:pPr>
      <w:r w:rsidRPr="00EC6BD4">
        <w:rPr>
          <w:sz w:val="23"/>
          <w:szCs w:val="23"/>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B594B" w14:textId="77777777" w:rsidR="00BF2FF1" w:rsidRDefault="00BF2F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AFB4" w14:textId="77777777" w:rsidR="00282143" w:rsidRPr="00EC6BD4" w:rsidRDefault="00282143" w:rsidP="008A1560">
    <w:pPr>
      <w:spacing w:line="240" w:lineRule="auto"/>
      <w:rPr>
        <w:noProof/>
        <w:sz w:val="23"/>
        <w:szCs w:val="23"/>
        <w:lang w:val="en-IN" w:eastAsia="en-IN"/>
      </w:rPr>
    </w:pPr>
    <w:r w:rsidRPr="00B219F9">
      <w:rPr>
        <w:noProof/>
        <w:sz w:val="23"/>
        <w:szCs w:val="23"/>
      </w:rPr>
      <w:drawing>
        <wp:inline distT="0" distB="0" distL="0" distR="0" wp14:anchorId="6567274B" wp14:editId="415B4CCD">
          <wp:extent cx="819156" cy="591613"/>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stretch>
                    <a:fillRect/>
                  </a:stretch>
                </pic:blipFill>
                <pic:spPr>
                  <a:xfrm>
                    <a:off x="0" y="0"/>
                    <a:ext cx="825358" cy="596092"/>
                  </a:xfrm>
                  <a:prstGeom prst="rect">
                    <a:avLst/>
                  </a:prstGeom>
                </pic:spPr>
              </pic:pic>
            </a:graphicData>
          </a:graphic>
        </wp:inline>
      </w:drawing>
    </w:r>
    <w:r w:rsidRPr="00EC6BD4">
      <w:rPr>
        <w:noProof/>
        <w:sz w:val="23"/>
        <w:szCs w:val="23"/>
      </w:rPr>
      <w:drawing>
        <wp:anchor distT="0" distB="0" distL="114300" distR="114300" simplePos="0" relativeHeight="251681792" behindDoc="0" locked="0" layoutInCell="1" allowOverlap="1" wp14:anchorId="669E252B" wp14:editId="5C04D483">
          <wp:simplePos x="0" y="0"/>
          <wp:positionH relativeFrom="margin">
            <wp:posOffset>7484110</wp:posOffset>
          </wp:positionH>
          <wp:positionV relativeFrom="margin">
            <wp:posOffset>-594995</wp:posOffset>
          </wp:positionV>
          <wp:extent cx="1352550" cy="533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 tagline PNG _ New.png"/>
                  <pic:cNvPicPr/>
                </pic:nvPicPr>
                <pic:blipFill>
                  <a:blip r:embed="rId2" cstate="print">
                    <a:lum/>
                    <a:extLst>
                      <a:ext uri="{28A0092B-C50C-407E-A947-70E740481C1C}">
                        <a14:useLocalDpi xmlns:a14="http://schemas.microsoft.com/office/drawing/2010/main" val="0"/>
                      </a:ext>
                    </a:extLst>
                  </a:blip>
                  <a:stretch>
                    <a:fillRect/>
                  </a:stretch>
                </pic:blipFill>
                <pic:spPr>
                  <a:xfrm>
                    <a:off x="0" y="0"/>
                    <a:ext cx="1352550" cy="533400"/>
                  </a:xfrm>
                  <a:prstGeom prst="rect">
                    <a:avLst/>
                  </a:prstGeom>
                </pic:spPr>
              </pic:pic>
            </a:graphicData>
          </a:graphic>
        </wp:anchor>
      </w:drawing>
    </w:r>
    <w:r>
      <w:rPr>
        <w:noProof/>
        <w:sz w:val="23"/>
        <w:szCs w:val="23"/>
        <w:lang w:val="en-IN" w:eastAsia="en-IN"/>
      </w:rPr>
      <w:t xml:space="preserve">                                                                                                                  </w:t>
    </w:r>
    <w:r w:rsidRPr="002B6760">
      <w:rPr>
        <w:noProof/>
        <w:sz w:val="23"/>
        <w:szCs w:val="23"/>
      </w:rPr>
      <w:drawing>
        <wp:inline distT="0" distB="0" distL="0" distR="0" wp14:anchorId="40598307" wp14:editId="45046A6D">
          <wp:extent cx="1123950" cy="550506"/>
          <wp:effectExtent l="0" t="0" r="0" b="2540"/>
          <wp:docPr id="15" name="Picture 15" descr="C:\Users\ImranH2\Desktop\maveric-systems-squarelogo-1389295557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mranH2\Desktop\maveric-systems-squarelogo-1389295557275.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166074" cy="571138"/>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58733" w14:textId="77777777" w:rsidR="00BF2FF1" w:rsidRDefault="00BF2FF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3AA8B" w14:textId="77777777" w:rsidR="00282143" w:rsidRPr="00EC6BD4" w:rsidRDefault="00282143" w:rsidP="00B219F9">
    <w:pPr>
      <w:spacing w:line="240" w:lineRule="auto"/>
      <w:rPr>
        <w:noProof/>
        <w:sz w:val="23"/>
        <w:szCs w:val="23"/>
        <w:lang w:val="en-IN" w:eastAsia="en-IN"/>
      </w:rPr>
    </w:pPr>
    <w:r w:rsidRPr="00B219F9">
      <w:rPr>
        <w:noProof/>
        <w:sz w:val="23"/>
        <w:szCs w:val="23"/>
      </w:rPr>
      <w:drawing>
        <wp:inline distT="0" distB="0" distL="0" distR="0" wp14:anchorId="5573AAFE" wp14:editId="5173B27B">
          <wp:extent cx="819156" cy="591613"/>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stretch>
                    <a:fillRect/>
                  </a:stretch>
                </pic:blipFill>
                <pic:spPr>
                  <a:xfrm>
                    <a:off x="0" y="0"/>
                    <a:ext cx="825358" cy="596092"/>
                  </a:xfrm>
                  <a:prstGeom prst="rect">
                    <a:avLst/>
                  </a:prstGeom>
                </pic:spPr>
              </pic:pic>
            </a:graphicData>
          </a:graphic>
        </wp:inline>
      </w:drawing>
    </w:r>
    <w:r w:rsidRPr="00EC6BD4">
      <w:rPr>
        <w:noProof/>
        <w:sz w:val="23"/>
        <w:szCs w:val="23"/>
      </w:rPr>
      <w:drawing>
        <wp:anchor distT="0" distB="0" distL="114300" distR="114300" simplePos="0" relativeHeight="251679744" behindDoc="0" locked="0" layoutInCell="1" allowOverlap="1" wp14:anchorId="5E92FB36" wp14:editId="47BC4159">
          <wp:simplePos x="0" y="0"/>
          <wp:positionH relativeFrom="margin">
            <wp:posOffset>7484110</wp:posOffset>
          </wp:positionH>
          <wp:positionV relativeFrom="margin">
            <wp:posOffset>-594995</wp:posOffset>
          </wp:positionV>
          <wp:extent cx="1352550" cy="533400"/>
          <wp:effectExtent l="0" t="0" r="0" b="0"/>
          <wp:wrapSquare wrapText="bothSides"/>
          <wp:docPr id="1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 tagline PNG _ New.png"/>
                  <pic:cNvPicPr/>
                </pic:nvPicPr>
                <pic:blipFill>
                  <a:blip r:embed="rId2" cstate="print">
                    <a:lum/>
                    <a:extLst>
                      <a:ext uri="{28A0092B-C50C-407E-A947-70E740481C1C}">
                        <a14:useLocalDpi xmlns:a14="http://schemas.microsoft.com/office/drawing/2010/main" val="0"/>
                      </a:ext>
                    </a:extLst>
                  </a:blip>
                  <a:stretch>
                    <a:fillRect/>
                  </a:stretch>
                </pic:blipFill>
                <pic:spPr>
                  <a:xfrm>
                    <a:off x="0" y="0"/>
                    <a:ext cx="1352550" cy="533400"/>
                  </a:xfrm>
                  <a:prstGeom prst="rect">
                    <a:avLst/>
                  </a:prstGeom>
                </pic:spPr>
              </pic:pic>
            </a:graphicData>
          </a:graphic>
        </wp:anchor>
      </w:drawing>
    </w:r>
    <w:r>
      <w:rPr>
        <w:noProof/>
        <w:sz w:val="23"/>
        <w:szCs w:val="23"/>
        <w:lang w:val="en-IN" w:eastAsia="en-IN"/>
      </w:rPr>
      <w:t xml:space="preserve">                                                                                                                  </w:t>
    </w:r>
    <w:r w:rsidRPr="002B6760">
      <w:rPr>
        <w:noProof/>
        <w:sz w:val="23"/>
        <w:szCs w:val="23"/>
      </w:rPr>
      <w:drawing>
        <wp:inline distT="0" distB="0" distL="0" distR="0" wp14:anchorId="1C23E167" wp14:editId="278AFFBD">
          <wp:extent cx="1123950" cy="550506"/>
          <wp:effectExtent l="0" t="0" r="0" b="2540"/>
          <wp:docPr id="14" name="Picture 14" descr="C:\Users\ImranH2\Desktop\maveric-systems-squarelogo-1389295557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mranH2\Desktop\maveric-systems-squarelogo-1389295557275.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166074" cy="57113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04C8243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24pt;height:30pt" o:bullet="t">
        <v:imagedata r:id="rId1" o:title="clip_image001"/>
      </v:shape>
    </w:pict>
  </w:numPicBullet>
  <w:abstractNum w:abstractNumId="0" w15:restartNumberingAfterBreak="0">
    <w:nsid w:val="FFFFFF89"/>
    <w:multiLevelType w:val="singleLevel"/>
    <w:tmpl w:val="4FACDBE4"/>
    <w:lvl w:ilvl="0">
      <w:start w:val="1"/>
      <w:numFmt w:val="bullet"/>
      <w:pStyle w:val="ListBullet"/>
      <w:lvlText w:val=""/>
      <w:lvlJc w:val="left"/>
      <w:pPr>
        <w:tabs>
          <w:tab w:val="num" w:pos="888"/>
        </w:tabs>
        <w:ind w:left="888" w:hanging="288"/>
      </w:pPr>
      <w:rPr>
        <w:rFonts w:ascii="Symbol" w:hAnsi="Symbol" w:hint="default"/>
      </w:rPr>
    </w:lvl>
  </w:abstractNum>
  <w:abstractNum w:abstractNumId="1" w15:restartNumberingAfterBreak="0">
    <w:nsid w:val="0EDA74AE"/>
    <w:multiLevelType w:val="hybridMultilevel"/>
    <w:tmpl w:val="F904A552"/>
    <w:lvl w:ilvl="0" w:tplc="D826C23E">
      <w:start w:val="1"/>
      <w:numFmt w:val="lowerLetter"/>
      <w:pStyle w:val="SOWHeader4"/>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99FE5144">
      <w:start w:val="1"/>
      <w:numFmt w:val="decimal"/>
      <w:lvlText w:val="%4."/>
      <w:lvlJc w:val="left"/>
      <w:pPr>
        <w:tabs>
          <w:tab w:val="num" w:pos="2880"/>
        </w:tabs>
        <w:ind w:left="2880" w:hanging="360"/>
      </w:pPr>
      <w:rPr>
        <w:rFonts w:hint="default"/>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115173D"/>
    <w:multiLevelType w:val="hybridMultilevel"/>
    <w:tmpl w:val="547A2AE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1C63350A"/>
    <w:multiLevelType w:val="hybridMultilevel"/>
    <w:tmpl w:val="29D42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B873F8"/>
    <w:multiLevelType w:val="multilevel"/>
    <w:tmpl w:val="442A5DC8"/>
    <w:lvl w:ilvl="0">
      <w:start w:val="1"/>
      <w:numFmt w:val="decimal"/>
      <w:lvlText w:val="%1."/>
      <w:lvlJc w:val="left"/>
      <w:pPr>
        <w:ind w:left="360" w:hanging="360"/>
      </w:pPr>
      <w:rPr>
        <w:rFonts w:hint="default"/>
      </w:rPr>
    </w:lvl>
    <w:lvl w:ilvl="1">
      <w:start w:val="1"/>
      <w:numFmt w:val="decimal"/>
      <w:pStyle w:val="INWTECHDOCS-ChapterTitleLevel2"/>
      <w:isLgl/>
      <w:lvlText w:val="%1.%2."/>
      <w:lvlJc w:val="left"/>
      <w:pPr>
        <w:ind w:left="720" w:hanging="720"/>
      </w:pPr>
      <w:rPr>
        <w:rFonts w:hint="default"/>
      </w:rPr>
    </w:lvl>
    <w:lvl w:ilvl="2">
      <w:start w:val="1"/>
      <w:numFmt w:val="decimal"/>
      <w:pStyle w:val="INWTECHDOCS-ChapterTitleLevel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33807747"/>
    <w:multiLevelType w:val="hybridMultilevel"/>
    <w:tmpl w:val="86B419F2"/>
    <w:lvl w:ilvl="0" w:tplc="C23AE750">
      <w:start w:val="1"/>
      <w:numFmt w:val="bullet"/>
      <w:pStyle w:val="MavBullets"/>
      <w:lvlText w:val=""/>
      <w:lvlPicBulletId w:val="0"/>
      <w:lvlJc w:val="left"/>
      <w:pPr>
        <w:ind w:left="720" w:hanging="360"/>
      </w:pPr>
      <w:rPr>
        <w:rFonts w:ascii="Symbol" w:hAnsi="Symbol"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B3802CB"/>
    <w:multiLevelType w:val="hybridMultilevel"/>
    <w:tmpl w:val="3DB239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BA5AFC"/>
    <w:multiLevelType w:val="hybridMultilevel"/>
    <w:tmpl w:val="996C39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4F193145"/>
    <w:multiLevelType w:val="multilevel"/>
    <w:tmpl w:val="4AB0D46C"/>
    <w:lvl w:ilvl="0">
      <w:start w:val="1"/>
      <w:numFmt w:val="decimal"/>
      <w:lvlText w:val="%1"/>
      <w:lvlJc w:val="left"/>
      <w:pPr>
        <w:ind w:left="432" w:hanging="432"/>
      </w:pPr>
    </w:lvl>
    <w:lvl w:ilvl="1">
      <w:start w:val="1"/>
      <w:numFmt w:val="decimal"/>
      <w:pStyle w:val="Heading2"/>
      <w:lvlText w:val="%1.%2"/>
      <w:lvlJc w:val="left"/>
      <w:pPr>
        <w:ind w:left="4176" w:hanging="576"/>
      </w:pPr>
      <w:rPr>
        <w:b w:val="0"/>
        <w:sz w:val="24"/>
        <w:szCs w:val="24"/>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rPr>
        <w:b/>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F3C18DB"/>
    <w:multiLevelType w:val="hybridMultilevel"/>
    <w:tmpl w:val="24BEEADA"/>
    <w:lvl w:ilvl="0" w:tplc="C9484546">
      <w:numFmt w:val="bullet"/>
      <w:lvlText w:val=""/>
      <w:lvlJc w:val="left"/>
      <w:pPr>
        <w:ind w:left="720" w:hanging="360"/>
      </w:pPr>
      <w:rPr>
        <w:rFonts w:ascii="Wingdings" w:eastAsia="Calibri"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7A5145F9"/>
    <w:multiLevelType w:val="hybridMultilevel"/>
    <w:tmpl w:val="C4EE9228"/>
    <w:lvl w:ilvl="0" w:tplc="40090003">
      <w:start w:val="1"/>
      <w:numFmt w:val="bullet"/>
      <w:lvlText w:val="o"/>
      <w:lvlPicBulletId w:val="0"/>
      <w:lvlJc w:val="left"/>
      <w:pPr>
        <w:ind w:left="720" w:hanging="360"/>
      </w:pPr>
      <w:rPr>
        <w:rFonts w:ascii="Courier New" w:hAnsi="Courier New" w:cs="Courier New" w:hint="default"/>
        <w:color w:val="auto"/>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88505183">
    <w:abstractNumId w:val="0"/>
  </w:num>
  <w:num w:numId="2" w16cid:durableId="494105287">
    <w:abstractNumId w:val="1"/>
  </w:num>
  <w:num w:numId="3" w16cid:durableId="4602985">
    <w:abstractNumId w:val="8"/>
  </w:num>
  <w:num w:numId="4" w16cid:durableId="160658076">
    <w:abstractNumId w:val="5"/>
  </w:num>
  <w:num w:numId="5" w16cid:durableId="1285388991">
    <w:abstractNumId w:val="4"/>
  </w:num>
  <w:num w:numId="6" w16cid:durableId="1025866150">
    <w:abstractNumId w:val="10"/>
  </w:num>
  <w:num w:numId="7" w16cid:durableId="2049333334">
    <w:abstractNumId w:val="7"/>
  </w:num>
  <w:num w:numId="8" w16cid:durableId="782462541">
    <w:abstractNumId w:val="2"/>
  </w:num>
  <w:num w:numId="9" w16cid:durableId="133066338">
    <w:abstractNumId w:val="6"/>
  </w:num>
  <w:num w:numId="10" w16cid:durableId="913126724">
    <w:abstractNumId w:val="9"/>
  </w:num>
  <w:num w:numId="11" w16cid:durableId="1491604084">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activeWritingStyle w:appName="MSWord" w:lang="en-US" w:vendorID="64" w:dllVersion="6" w:nlCheck="1" w:checkStyle="0"/>
  <w:activeWritingStyle w:appName="MSWord" w:lang="en-GB" w:vendorID="64" w:dllVersion="6" w:nlCheck="1" w:checkStyle="0"/>
  <w:activeWritingStyle w:appName="MSWord" w:lang="en-IN" w:vendorID="64" w:dllVersion="6" w:nlCheck="1" w:checkStyle="1"/>
  <w:activeWritingStyle w:appName="MSWord" w:lang="en-GB" w:vendorID="64" w:dllVersion="0" w:nlCheck="1" w:checkStyle="0"/>
  <w:activeWritingStyle w:appName="MSWord" w:lang="en-US" w:vendorID="64" w:dllVersion="0" w:nlCheck="1" w:checkStyle="0"/>
  <w:proofState w:spelling="clean" w:grammar="clean"/>
  <w:attachedTemplate r:id="rId1"/>
  <w:styleLockTheme/>
  <w:styleLockQFSet/>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1E7B"/>
    <w:rsid w:val="000006E7"/>
    <w:rsid w:val="00000761"/>
    <w:rsid w:val="000019B1"/>
    <w:rsid w:val="00001A27"/>
    <w:rsid w:val="00001F3E"/>
    <w:rsid w:val="0000267A"/>
    <w:rsid w:val="000032B8"/>
    <w:rsid w:val="00003768"/>
    <w:rsid w:val="00004101"/>
    <w:rsid w:val="00004D95"/>
    <w:rsid w:val="000051B1"/>
    <w:rsid w:val="000051BC"/>
    <w:rsid w:val="0000523C"/>
    <w:rsid w:val="00005714"/>
    <w:rsid w:val="0000646F"/>
    <w:rsid w:val="00006471"/>
    <w:rsid w:val="000067D6"/>
    <w:rsid w:val="00007548"/>
    <w:rsid w:val="0000760A"/>
    <w:rsid w:val="000076C8"/>
    <w:rsid w:val="00011656"/>
    <w:rsid w:val="00011C90"/>
    <w:rsid w:val="00012462"/>
    <w:rsid w:val="0001317E"/>
    <w:rsid w:val="000139D2"/>
    <w:rsid w:val="00013A0A"/>
    <w:rsid w:val="00013AB4"/>
    <w:rsid w:val="00013FA8"/>
    <w:rsid w:val="000151D7"/>
    <w:rsid w:val="0001568E"/>
    <w:rsid w:val="000161E8"/>
    <w:rsid w:val="00016AD5"/>
    <w:rsid w:val="00016F22"/>
    <w:rsid w:val="00016F26"/>
    <w:rsid w:val="00017726"/>
    <w:rsid w:val="00017BB1"/>
    <w:rsid w:val="00017C8B"/>
    <w:rsid w:val="00017FA0"/>
    <w:rsid w:val="000203EC"/>
    <w:rsid w:val="00020526"/>
    <w:rsid w:val="000228DB"/>
    <w:rsid w:val="00023389"/>
    <w:rsid w:val="00023985"/>
    <w:rsid w:val="00024BC6"/>
    <w:rsid w:val="00024C9F"/>
    <w:rsid w:val="00024CB4"/>
    <w:rsid w:val="00025487"/>
    <w:rsid w:val="0002598A"/>
    <w:rsid w:val="00025B32"/>
    <w:rsid w:val="00025D93"/>
    <w:rsid w:val="00026576"/>
    <w:rsid w:val="00026886"/>
    <w:rsid w:val="00026AD1"/>
    <w:rsid w:val="00027B38"/>
    <w:rsid w:val="00027BCC"/>
    <w:rsid w:val="00032647"/>
    <w:rsid w:val="00032692"/>
    <w:rsid w:val="00032A70"/>
    <w:rsid w:val="000337AB"/>
    <w:rsid w:val="00033FB7"/>
    <w:rsid w:val="00033FEF"/>
    <w:rsid w:val="00034476"/>
    <w:rsid w:val="000350A7"/>
    <w:rsid w:val="00035809"/>
    <w:rsid w:val="00035AB2"/>
    <w:rsid w:val="00036BBB"/>
    <w:rsid w:val="00036CAA"/>
    <w:rsid w:val="00036D19"/>
    <w:rsid w:val="00036D2B"/>
    <w:rsid w:val="000376D2"/>
    <w:rsid w:val="0004211D"/>
    <w:rsid w:val="000421CE"/>
    <w:rsid w:val="000429BB"/>
    <w:rsid w:val="00043EA6"/>
    <w:rsid w:val="00044335"/>
    <w:rsid w:val="000445C3"/>
    <w:rsid w:val="00045717"/>
    <w:rsid w:val="00046267"/>
    <w:rsid w:val="00046353"/>
    <w:rsid w:val="00046670"/>
    <w:rsid w:val="0004677E"/>
    <w:rsid w:val="0004746C"/>
    <w:rsid w:val="00050333"/>
    <w:rsid w:val="00051080"/>
    <w:rsid w:val="0005189E"/>
    <w:rsid w:val="00051B76"/>
    <w:rsid w:val="00051EAD"/>
    <w:rsid w:val="00051ED2"/>
    <w:rsid w:val="000524EF"/>
    <w:rsid w:val="0005474B"/>
    <w:rsid w:val="00054A30"/>
    <w:rsid w:val="0005585D"/>
    <w:rsid w:val="0005601C"/>
    <w:rsid w:val="000569BA"/>
    <w:rsid w:val="000601D4"/>
    <w:rsid w:val="000619F0"/>
    <w:rsid w:val="00061F54"/>
    <w:rsid w:val="000620EF"/>
    <w:rsid w:val="000627CA"/>
    <w:rsid w:val="00062DE6"/>
    <w:rsid w:val="00062FD5"/>
    <w:rsid w:val="0006392E"/>
    <w:rsid w:val="000641C3"/>
    <w:rsid w:val="000650F8"/>
    <w:rsid w:val="000653F9"/>
    <w:rsid w:val="00066577"/>
    <w:rsid w:val="00066AB4"/>
    <w:rsid w:val="00067A7C"/>
    <w:rsid w:val="00067B3E"/>
    <w:rsid w:val="000716A6"/>
    <w:rsid w:val="000722DB"/>
    <w:rsid w:val="00072EEA"/>
    <w:rsid w:val="00073D33"/>
    <w:rsid w:val="00073E51"/>
    <w:rsid w:val="000740BD"/>
    <w:rsid w:val="0007436D"/>
    <w:rsid w:val="00074600"/>
    <w:rsid w:val="0007483B"/>
    <w:rsid w:val="000750A4"/>
    <w:rsid w:val="0007533B"/>
    <w:rsid w:val="0007584A"/>
    <w:rsid w:val="00075B37"/>
    <w:rsid w:val="00076608"/>
    <w:rsid w:val="00076AA8"/>
    <w:rsid w:val="00076D64"/>
    <w:rsid w:val="00076E46"/>
    <w:rsid w:val="00077338"/>
    <w:rsid w:val="00080461"/>
    <w:rsid w:val="0008059F"/>
    <w:rsid w:val="0008166E"/>
    <w:rsid w:val="0008214D"/>
    <w:rsid w:val="00082445"/>
    <w:rsid w:val="00082A33"/>
    <w:rsid w:val="00082C89"/>
    <w:rsid w:val="00083DD8"/>
    <w:rsid w:val="00084059"/>
    <w:rsid w:val="000844F0"/>
    <w:rsid w:val="000847A0"/>
    <w:rsid w:val="000854AE"/>
    <w:rsid w:val="00085C0E"/>
    <w:rsid w:val="00085F25"/>
    <w:rsid w:val="00086B74"/>
    <w:rsid w:val="00086E42"/>
    <w:rsid w:val="00087AF1"/>
    <w:rsid w:val="000904B8"/>
    <w:rsid w:val="00090CA6"/>
    <w:rsid w:val="00090D13"/>
    <w:rsid w:val="000911AB"/>
    <w:rsid w:val="000911C3"/>
    <w:rsid w:val="000912CA"/>
    <w:rsid w:val="000919B2"/>
    <w:rsid w:val="000920A8"/>
    <w:rsid w:val="0009214A"/>
    <w:rsid w:val="000922E0"/>
    <w:rsid w:val="00092323"/>
    <w:rsid w:val="0009288A"/>
    <w:rsid w:val="00092E36"/>
    <w:rsid w:val="000937A4"/>
    <w:rsid w:val="000938CB"/>
    <w:rsid w:val="00093936"/>
    <w:rsid w:val="00093B97"/>
    <w:rsid w:val="00094630"/>
    <w:rsid w:val="00094A43"/>
    <w:rsid w:val="00094A7C"/>
    <w:rsid w:val="00094E7C"/>
    <w:rsid w:val="0009507A"/>
    <w:rsid w:val="00096A43"/>
    <w:rsid w:val="00096E1D"/>
    <w:rsid w:val="00096E63"/>
    <w:rsid w:val="00097E78"/>
    <w:rsid w:val="00097EA2"/>
    <w:rsid w:val="000A0631"/>
    <w:rsid w:val="000A07ED"/>
    <w:rsid w:val="000A16B7"/>
    <w:rsid w:val="000A2AF8"/>
    <w:rsid w:val="000A3844"/>
    <w:rsid w:val="000A42E4"/>
    <w:rsid w:val="000A4380"/>
    <w:rsid w:val="000A47E3"/>
    <w:rsid w:val="000A54F6"/>
    <w:rsid w:val="000A655A"/>
    <w:rsid w:val="000A6795"/>
    <w:rsid w:val="000A6E0C"/>
    <w:rsid w:val="000A7A59"/>
    <w:rsid w:val="000A7F85"/>
    <w:rsid w:val="000B0607"/>
    <w:rsid w:val="000B141D"/>
    <w:rsid w:val="000B24A2"/>
    <w:rsid w:val="000B322B"/>
    <w:rsid w:val="000B34B9"/>
    <w:rsid w:val="000B361E"/>
    <w:rsid w:val="000B466E"/>
    <w:rsid w:val="000B4678"/>
    <w:rsid w:val="000B5106"/>
    <w:rsid w:val="000B614A"/>
    <w:rsid w:val="000B762E"/>
    <w:rsid w:val="000B7633"/>
    <w:rsid w:val="000B7C3B"/>
    <w:rsid w:val="000C0009"/>
    <w:rsid w:val="000C0737"/>
    <w:rsid w:val="000C09A6"/>
    <w:rsid w:val="000C0DD0"/>
    <w:rsid w:val="000C10C6"/>
    <w:rsid w:val="000C1769"/>
    <w:rsid w:val="000C2523"/>
    <w:rsid w:val="000C28BC"/>
    <w:rsid w:val="000C3080"/>
    <w:rsid w:val="000C3786"/>
    <w:rsid w:val="000C37F3"/>
    <w:rsid w:val="000C3E48"/>
    <w:rsid w:val="000C4304"/>
    <w:rsid w:val="000C4B79"/>
    <w:rsid w:val="000C624C"/>
    <w:rsid w:val="000C63B6"/>
    <w:rsid w:val="000C6F90"/>
    <w:rsid w:val="000C75EA"/>
    <w:rsid w:val="000C76AA"/>
    <w:rsid w:val="000C7DF2"/>
    <w:rsid w:val="000C7FE9"/>
    <w:rsid w:val="000D006C"/>
    <w:rsid w:val="000D0237"/>
    <w:rsid w:val="000D0832"/>
    <w:rsid w:val="000D16F7"/>
    <w:rsid w:val="000D181E"/>
    <w:rsid w:val="000D2784"/>
    <w:rsid w:val="000D2AD1"/>
    <w:rsid w:val="000D3502"/>
    <w:rsid w:val="000D38BC"/>
    <w:rsid w:val="000D3931"/>
    <w:rsid w:val="000D43BC"/>
    <w:rsid w:val="000D4862"/>
    <w:rsid w:val="000D5595"/>
    <w:rsid w:val="000D5820"/>
    <w:rsid w:val="000D7032"/>
    <w:rsid w:val="000D72E4"/>
    <w:rsid w:val="000E050F"/>
    <w:rsid w:val="000E16B7"/>
    <w:rsid w:val="000E190F"/>
    <w:rsid w:val="000E1E47"/>
    <w:rsid w:val="000E22A3"/>
    <w:rsid w:val="000E2322"/>
    <w:rsid w:val="000E24E1"/>
    <w:rsid w:val="000E25D5"/>
    <w:rsid w:val="000E271E"/>
    <w:rsid w:val="000E3087"/>
    <w:rsid w:val="000E39B2"/>
    <w:rsid w:val="000E436D"/>
    <w:rsid w:val="000E44C0"/>
    <w:rsid w:val="000E4E02"/>
    <w:rsid w:val="000E4E27"/>
    <w:rsid w:val="000E51F3"/>
    <w:rsid w:val="000E51FE"/>
    <w:rsid w:val="000E5668"/>
    <w:rsid w:val="000E5E88"/>
    <w:rsid w:val="000F0CF8"/>
    <w:rsid w:val="000F1B43"/>
    <w:rsid w:val="000F1B7D"/>
    <w:rsid w:val="000F242B"/>
    <w:rsid w:val="000F26F0"/>
    <w:rsid w:val="000F274C"/>
    <w:rsid w:val="000F2BE0"/>
    <w:rsid w:val="000F375C"/>
    <w:rsid w:val="000F3ED2"/>
    <w:rsid w:val="000F41AC"/>
    <w:rsid w:val="000F41F8"/>
    <w:rsid w:val="000F4B4E"/>
    <w:rsid w:val="000F5035"/>
    <w:rsid w:val="000F5413"/>
    <w:rsid w:val="000F54A1"/>
    <w:rsid w:val="000F5BFB"/>
    <w:rsid w:val="000F5CFA"/>
    <w:rsid w:val="000F5E1C"/>
    <w:rsid w:val="000F6506"/>
    <w:rsid w:val="000F79A4"/>
    <w:rsid w:val="000F7F31"/>
    <w:rsid w:val="00100A52"/>
    <w:rsid w:val="00101105"/>
    <w:rsid w:val="00102529"/>
    <w:rsid w:val="001031DB"/>
    <w:rsid w:val="0010354E"/>
    <w:rsid w:val="00103D8D"/>
    <w:rsid w:val="00104941"/>
    <w:rsid w:val="00105087"/>
    <w:rsid w:val="00105407"/>
    <w:rsid w:val="00105610"/>
    <w:rsid w:val="00105B2F"/>
    <w:rsid w:val="001063C8"/>
    <w:rsid w:val="001063CF"/>
    <w:rsid w:val="001077A3"/>
    <w:rsid w:val="00107FE8"/>
    <w:rsid w:val="00110481"/>
    <w:rsid w:val="001110C7"/>
    <w:rsid w:val="0011198E"/>
    <w:rsid w:val="00112183"/>
    <w:rsid w:val="00112BBB"/>
    <w:rsid w:val="00112D01"/>
    <w:rsid w:val="00112D53"/>
    <w:rsid w:val="001130ED"/>
    <w:rsid w:val="00113E51"/>
    <w:rsid w:val="001143A6"/>
    <w:rsid w:val="00115BBC"/>
    <w:rsid w:val="001164E5"/>
    <w:rsid w:val="00116B05"/>
    <w:rsid w:val="00117788"/>
    <w:rsid w:val="00117AD3"/>
    <w:rsid w:val="00117BC5"/>
    <w:rsid w:val="0012037B"/>
    <w:rsid w:val="00120589"/>
    <w:rsid w:val="001210C5"/>
    <w:rsid w:val="00121298"/>
    <w:rsid w:val="001218F2"/>
    <w:rsid w:val="00122622"/>
    <w:rsid w:val="001232E8"/>
    <w:rsid w:val="0012345B"/>
    <w:rsid w:val="00123D79"/>
    <w:rsid w:val="00125ACF"/>
    <w:rsid w:val="00126317"/>
    <w:rsid w:val="0012677D"/>
    <w:rsid w:val="00126E13"/>
    <w:rsid w:val="00127124"/>
    <w:rsid w:val="00127D5B"/>
    <w:rsid w:val="00127F78"/>
    <w:rsid w:val="00130AA8"/>
    <w:rsid w:val="00130FC0"/>
    <w:rsid w:val="00131043"/>
    <w:rsid w:val="0013146C"/>
    <w:rsid w:val="0013171B"/>
    <w:rsid w:val="00131913"/>
    <w:rsid w:val="00132CAF"/>
    <w:rsid w:val="0013383F"/>
    <w:rsid w:val="00133951"/>
    <w:rsid w:val="001348D2"/>
    <w:rsid w:val="001353AE"/>
    <w:rsid w:val="00135728"/>
    <w:rsid w:val="00136B7D"/>
    <w:rsid w:val="001373E0"/>
    <w:rsid w:val="001379DB"/>
    <w:rsid w:val="00140686"/>
    <w:rsid w:val="00141C52"/>
    <w:rsid w:val="0014205B"/>
    <w:rsid w:val="001420B0"/>
    <w:rsid w:val="001423E8"/>
    <w:rsid w:val="0014276F"/>
    <w:rsid w:val="00143008"/>
    <w:rsid w:val="00143012"/>
    <w:rsid w:val="001438CC"/>
    <w:rsid w:val="0014498D"/>
    <w:rsid w:val="00144D99"/>
    <w:rsid w:val="00145AE8"/>
    <w:rsid w:val="00145D16"/>
    <w:rsid w:val="00146223"/>
    <w:rsid w:val="00146993"/>
    <w:rsid w:val="00146B54"/>
    <w:rsid w:val="00146F86"/>
    <w:rsid w:val="00147311"/>
    <w:rsid w:val="00147A53"/>
    <w:rsid w:val="00150062"/>
    <w:rsid w:val="00150165"/>
    <w:rsid w:val="001503F0"/>
    <w:rsid w:val="00150443"/>
    <w:rsid w:val="001509E1"/>
    <w:rsid w:val="00150C87"/>
    <w:rsid w:val="00152DC7"/>
    <w:rsid w:val="00153801"/>
    <w:rsid w:val="0015454E"/>
    <w:rsid w:val="0015459A"/>
    <w:rsid w:val="001545AA"/>
    <w:rsid w:val="00156010"/>
    <w:rsid w:val="001566B6"/>
    <w:rsid w:val="0015685A"/>
    <w:rsid w:val="00157797"/>
    <w:rsid w:val="001578E4"/>
    <w:rsid w:val="00157E09"/>
    <w:rsid w:val="001608C8"/>
    <w:rsid w:val="00161863"/>
    <w:rsid w:val="00161ACC"/>
    <w:rsid w:val="00161F27"/>
    <w:rsid w:val="00161F62"/>
    <w:rsid w:val="00162196"/>
    <w:rsid w:val="001623DD"/>
    <w:rsid w:val="001637E8"/>
    <w:rsid w:val="00163ADA"/>
    <w:rsid w:val="00163E7D"/>
    <w:rsid w:val="00163F19"/>
    <w:rsid w:val="00164299"/>
    <w:rsid w:val="00164598"/>
    <w:rsid w:val="001648B8"/>
    <w:rsid w:val="00165168"/>
    <w:rsid w:val="001653FD"/>
    <w:rsid w:val="0016550C"/>
    <w:rsid w:val="00165DA4"/>
    <w:rsid w:val="001663CF"/>
    <w:rsid w:val="00166B51"/>
    <w:rsid w:val="00167081"/>
    <w:rsid w:val="001670F2"/>
    <w:rsid w:val="00170D57"/>
    <w:rsid w:val="00170E14"/>
    <w:rsid w:val="00171BDC"/>
    <w:rsid w:val="00171F1F"/>
    <w:rsid w:val="001720F4"/>
    <w:rsid w:val="001724BB"/>
    <w:rsid w:val="001730AC"/>
    <w:rsid w:val="00173121"/>
    <w:rsid w:val="00173251"/>
    <w:rsid w:val="00173259"/>
    <w:rsid w:val="00173788"/>
    <w:rsid w:val="00173C58"/>
    <w:rsid w:val="00173E59"/>
    <w:rsid w:val="001745E7"/>
    <w:rsid w:val="00174BCD"/>
    <w:rsid w:val="001751DD"/>
    <w:rsid w:val="0017595D"/>
    <w:rsid w:val="00175B01"/>
    <w:rsid w:val="00175F6B"/>
    <w:rsid w:val="001765D1"/>
    <w:rsid w:val="00176C6A"/>
    <w:rsid w:val="00176FF2"/>
    <w:rsid w:val="00177855"/>
    <w:rsid w:val="00180418"/>
    <w:rsid w:val="00180C82"/>
    <w:rsid w:val="00181334"/>
    <w:rsid w:val="00181A8E"/>
    <w:rsid w:val="00181CB1"/>
    <w:rsid w:val="001822EA"/>
    <w:rsid w:val="00182754"/>
    <w:rsid w:val="00182845"/>
    <w:rsid w:val="001839B3"/>
    <w:rsid w:val="00183DBF"/>
    <w:rsid w:val="001844C5"/>
    <w:rsid w:val="001858F9"/>
    <w:rsid w:val="001864E4"/>
    <w:rsid w:val="0019081D"/>
    <w:rsid w:val="00190F59"/>
    <w:rsid w:val="001914BD"/>
    <w:rsid w:val="00192173"/>
    <w:rsid w:val="00193286"/>
    <w:rsid w:val="0019363B"/>
    <w:rsid w:val="00193CC1"/>
    <w:rsid w:val="00193D6B"/>
    <w:rsid w:val="001948D4"/>
    <w:rsid w:val="0019566D"/>
    <w:rsid w:val="00197224"/>
    <w:rsid w:val="00197CD4"/>
    <w:rsid w:val="00197E07"/>
    <w:rsid w:val="001A047B"/>
    <w:rsid w:val="001A09A2"/>
    <w:rsid w:val="001A0CCA"/>
    <w:rsid w:val="001A1939"/>
    <w:rsid w:val="001A2883"/>
    <w:rsid w:val="001A2A0C"/>
    <w:rsid w:val="001A2A1E"/>
    <w:rsid w:val="001A3280"/>
    <w:rsid w:val="001A39A5"/>
    <w:rsid w:val="001A3EFA"/>
    <w:rsid w:val="001A40F3"/>
    <w:rsid w:val="001A44C5"/>
    <w:rsid w:val="001A469A"/>
    <w:rsid w:val="001A4AD9"/>
    <w:rsid w:val="001A4C53"/>
    <w:rsid w:val="001A5FBB"/>
    <w:rsid w:val="001A636C"/>
    <w:rsid w:val="001A6F0E"/>
    <w:rsid w:val="001A6F96"/>
    <w:rsid w:val="001A71AF"/>
    <w:rsid w:val="001A79AF"/>
    <w:rsid w:val="001B0424"/>
    <w:rsid w:val="001B04C8"/>
    <w:rsid w:val="001B0C8E"/>
    <w:rsid w:val="001B10CC"/>
    <w:rsid w:val="001B1317"/>
    <w:rsid w:val="001B1A56"/>
    <w:rsid w:val="001B2412"/>
    <w:rsid w:val="001B26EE"/>
    <w:rsid w:val="001B2AC2"/>
    <w:rsid w:val="001B2C9B"/>
    <w:rsid w:val="001B3368"/>
    <w:rsid w:val="001B3666"/>
    <w:rsid w:val="001B458B"/>
    <w:rsid w:val="001B488F"/>
    <w:rsid w:val="001B4C5E"/>
    <w:rsid w:val="001B6313"/>
    <w:rsid w:val="001B63DB"/>
    <w:rsid w:val="001B76FE"/>
    <w:rsid w:val="001C0EC1"/>
    <w:rsid w:val="001C1477"/>
    <w:rsid w:val="001C16AC"/>
    <w:rsid w:val="001C19F7"/>
    <w:rsid w:val="001C2309"/>
    <w:rsid w:val="001C2400"/>
    <w:rsid w:val="001C2472"/>
    <w:rsid w:val="001C3215"/>
    <w:rsid w:val="001C3772"/>
    <w:rsid w:val="001C39A6"/>
    <w:rsid w:val="001C3C12"/>
    <w:rsid w:val="001C3CCD"/>
    <w:rsid w:val="001C3E99"/>
    <w:rsid w:val="001C3FCB"/>
    <w:rsid w:val="001C5B24"/>
    <w:rsid w:val="001C609D"/>
    <w:rsid w:val="001C75F7"/>
    <w:rsid w:val="001C7747"/>
    <w:rsid w:val="001D0E54"/>
    <w:rsid w:val="001D149F"/>
    <w:rsid w:val="001D2326"/>
    <w:rsid w:val="001D296C"/>
    <w:rsid w:val="001D2BAC"/>
    <w:rsid w:val="001D2CE0"/>
    <w:rsid w:val="001D32A3"/>
    <w:rsid w:val="001D38A6"/>
    <w:rsid w:val="001D3EA1"/>
    <w:rsid w:val="001D4A98"/>
    <w:rsid w:val="001D62FF"/>
    <w:rsid w:val="001D6533"/>
    <w:rsid w:val="001D6849"/>
    <w:rsid w:val="001D6882"/>
    <w:rsid w:val="001D68DE"/>
    <w:rsid w:val="001D6931"/>
    <w:rsid w:val="001D6DD2"/>
    <w:rsid w:val="001D70D8"/>
    <w:rsid w:val="001D7173"/>
    <w:rsid w:val="001D75DE"/>
    <w:rsid w:val="001E0EA7"/>
    <w:rsid w:val="001E144E"/>
    <w:rsid w:val="001E14F2"/>
    <w:rsid w:val="001E1659"/>
    <w:rsid w:val="001E20A5"/>
    <w:rsid w:val="001E3334"/>
    <w:rsid w:val="001E3394"/>
    <w:rsid w:val="001E3B67"/>
    <w:rsid w:val="001E42B4"/>
    <w:rsid w:val="001E4758"/>
    <w:rsid w:val="001E4FAC"/>
    <w:rsid w:val="001E555D"/>
    <w:rsid w:val="001E7210"/>
    <w:rsid w:val="001E7742"/>
    <w:rsid w:val="001F0E1A"/>
    <w:rsid w:val="001F1EA5"/>
    <w:rsid w:val="001F20C7"/>
    <w:rsid w:val="001F2AE1"/>
    <w:rsid w:val="001F3C7F"/>
    <w:rsid w:val="001F3FDF"/>
    <w:rsid w:val="001F475B"/>
    <w:rsid w:val="001F4ECF"/>
    <w:rsid w:val="001F5AFF"/>
    <w:rsid w:val="001F5CCA"/>
    <w:rsid w:val="001F5D62"/>
    <w:rsid w:val="001F6ADC"/>
    <w:rsid w:val="001F6E45"/>
    <w:rsid w:val="001F763D"/>
    <w:rsid w:val="001F7FE7"/>
    <w:rsid w:val="002003CF"/>
    <w:rsid w:val="00200486"/>
    <w:rsid w:val="00200D02"/>
    <w:rsid w:val="00200E67"/>
    <w:rsid w:val="00201CC2"/>
    <w:rsid w:val="002020BA"/>
    <w:rsid w:val="0020268E"/>
    <w:rsid w:val="00202995"/>
    <w:rsid w:val="00203760"/>
    <w:rsid w:val="00204070"/>
    <w:rsid w:val="00204861"/>
    <w:rsid w:val="002049BA"/>
    <w:rsid w:val="00205109"/>
    <w:rsid w:val="00205211"/>
    <w:rsid w:val="002059CD"/>
    <w:rsid w:val="00205FDE"/>
    <w:rsid w:val="002060B2"/>
    <w:rsid w:val="002063ED"/>
    <w:rsid w:val="00206470"/>
    <w:rsid w:val="00206558"/>
    <w:rsid w:val="0020669E"/>
    <w:rsid w:val="00206704"/>
    <w:rsid w:val="002070FB"/>
    <w:rsid w:val="00207D43"/>
    <w:rsid w:val="00210448"/>
    <w:rsid w:val="0021056A"/>
    <w:rsid w:val="00210AB4"/>
    <w:rsid w:val="00211A88"/>
    <w:rsid w:val="00211D51"/>
    <w:rsid w:val="00212A3E"/>
    <w:rsid w:val="00212F38"/>
    <w:rsid w:val="00212FFC"/>
    <w:rsid w:val="0021380C"/>
    <w:rsid w:val="00214A96"/>
    <w:rsid w:val="00214FF4"/>
    <w:rsid w:val="00215487"/>
    <w:rsid w:val="0021563E"/>
    <w:rsid w:val="00215BF2"/>
    <w:rsid w:val="00215D05"/>
    <w:rsid w:val="00215D20"/>
    <w:rsid w:val="00215FB8"/>
    <w:rsid w:val="00216BFD"/>
    <w:rsid w:val="00216C33"/>
    <w:rsid w:val="00216C6B"/>
    <w:rsid w:val="00217EE7"/>
    <w:rsid w:val="002205E4"/>
    <w:rsid w:val="00220E74"/>
    <w:rsid w:val="00222CC4"/>
    <w:rsid w:val="00222E22"/>
    <w:rsid w:val="0022315E"/>
    <w:rsid w:val="00224244"/>
    <w:rsid w:val="0022465D"/>
    <w:rsid w:val="0022502A"/>
    <w:rsid w:val="00225A71"/>
    <w:rsid w:val="002262B3"/>
    <w:rsid w:val="00226929"/>
    <w:rsid w:val="002300C7"/>
    <w:rsid w:val="00231282"/>
    <w:rsid w:val="00231473"/>
    <w:rsid w:val="00233122"/>
    <w:rsid w:val="0023312F"/>
    <w:rsid w:val="002334A8"/>
    <w:rsid w:val="0023434A"/>
    <w:rsid w:val="002343FF"/>
    <w:rsid w:val="002349E2"/>
    <w:rsid w:val="00234C99"/>
    <w:rsid w:val="0023641A"/>
    <w:rsid w:val="00236AE3"/>
    <w:rsid w:val="0023716E"/>
    <w:rsid w:val="002378F0"/>
    <w:rsid w:val="00240107"/>
    <w:rsid w:val="0024018F"/>
    <w:rsid w:val="002404D7"/>
    <w:rsid w:val="00240991"/>
    <w:rsid w:val="00241599"/>
    <w:rsid w:val="00241B24"/>
    <w:rsid w:val="00242246"/>
    <w:rsid w:val="0024284B"/>
    <w:rsid w:val="002436BB"/>
    <w:rsid w:val="002438B6"/>
    <w:rsid w:val="00244732"/>
    <w:rsid w:val="0024560A"/>
    <w:rsid w:val="002456B1"/>
    <w:rsid w:val="00245758"/>
    <w:rsid w:val="002458E2"/>
    <w:rsid w:val="00245A04"/>
    <w:rsid w:val="0024641A"/>
    <w:rsid w:val="00246B00"/>
    <w:rsid w:val="00246FA1"/>
    <w:rsid w:val="002471E6"/>
    <w:rsid w:val="00247C50"/>
    <w:rsid w:val="002503C7"/>
    <w:rsid w:val="00250501"/>
    <w:rsid w:val="00250A04"/>
    <w:rsid w:val="00250BD4"/>
    <w:rsid w:val="0025126D"/>
    <w:rsid w:val="002519F1"/>
    <w:rsid w:val="0025361A"/>
    <w:rsid w:val="002538E9"/>
    <w:rsid w:val="002539D9"/>
    <w:rsid w:val="00255070"/>
    <w:rsid w:val="0025567F"/>
    <w:rsid w:val="00255B10"/>
    <w:rsid w:val="00256430"/>
    <w:rsid w:val="00257ECA"/>
    <w:rsid w:val="002602C8"/>
    <w:rsid w:val="002607F2"/>
    <w:rsid w:val="00260F19"/>
    <w:rsid w:val="002617FE"/>
    <w:rsid w:val="00261DAF"/>
    <w:rsid w:val="00262074"/>
    <w:rsid w:val="002625D7"/>
    <w:rsid w:val="00262A95"/>
    <w:rsid w:val="00263713"/>
    <w:rsid w:val="00263BB5"/>
    <w:rsid w:val="00265055"/>
    <w:rsid w:val="002659F1"/>
    <w:rsid w:val="00265FAB"/>
    <w:rsid w:val="002664DC"/>
    <w:rsid w:val="0026695E"/>
    <w:rsid w:val="002671A5"/>
    <w:rsid w:val="00270D10"/>
    <w:rsid w:val="00271431"/>
    <w:rsid w:val="00271ABB"/>
    <w:rsid w:val="00271BA3"/>
    <w:rsid w:val="0027210A"/>
    <w:rsid w:val="0027269E"/>
    <w:rsid w:val="00273092"/>
    <w:rsid w:val="002739D6"/>
    <w:rsid w:val="002750B0"/>
    <w:rsid w:val="00275520"/>
    <w:rsid w:val="00275F95"/>
    <w:rsid w:val="002760EE"/>
    <w:rsid w:val="00276571"/>
    <w:rsid w:val="0027685B"/>
    <w:rsid w:val="002771B4"/>
    <w:rsid w:val="0027762A"/>
    <w:rsid w:val="002776B3"/>
    <w:rsid w:val="0028007D"/>
    <w:rsid w:val="002805D7"/>
    <w:rsid w:val="0028140C"/>
    <w:rsid w:val="00281D35"/>
    <w:rsid w:val="00282143"/>
    <w:rsid w:val="002821C4"/>
    <w:rsid w:val="00282215"/>
    <w:rsid w:val="002823C3"/>
    <w:rsid w:val="002826FF"/>
    <w:rsid w:val="00282F2E"/>
    <w:rsid w:val="00283486"/>
    <w:rsid w:val="0028389F"/>
    <w:rsid w:val="00283EDD"/>
    <w:rsid w:val="00284B7A"/>
    <w:rsid w:val="00285216"/>
    <w:rsid w:val="0028530C"/>
    <w:rsid w:val="00285425"/>
    <w:rsid w:val="002860FB"/>
    <w:rsid w:val="002866F1"/>
    <w:rsid w:val="00286B1C"/>
    <w:rsid w:val="00287465"/>
    <w:rsid w:val="0028787F"/>
    <w:rsid w:val="002879BE"/>
    <w:rsid w:val="00290948"/>
    <w:rsid w:val="0029124A"/>
    <w:rsid w:val="00292F4A"/>
    <w:rsid w:val="00293360"/>
    <w:rsid w:val="00293CB5"/>
    <w:rsid w:val="00294203"/>
    <w:rsid w:val="0029436A"/>
    <w:rsid w:val="00294739"/>
    <w:rsid w:val="00294DC4"/>
    <w:rsid w:val="002956B9"/>
    <w:rsid w:val="00295A7D"/>
    <w:rsid w:val="00295D85"/>
    <w:rsid w:val="0029676A"/>
    <w:rsid w:val="0029694A"/>
    <w:rsid w:val="00297107"/>
    <w:rsid w:val="00297354"/>
    <w:rsid w:val="002A0D9E"/>
    <w:rsid w:val="002A1705"/>
    <w:rsid w:val="002A17DE"/>
    <w:rsid w:val="002A25B9"/>
    <w:rsid w:val="002A299A"/>
    <w:rsid w:val="002A3925"/>
    <w:rsid w:val="002A3EF2"/>
    <w:rsid w:val="002A4143"/>
    <w:rsid w:val="002A4457"/>
    <w:rsid w:val="002A4C34"/>
    <w:rsid w:val="002A52A9"/>
    <w:rsid w:val="002A5B22"/>
    <w:rsid w:val="002A5F33"/>
    <w:rsid w:val="002A5F4B"/>
    <w:rsid w:val="002A6515"/>
    <w:rsid w:val="002A6F13"/>
    <w:rsid w:val="002A72D3"/>
    <w:rsid w:val="002A72E4"/>
    <w:rsid w:val="002B025A"/>
    <w:rsid w:val="002B0943"/>
    <w:rsid w:val="002B1301"/>
    <w:rsid w:val="002B26C2"/>
    <w:rsid w:val="002B2785"/>
    <w:rsid w:val="002B37A6"/>
    <w:rsid w:val="002B3BFF"/>
    <w:rsid w:val="002B4AFF"/>
    <w:rsid w:val="002B4E35"/>
    <w:rsid w:val="002B5156"/>
    <w:rsid w:val="002B5528"/>
    <w:rsid w:val="002B5815"/>
    <w:rsid w:val="002B5FED"/>
    <w:rsid w:val="002B6358"/>
    <w:rsid w:val="002B6760"/>
    <w:rsid w:val="002B7A70"/>
    <w:rsid w:val="002C0D92"/>
    <w:rsid w:val="002C17E3"/>
    <w:rsid w:val="002C1C96"/>
    <w:rsid w:val="002C28DC"/>
    <w:rsid w:val="002C2B5F"/>
    <w:rsid w:val="002C34F0"/>
    <w:rsid w:val="002C3521"/>
    <w:rsid w:val="002C3784"/>
    <w:rsid w:val="002C3F56"/>
    <w:rsid w:val="002C4CC5"/>
    <w:rsid w:val="002C57FE"/>
    <w:rsid w:val="002C5BFE"/>
    <w:rsid w:val="002C61E3"/>
    <w:rsid w:val="002C666D"/>
    <w:rsid w:val="002C771B"/>
    <w:rsid w:val="002C7BA9"/>
    <w:rsid w:val="002C7C83"/>
    <w:rsid w:val="002D0035"/>
    <w:rsid w:val="002D09CB"/>
    <w:rsid w:val="002D1D71"/>
    <w:rsid w:val="002D24F6"/>
    <w:rsid w:val="002D2541"/>
    <w:rsid w:val="002D2C5B"/>
    <w:rsid w:val="002D36B1"/>
    <w:rsid w:val="002D38A3"/>
    <w:rsid w:val="002D5015"/>
    <w:rsid w:val="002D5985"/>
    <w:rsid w:val="002D59CC"/>
    <w:rsid w:val="002D5C8F"/>
    <w:rsid w:val="002D5EAD"/>
    <w:rsid w:val="002D5F01"/>
    <w:rsid w:val="002D5FC5"/>
    <w:rsid w:val="002D6948"/>
    <w:rsid w:val="002D71B8"/>
    <w:rsid w:val="002E0B6E"/>
    <w:rsid w:val="002E0CA4"/>
    <w:rsid w:val="002E1218"/>
    <w:rsid w:val="002E1DE3"/>
    <w:rsid w:val="002E27F3"/>
    <w:rsid w:val="002E3053"/>
    <w:rsid w:val="002E3253"/>
    <w:rsid w:val="002E4615"/>
    <w:rsid w:val="002E4BDA"/>
    <w:rsid w:val="002E596A"/>
    <w:rsid w:val="002E5ED3"/>
    <w:rsid w:val="002E60F7"/>
    <w:rsid w:val="002E61AC"/>
    <w:rsid w:val="002E62D2"/>
    <w:rsid w:val="002E640A"/>
    <w:rsid w:val="002E6720"/>
    <w:rsid w:val="002E6883"/>
    <w:rsid w:val="002E6B8D"/>
    <w:rsid w:val="002E6F9B"/>
    <w:rsid w:val="002F0395"/>
    <w:rsid w:val="002F04DD"/>
    <w:rsid w:val="002F1656"/>
    <w:rsid w:val="002F19E5"/>
    <w:rsid w:val="002F1C98"/>
    <w:rsid w:val="002F1E6C"/>
    <w:rsid w:val="002F2103"/>
    <w:rsid w:val="002F230F"/>
    <w:rsid w:val="002F2923"/>
    <w:rsid w:val="002F36BD"/>
    <w:rsid w:val="002F3FB5"/>
    <w:rsid w:val="002F4074"/>
    <w:rsid w:val="002F4C9F"/>
    <w:rsid w:val="002F5544"/>
    <w:rsid w:val="002F59CE"/>
    <w:rsid w:val="002F5C7A"/>
    <w:rsid w:val="002F5E23"/>
    <w:rsid w:val="002F6E13"/>
    <w:rsid w:val="002F7BE5"/>
    <w:rsid w:val="0030098A"/>
    <w:rsid w:val="00300D3F"/>
    <w:rsid w:val="00300DB6"/>
    <w:rsid w:val="00301447"/>
    <w:rsid w:val="00302507"/>
    <w:rsid w:val="0030333F"/>
    <w:rsid w:val="00303BDE"/>
    <w:rsid w:val="003050BB"/>
    <w:rsid w:val="0030594C"/>
    <w:rsid w:val="00305B4C"/>
    <w:rsid w:val="0030629A"/>
    <w:rsid w:val="00306E65"/>
    <w:rsid w:val="00307BA2"/>
    <w:rsid w:val="00310124"/>
    <w:rsid w:val="00310397"/>
    <w:rsid w:val="00311CD5"/>
    <w:rsid w:val="00312422"/>
    <w:rsid w:val="00312BC7"/>
    <w:rsid w:val="00313342"/>
    <w:rsid w:val="00314B0B"/>
    <w:rsid w:val="00315D16"/>
    <w:rsid w:val="00315F4C"/>
    <w:rsid w:val="00317389"/>
    <w:rsid w:val="003174BF"/>
    <w:rsid w:val="003203D0"/>
    <w:rsid w:val="003210E0"/>
    <w:rsid w:val="003215FD"/>
    <w:rsid w:val="00321947"/>
    <w:rsid w:val="00321D27"/>
    <w:rsid w:val="003223EB"/>
    <w:rsid w:val="0032240D"/>
    <w:rsid w:val="00322B33"/>
    <w:rsid w:val="00322BAE"/>
    <w:rsid w:val="00324B6B"/>
    <w:rsid w:val="00325A52"/>
    <w:rsid w:val="00326035"/>
    <w:rsid w:val="00326597"/>
    <w:rsid w:val="003266B8"/>
    <w:rsid w:val="00326A22"/>
    <w:rsid w:val="00326B24"/>
    <w:rsid w:val="00330D68"/>
    <w:rsid w:val="0033237F"/>
    <w:rsid w:val="003323B0"/>
    <w:rsid w:val="00332EC8"/>
    <w:rsid w:val="00334694"/>
    <w:rsid w:val="00335184"/>
    <w:rsid w:val="003351DD"/>
    <w:rsid w:val="00335ACE"/>
    <w:rsid w:val="00335C21"/>
    <w:rsid w:val="00335F94"/>
    <w:rsid w:val="0033609A"/>
    <w:rsid w:val="00336576"/>
    <w:rsid w:val="0033698C"/>
    <w:rsid w:val="00336F61"/>
    <w:rsid w:val="00337A96"/>
    <w:rsid w:val="00337BCC"/>
    <w:rsid w:val="00337D9F"/>
    <w:rsid w:val="0034031D"/>
    <w:rsid w:val="00340C9B"/>
    <w:rsid w:val="00341091"/>
    <w:rsid w:val="003428AE"/>
    <w:rsid w:val="00343E27"/>
    <w:rsid w:val="0034401B"/>
    <w:rsid w:val="0034430D"/>
    <w:rsid w:val="00344496"/>
    <w:rsid w:val="003447B8"/>
    <w:rsid w:val="003450AD"/>
    <w:rsid w:val="00346081"/>
    <w:rsid w:val="00346162"/>
    <w:rsid w:val="00346194"/>
    <w:rsid w:val="003461EC"/>
    <w:rsid w:val="0034658C"/>
    <w:rsid w:val="00346954"/>
    <w:rsid w:val="00346E33"/>
    <w:rsid w:val="003471DB"/>
    <w:rsid w:val="00347C5E"/>
    <w:rsid w:val="00350346"/>
    <w:rsid w:val="0035049D"/>
    <w:rsid w:val="00350930"/>
    <w:rsid w:val="00350A19"/>
    <w:rsid w:val="00350AD9"/>
    <w:rsid w:val="00351978"/>
    <w:rsid w:val="00351DE2"/>
    <w:rsid w:val="00351FD2"/>
    <w:rsid w:val="00352086"/>
    <w:rsid w:val="003526A1"/>
    <w:rsid w:val="00352DA9"/>
    <w:rsid w:val="0035331D"/>
    <w:rsid w:val="00353394"/>
    <w:rsid w:val="00354652"/>
    <w:rsid w:val="00354D59"/>
    <w:rsid w:val="00354E98"/>
    <w:rsid w:val="00355495"/>
    <w:rsid w:val="00356A23"/>
    <w:rsid w:val="0035740E"/>
    <w:rsid w:val="00357AE0"/>
    <w:rsid w:val="003609FD"/>
    <w:rsid w:val="003616AA"/>
    <w:rsid w:val="003617ED"/>
    <w:rsid w:val="00361B25"/>
    <w:rsid w:val="0036311D"/>
    <w:rsid w:val="00364D72"/>
    <w:rsid w:val="003653B0"/>
    <w:rsid w:val="0036542C"/>
    <w:rsid w:val="00365514"/>
    <w:rsid w:val="003657C5"/>
    <w:rsid w:val="0036647F"/>
    <w:rsid w:val="00366802"/>
    <w:rsid w:val="00366B28"/>
    <w:rsid w:val="00366E67"/>
    <w:rsid w:val="00367B2C"/>
    <w:rsid w:val="00370931"/>
    <w:rsid w:val="00371B5F"/>
    <w:rsid w:val="00371F00"/>
    <w:rsid w:val="00373842"/>
    <w:rsid w:val="003738DD"/>
    <w:rsid w:val="00373987"/>
    <w:rsid w:val="00374149"/>
    <w:rsid w:val="003742DE"/>
    <w:rsid w:val="003750A6"/>
    <w:rsid w:val="00376FD2"/>
    <w:rsid w:val="00377300"/>
    <w:rsid w:val="0038002D"/>
    <w:rsid w:val="003801D6"/>
    <w:rsid w:val="00380276"/>
    <w:rsid w:val="003808F8"/>
    <w:rsid w:val="00381BB7"/>
    <w:rsid w:val="00381BF1"/>
    <w:rsid w:val="00382BD8"/>
    <w:rsid w:val="00383105"/>
    <w:rsid w:val="0038403C"/>
    <w:rsid w:val="00384555"/>
    <w:rsid w:val="00385963"/>
    <w:rsid w:val="003859B8"/>
    <w:rsid w:val="00385A2C"/>
    <w:rsid w:val="00385D61"/>
    <w:rsid w:val="003868C9"/>
    <w:rsid w:val="00387388"/>
    <w:rsid w:val="00387BAC"/>
    <w:rsid w:val="003905DF"/>
    <w:rsid w:val="003907C7"/>
    <w:rsid w:val="00390892"/>
    <w:rsid w:val="00391812"/>
    <w:rsid w:val="00392014"/>
    <w:rsid w:val="00393BD1"/>
    <w:rsid w:val="00393C58"/>
    <w:rsid w:val="00394155"/>
    <w:rsid w:val="00395096"/>
    <w:rsid w:val="003958ED"/>
    <w:rsid w:val="00395F66"/>
    <w:rsid w:val="00396BC7"/>
    <w:rsid w:val="003A01AF"/>
    <w:rsid w:val="003A116E"/>
    <w:rsid w:val="003A185A"/>
    <w:rsid w:val="003A1CCF"/>
    <w:rsid w:val="003A2AD7"/>
    <w:rsid w:val="003A2D07"/>
    <w:rsid w:val="003A301D"/>
    <w:rsid w:val="003A3A3F"/>
    <w:rsid w:val="003A3FD3"/>
    <w:rsid w:val="003A42AE"/>
    <w:rsid w:val="003A4585"/>
    <w:rsid w:val="003A49CE"/>
    <w:rsid w:val="003A5092"/>
    <w:rsid w:val="003A59A2"/>
    <w:rsid w:val="003A5CA9"/>
    <w:rsid w:val="003A5E09"/>
    <w:rsid w:val="003A5F02"/>
    <w:rsid w:val="003A63E5"/>
    <w:rsid w:val="003A6CC3"/>
    <w:rsid w:val="003A70FD"/>
    <w:rsid w:val="003A7E34"/>
    <w:rsid w:val="003B0136"/>
    <w:rsid w:val="003B0800"/>
    <w:rsid w:val="003B1176"/>
    <w:rsid w:val="003B11A0"/>
    <w:rsid w:val="003B1B42"/>
    <w:rsid w:val="003B1B78"/>
    <w:rsid w:val="003B245D"/>
    <w:rsid w:val="003B27FD"/>
    <w:rsid w:val="003B2AE6"/>
    <w:rsid w:val="003B3141"/>
    <w:rsid w:val="003B5283"/>
    <w:rsid w:val="003B535D"/>
    <w:rsid w:val="003B5932"/>
    <w:rsid w:val="003B6540"/>
    <w:rsid w:val="003B693A"/>
    <w:rsid w:val="003B6A28"/>
    <w:rsid w:val="003B7378"/>
    <w:rsid w:val="003B7B36"/>
    <w:rsid w:val="003B7CC8"/>
    <w:rsid w:val="003C0AD6"/>
    <w:rsid w:val="003C0D96"/>
    <w:rsid w:val="003C1672"/>
    <w:rsid w:val="003C2292"/>
    <w:rsid w:val="003C2394"/>
    <w:rsid w:val="003C2729"/>
    <w:rsid w:val="003C449E"/>
    <w:rsid w:val="003C4E65"/>
    <w:rsid w:val="003C5693"/>
    <w:rsid w:val="003C57DD"/>
    <w:rsid w:val="003C5973"/>
    <w:rsid w:val="003C6187"/>
    <w:rsid w:val="003C641E"/>
    <w:rsid w:val="003C765C"/>
    <w:rsid w:val="003C7D38"/>
    <w:rsid w:val="003D0ABE"/>
    <w:rsid w:val="003D19C2"/>
    <w:rsid w:val="003D2F5E"/>
    <w:rsid w:val="003D32D5"/>
    <w:rsid w:val="003D32F0"/>
    <w:rsid w:val="003D3AFA"/>
    <w:rsid w:val="003D4514"/>
    <w:rsid w:val="003D4729"/>
    <w:rsid w:val="003D499E"/>
    <w:rsid w:val="003D4F53"/>
    <w:rsid w:val="003D4FFF"/>
    <w:rsid w:val="003D53AC"/>
    <w:rsid w:val="003D53C2"/>
    <w:rsid w:val="003D540A"/>
    <w:rsid w:val="003D56B0"/>
    <w:rsid w:val="003D5AD4"/>
    <w:rsid w:val="003D5F53"/>
    <w:rsid w:val="003D6103"/>
    <w:rsid w:val="003D624C"/>
    <w:rsid w:val="003D6929"/>
    <w:rsid w:val="003D70AB"/>
    <w:rsid w:val="003D7135"/>
    <w:rsid w:val="003D7E22"/>
    <w:rsid w:val="003D7ECD"/>
    <w:rsid w:val="003E0101"/>
    <w:rsid w:val="003E09C6"/>
    <w:rsid w:val="003E0E33"/>
    <w:rsid w:val="003E2360"/>
    <w:rsid w:val="003E2CB0"/>
    <w:rsid w:val="003E32DD"/>
    <w:rsid w:val="003E3ACA"/>
    <w:rsid w:val="003E3BF7"/>
    <w:rsid w:val="003E3CD0"/>
    <w:rsid w:val="003E43A6"/>
    <w:rsid w:val="003E4F77"/>
    <w:rsid w:val="003E518C"/>
    <w:rsid w:val="003E51BC"/>
    <w:rsid w:val="003E52EE"/>
    <w:rsid w:val="003E5636"/>
    <w:rsid w:val="003E58B7"/>
    <w:rsid w:val="003E58F1"/>
    <w:rsid w:val="003E5BAE"/>
    <w:rsid w:val="003E643F"/>
    <w:rsid w:val="003E69FF"/>
    <w:rsid w:val="003E75A9"/>
    <w:rsid w:val="003E795E"/>
    <w:rsid w:val="003E7DAE"/>
    <w:rsid w:val="003E7F4C"/>
    <w:rsid w:val="003F0CA2"/>
    <w:rsid w:val="003F0FE5"/>
    <w:rsid w:val="003F12B9"/>
    <w:rsid w:val="003F1543"/>
    <w:rsid w:val="003F19A4"/>
    <w:rsid w:val="003F2C59"/>
    <w:rsid w:val="003F37D6"/>
    <w:rsid w:val="003F4141"/>
    <w:rsid w:val="003F4353"/>
    <w:rsid w:val="003F6618"/>
    <w:rsid w:val="003F6B89"/>
    <w:rsid w:val="003F6D9B"/>
    <w:rsid w:val="003F6DB4"/>
    <w:rsid w:val="003F7F77"/>
    <w:rsid w:val="004001CB"/>
    <w:rsid w:val="004018BE"/>
    <w:rsid w:val="004019AB"/>
    <w:rsid w:val="00402438"/>
    <w:rsid w:val="004025BC"/>
    <w:rsid w:val="00402C2B"/>
    <w:rsid w:val="00403033"/>
    <w:rsid w:val="00404679"/>
    <w:rsid w:val="00405CB3"/>
    <w:rsid w:val="004061BB"/>
    <w:rsid w:val="00406310"/>
    <w:rsid w:val="00406D25"/>
    <w:rsid w:val="004071A3"/>
    <w:rsid w:val="00407EB2"/>
    <w:rsid w:val="00410152"/>
    <w:rsid w:val="00410CBF"/>
    <w:rsid w:val="004134E7"/>
    <w:rsid w:val="00413682"/>
    <w:rsid w:val="00413858"/>
    <w:rsid w:val="004138F9"/>
    <w:rsid w:val="0041414B"/>
    <w:rsid w:val="00414E40"/>
    <w:rsid w:val="004151B5"/>
    <w:rsid w:val="004158EE"/>
    <w:rsid w:val="00416591"/>
    <w:rsid w:val="00416E03"/>
    <w:rsid w:val="00417317"/>
    <w:rsid w:val="004200F2"/>
    <w:rsid w:val="00420986"/>
    <w:rsid w:val="00420B1D"/>
    <w:rsid w:val="00420F58"/>
    <w:rsid w:val="00421796"/>
    <w:rsid w:val="00421840"/>
    <w:rsid w:val="00421D5A"/>
    <w:rsid w:val="004225D7"/>
    <w:rsid w:val="004229AF"/>
    <w:rsid w:val="0042479A"/>
    <w:rsid w:val="0042483C"/>
    <w:rsid w:val="00424A3D"/>
    <w:rsid w:val="00425729"/>
    <w:rsid w:val="00425D66"/>
    <w:rsid w:val="00426873"/>
    <w:rsid w:val="00426A60"/>
    <w:rsid w:val="00426CBE"/>
    <w:rsid w:val="00426E68"/>
    <w:rsid w:val="00427A41"/>
    <w:rsid w:val="00427ED6"/>
    <w:rsid w:val="004301F8"/>
    <w:rsid w:val="0043086E"/>
    <w:rsid w:val="00430A78"/>
    <w:rsid w:val="00430C2A"/>
    <w:rsid w:val="00431639"/>
    <w:rsid w:val="00432948"/>
    <w:rsid w:val="0043332F"/>
    <w:rsid w:val="00433562"/>
    <w:rsid w:val="00433650"/>
    <w:rsid w:val="004337BE"/>
    <w:rsid w:val="00433A56"/>
    <w:rsid w:val="00434094"/>
    <w:rsid w:val="0043579C"/>
    <w:rsid w:val="004358CD"/>
    <w:rsid w:val="00436157"/>
    <w:rsid w:val="004366B6"/>
    <w:rsid w:val="00436A40"/>
    <w:rsid w:val="00440E75"/>
    <w:rsid w:val="00441219"/>
    <w:rsid w:val="00441EB2"/>
    <w:rsid w:val="00442539"/>
    <w:rsid w:val="00442D48"/>
    <w:rsid w:val="00442E0F"/>
    <w:rsid w:val="00442ED4"/>
    <w:rsid w:val="004441E1"/>
    <w:rsid w:val="00444611"/>
    <w:rsid w:val="004447BA"/>
    <w:rsid w:val="00444AE2"/>
    <w:rsid w:val="00444DE3"/>
    <w:rsid w:val="00445893"/>
    <w:rsid w:val="00445B12"/>
    <w:rsid w:val="00445BDA"/>
    <w:rsid w:val="004461D7"/>
    <w:rsid w:val="00446C07"/>
    <w:rsid w:val="0044760C"/>
    <w:rsid w:val="004477BC"/>
    <w:rsid w:val="00447A69"/>
    <w:rsid w:val="0045003D"/>
    <w:rsid w:val="0045034D"/>
    <w:rsid w:val="00450D13"/>
    <w:rsid w:val="00451427"/>
    <w:rsid w:val="00451517"/>
    <w:rsid w:val="00451550"/>
    <w:rsid w:val="00451C31"/>
    <w:rsid w:val="00451D4D"/>
    <w:rsid w:val="004522AC"/>
    <w:rsid w:val="00452323"/>
    <w:rsid w:val="00452FBF"/>
    <w:rsid w:val="00454058"/>
    <w:rsid w:val="00454434"/>
    <w:rsid w:val="00454959"/>
    <w:rsid w:val="00454E5D"/>
    <w:rsid w:val="00454F35"/>
    <w:rsid w:val="004555F4"/>
    <w:rsid w:val="00456B72"/>
    <w:rsid w:val="00456B92"/>
    <w:rsid w:val="004571AC"/>
    <w:rsid w:val="0046000A"/>
    <w:rsid w:val="00461087"/>
    <w:rsid w:val="004611A7"/>
    <w:rsid w:val="004611D3"/>
    <w:rsid w:val="004613A5"/>
    <w:rsid w:val="004615FB"/>
    <w:rsid w:val="00461A30"/>
    <w:rsid w:val="00461BA8"/>
    <w:rsid w:val="00461CBC"/>
    <w:rsid w:val="004620EF"/>
    <w:rsid w:val="00462305"/>
    <w:rsid w:val="00462928"/>
    <w:rsid w:val="00462DA1"/>
    <w:rsid w:val="00463BE7"/>
    <w:rsid w:val="0046436C"/>
    <w:rsid w:val="004644C5"/>
    <w:rsid w:val="004644E6"/>
    <w:rsid w:val="00464D26"/>
    <w:rsid w:val="0046514E"/>
    <w:rsid w:val="0046531F"/>
    <w:rsid w:val="00465423"/>
    <w:rsid w:val="004657B0"/>
    <w:rsid w:val="00465A61"/>
    <w:rsid w:val="00465B0F"/>
    <w:rsid w:val="00465D34"/>
    <w:rsid w:val="00465E75"/>
    <w:rsid w:val="004660CD"/>
    <w:rsid w:val="004663F6"/>
    <w:rsid w:val="00466A61"/>
    <w:rsid w:val="00466C6B"/>
    <w:rsid w:val="00466EF1"/>
    <w:rsid w:val="004709DE"/>
    <w:rsid w:val="00470DD6"/>
    <w:rsid w:val="00471703"/>
    <w:rsid w:val="00471A23"/>
    <w:rsid w:val="00472387"/>
    <w:rsid w:val="004723B6"/>
    <w:rsid w:val="00472D01"/>
    <w:rsid w:val="00472EB4"/>
    <w:rsid w:val="00472F3B"/>
    <w:rsid w:val="004732AE"/>
    <w:rsid w:val="0047387F"/>
    <w:rsid w:val="0047447C"/>
    <w:rsid w:val="00474525"/>
    <w:rsid w:val="00474680"/>
    <w:rsid w:val="00474910"/>
    <w:rsid w:val="00474EB9"/>
    <w:rsid w:val="004751A5"/>
    <w:rsid w:val="004759F4"/>
    <w:rsid w:val="0047638A"/>
    <w:rsid w:val="00476447"/>
    <w:rsid w:val="00476D33"/>
    <w:rsid w:val="00476D8A"/>
    <w:rsid w:val="00477586"/>
    <w:rsid w:val="004801E9"/>
    <w:rsid w:val="004806C0"/>
    <w:rsid w:val="00480767"/>
    <w:rsid w:val="00480771"/>
    <w:rsid w:val="004816C7"/>
    <w:rsid w:val="00481FCA"/>
    <w:rsid w:val="0048248F"/>
    <w:rsid w:val="00482A20"/>
    <w:rsid w:val="00482F6D"/>
    <w:rsid w:val="00483146"/>
    <w:rsid w:val="00483A1C"/>
    <w:rsid w:val="0048495D"/>
    <w:rsid w:val="00485661"/>
    <w:rsid w:val="00485FB7"/>
    <w:rsid w:val="00486D95"/>
    <w:rsid w:val="00487BEE"/>
    <w:rsid w:val="00487DD6"/>
    <w:rsid w:val="00490315"/>
    <w:rsid w:val="0049178A"/>
    <w:rsid w:val="00491F21"/>
    <w:rsid w:val="00492585"/>
    <w:rsid w:val="00492689"/>
    <w:rsid w:val="00492A84"/>
    <w:rsid w:val="00494156"/>
    <w:rsid w:val="004944AE"/>
    <w:rsid w:val="004944CB"/>
    <w:rsid w:val="00497C03"/>
    <w:rsid w:val="00497DED"/>
    <w:rsid w:val="004A0851"/>
    <w:rsid w:val="004A0CCE"/>
    <w:rsid w:val="004A1831"/>
    <w:rsid w:val="004A1BCE"/>
    <w:rsid w:val="004A1FF4"/>
    <w:rsid w:val="004A21BA"/>
    <w:rsid w:val="004A2580"/>
    <w:rsid w:val="004A25E4"/>
    <w:rsid w:val="004A2D57"/>
    <w:rsid w:val="004A4967"/>
    <w:rsid w:val="004A4A92"/>
    <w:rsid w:val="004A5821"/>
    <w:rsid w:val="004A64D1"/>
    <w:rsid w:val="004A6B75"/>
    <w:rsid w:val="004A7581"/>
    <w:rsid w:val="004A75CC"/>
    <w:rsid w:val="004A7775"/>
    <w:rsid w:val="004A7D57"/>
    <w:rsid w:val="004B0045"/>
    <w:rsid w:val="004B02B1"/>
    <w:rsid w:val="004B05E0"/>
    <w:rsid w:val="004B0D34"/>
    <w:rsid w:val="004B13A2"/>
    <w:rsid w:val="004B2B4D"/>
    <w:rsid w:val="004B33AA"/>
    <w:rsid w:val="004B40BC"/>
    <w:rsid w:val="004B44AC"/>
    <w:rsid w:val="004B4F66"/>
    <w:rsid w:val="004B4F69"/>
    <w:rsid w:val="004B54E0"/>
    <w:rsid w:val="004B5A58"/>
    <w:rsid w:val="004B5FCE"/>
    <w:rsid w:val="004B62D2"/>
    <w:rsid w:val="004B71F0"/>
    <w:rsid w:val="004B7A31"/>
    <w:rsid w:val="004C021B"/>
    <w:rsid w:val="004C193F"/>
    <w:rsid w:val="004C216C"/>
    <w:rsid w:val="004C297B"/>
    <w:rsid w:val="004C3046"/>
    <w:rsid w:val="004C384A"/>
    <w:rsid w:val="004C44E3"/>
    <w:rsid w:val="004C458A"/>
    <w:rsid w:val="004C4636"/>
    <w:rsid w:val="004C50C5"/>
    <w:rsid w:val="004C5204"/>
    <w:rsid w:val="004C5231"/>
    <w:rsid w:val="004C5275"/>
    <w:rsid w:val="004C54E8"/>
    <w:rsid w:val="004C5BC9"/>
    <w:rsid w:val="004C60DE"/>
    <w:rsid w:val="004C68D4"/>
    <w:rsid w:val="004C69BD"/>
    <w:rsid w:val="004C69FA"/>
    <w:rsid w:val="004C6C40"/>
    <w:rsid w:val="004C7739"/>
    <w:rsid w:val="004D08C7"/>
    <w:rsid w:val="004D0C21"/>
    <w:rsid w:val="004D1CB1"/>
    <w:rsid w:val="004D3D7B"/>
    <w:rsid w:val="004D4726"/>
    <w:rsid w:val="004D47B1"/>
    <w:rsid w:val="004D49F1"/>
    <w:rsid w:val="004D4CD6"/>
    <w:rsid w:val="004D5AFE"/>
    <w:rsid w:val="004D5B26"/>
    <w:rsid w:val="004D6341"/>
    <w:rsid w:val="004D7202"/>
    <w:rsid w:val="004D74CF"/>
    <w:rsid w:val="004D7B2C"/>
    <w:rsid w:val="004D7F4E"/>
    <w:rsid w:val="004E0C86"/>
    <w:rsid w:val="004E194B"/>
    <w:rsid w:val="004E1B6D"/>
    <w:rsid w:val="004E2073"/>
    <w:rsid w:val="004E215C"/>
    <w:rsid w:val="004E2410"/>
    <w:rsid w:val="004E578C"/>
    <w:rsid w:val="004E5F86"/>
    <w:rsid w:val="004E60EE"/>
    <w:rsid w:val="004E6473"/>
    <w:rsid w:val="004E69A9"/>
    <w:rsid w:val="004E775B"/>
    <w:rsid w:val="004F0104"/>
    <w:rsid w:val="004F089D"/>
    <w:rsid w:val="004F0BF0"/>
    <w:rsid w:val="004F1B47"/>
    <w:rsid w:val="004F2179"/>
    <w:rsid w:val="004F228F"/>
    <w:rsid w:val="004F2E7E"/>
    <w:rsid w:val="004F410C"/>
    <w:rsid w:val="004F46CB"/>
    <w:rsid w:val="004F4DF0"/>
    <w:rsid w:val="004F4ED7"/>
    <w:rsid w:val="004F5366"/>
    <w:rsid w:val="004F53EC"/>
    <w:rsid w:val="004F58F3"/>
    <w:rsid w:val="004F5A5F"/>
    <w:rsid w:val="004F5E37"/>
    <w:rsid w:val="004F708E"/>
    <w:rsid w:val="004F70C7"/>
    <w:rsid w:val="004F7D54"/>
    <w:rsid w:val="005000C8"/>
    <w:rsid w:val="00500C54"/>
    <w:rsid w:val="005028F2"/>
    <w:rsid w:val="00504BF6"/>
    <w:rsid w:val="0050670F"/>
    <w:rsid w:val="00506AB2"/>
    <w:rsid w:val="00507B07"/>
    <w:rsid w:val="00510042"/>
    <w:rsid w:val="00510ADE"/>
    <w:rsid w:val="0051129B"/>
    <w:rsid w:val="00511746"/>
    <w:rsid w:val="00511B25"/>
    <w:rsid w:val="00511F28"/>
    <w:rsid w:val="00512485"/>
    <w:rsid w:val="005125F6"/>
    <w:rsid w:val="0051276F"/>
    <w:rsid w:val="00513285"/>
    <w:rsid w:val="00513791"/>
    <w:rsid w:val="00514D9C"/>
    <w:rsid w:val="00514F56"/>
    <w:rsid w:val="005151DB"/>
    <w:rsid w:val="005155FF"/>
    <w:rsid w:val="00516E9B"/>
    <w:rsid w:val="00517160"/>
    <w:rsid w:val="00517369"/>
    <w:rsid w:val="00517661"/>
    <w:rsid w:val="00517888"/>
    <w:rsid w:val="00517E10"/>
    <w:rsid w:val="005205A8"/>
    <w:rsid w:val="00520B64"/>
    <w:rsid w:val="005223B1"/>
    <w:rsid w:val="00522996"/>
    <w:rsid w:val="005232E7"/>
    <w:rsid w:val="005235B9"/>
    <w:rsid w:val="00523AB1"/>
    <w:rsid w:val="00524591"/>
    <w:rsid w:val="005254E4"/>
    <w:rsid w:val="00526105"/>
    <w:rsid w:val="00526CEA"/>
    <w:rsid w:val="0052789F"/>
    <w:rsid w:val="0053019E"/>
    <w:rsid w:val="005307AE"/>
    <w:rsid w:val="0053125D"/>
    <w:rsid w:val="00531594"/>
    <w:rsid w:val="0053246C"/>
    <w:rsid w:val="00532ADB"/>
    <w:rsid w:val="00532C4E"/>
    <w:rsid w:val="005339A1"/>
    <w:rsid w:val="00533E78"/>
    <w:rsid w:val="00534645"/>
    <w:rsid w:val="005353B3"/>
    <w:rsid w:val="005359F9"/>
    <w:rsid w:val="00535EDB"/>
    <w:rsid w:val="00536376"/>
    <w:rsid w:val="005367DA"/>
    <w:rsid w:val="0054016E"/>
    <w:rsid w:val="00541A59"/>
    <w:rsid w:val="005427B2"/>
    <w:rsid w:val="00542997"/>
    <w:rsid w:val="00542E41"/>
    <w:rsid w:val="00543E05"/>
    <w:rsid w:val="0054452C"/>
    <w:rsid w:val="00544C20"/>
    <w:rsid w:val="0054508D"/>
    <w:rsid w:val="00545310"/>
    <w:rsid w:val="005466DD"/>
    <w:rsid w:val="00547042"/>
    <w:rsid w:val="005507A3"/>
    <w:rsid w:val="00552138"/>
    <w:rsid w:val="005524AB"/>
    <w:rsid w:val="00552525"/>
    <w:rsid w:val="00552F79"/>
    <w:rsid w:val="00553E88"/>
    <w:rsid w:val="00554389"/>
    <w:rsid w:val="00554958"/>
    <w:rsid w:val="0055537B"/>
    <w:rsid w:val="005561C3"/>
    <w:rsid w:val="005564B7"/>
    <w:rsid w:val="00556EAA"/>
    <w:rsid w:val="00557330"/>
    <w:rsid w:val="005574B7"/>
    <w:rsid w:val="005609F4"/>
    <w:rsid w:val="00560D54"/>
    <w:rsid w:val="00561955"/>
    <w:rsid w:val="005619EA"/>
    <w:rsid w:val="00561C0F"/>
    <w:rsid w:val="005625A7"/>
    <w:rsid w:val="0056264E"/>
    <w:rsid w:val="005627FC"/>
    <w:rsid w:val="00562D5D"/>
    <w:rsid w:val="00562FE4"/>
    <w:rsid w:val="0056331E"/>
    <w:rsid w:val="0056484E"/>
    <w:rsid w:val="00564FDD"/>
    <w:rsid w:val="00565EC0"/>
    <w:rsid w:val="00566067"/>
    <w:rsid w:val="00570AA8"/>
    <w:rsid w:val="00570D73"/>
    <w:rsid w:val="00570F26"/>
    <w:rsid w:val="00572026"/>
    <w:rsid w:val="0057310D"/>
    <w:rsid w:val="005733DD"/>
    <w:rsid w:val="00574FC6"/>
    <w:rsid w:val="00575703"/>
    <w:rsid w:val="00575797"/>
    <w:rsid w:val="00576782"/>
    <w:rsid w:val="00577841"/>
    <w:rsid w:val="00577BBF"/>
    <w:rsid w:val="00580597"/>
    <w:rsid w:val="005805AB"/>
    <w:rsid w:val="00581185"/>
    <w:rsid w:val="00582114"/>
    <w:rsid w:val="005826FC"/>
    <w:rsid w:val="005834E3"/>
    <w:rsid w:val="00583729"/>
    <w:rsid w:val="00583B51"/>
    <w:rsid w:val="00583F25"/>
    <w:rsid w:val="00583FBD"/>
    <w:rsid w:val="0058524E"/>
    <w:rsid w:val="00585412"/>
    <w:rsid w:val="005859C4"/>
    <w:rsid w:val="005863B0"/>
    <w:rsid w:val="00586927"/>
    <w:rsid w:val="005879E4"/>
    <w:rsid w:val="005900FE"/>
    <w:rsid w:val="005909CE"/>
    <w:rsid w:val="00591772"/>
    <w:rsid w:val="00591E77"/>
    <w:rsid w:val="0059210E"/>
    <w:rsid w:val="00592864"/>
    <w:rsid w:val="00592A51"/>
    <w:rsid w:val="00592C5F"/>
    <w:rsid w:val="0059498B"/>
    <w:rsid w:val="00594B7D"/>
    <w:rsid w:val="005951B2"/>
    <w:rsid w:val="00595211"/>
    <w:rsid w:val="0059587A"/>
    <w:rsid w:val="00595F34"/>
    <w:rsid w:val="00595FA5"/>
    <w:rsid w:val="00595FD1"/>
    <w:rsid w:val="00596458"/>
    <w:rsid w:val="005969C2"/>
    <w:rsid w:val="005978A5"/>
    <w:rsid w:val="00597EA9"/>
    <w:rsid w:val="005A0565"/>
    <w:rsid w:val="005A0B6F"/>
    <w:rsid w:val="005A1218"/>
    <w:rsid w:val="005A2049"/>
    <w:rsid w:val="005A228C"/>
    <w:rsid w:val="005A26E2"/>
    <w:rsid w:val="005A362A"/>
    <w:rsid w:val="005A48A0"/>
    <w:rsid w:val="005A558C"/>
    <w:rsid w:val="005A57B9"/>
    <w:rsid w:val="005A5C7D"/>
    <w:rsid w:val="005A6B73"/>
    <w:rsid w:val="005A6ED7"/>
    <w:rsid w:val="005B0065"/>
    <w:rsid w:val="005B06E4"/>
    <w:rsid w:val="005B0716"/>
    <w:rsid w:val="005B07A2"/>
    <w:rsid w:val="005B0AB7"/>
    <w:rsid w:val="005B0D7B"/>
    <w:rsid w:val="005B1D8B"/>
    <w:rsid w:val="005B1FEF"/>
    <w:rsid w:val="005B20AB"/>
    <w:rsid w:val="005B310E"/>
    <w:rsid w:val="005B3419"/>
    <w:rsid w:val="005B3894"/>
    <w:rsid w:val="005B3930"/>
    <w:rsid w:val="005B593F"/>
    <w:rsid w:val="005B62BB"/>
    <w:rsid w:val="005B70E0"/>
    <w:rsid w:val="005C0AF2"/>
    <w:rsid w:val="005C362D"/>
    <w:rsid w:val="005C3BC6"/>
    <w:rsid w:val="005C3E30"/>
    <w:rsid w:val="005C3FD3"/>
    <w:rsid w:val="005C4366"/>
    <w:rsid w:val="005C6377"/>
    <w:rsid w:val="005C6D11"/>
    <w:rsid w:val="005C6FBF"/>
    <w:rsid w:val="005C76B6"/>
    <w:rsid w:val="005C79EF"/>
    <w:rsid w:val="005C7C84"/>
    <w:rsid w:val="005D0DF2"/>
    <w:rsid w:val="005D137D"/>
    <w:rsid w:val="005D182C"/>
    <w:rsid w:val="005D25C3"/>
    <w:rsid w:val="005D2634"/>
    <w:rsid w:val="005D3926"/>
    <w:rsid w:val="005D49C3"/>
    <w:rsid w:val="005D4E15"/>
    <w:rsid w:val="005D4F87"/>
    <w:rsid w:val="005D517D"/>
    <w:rsid w:val="005D6085"/>
    <w:rsid w:val="005D6A6C"/>
    <w:rsid w:val="005D6C53"/>
    <w:rsid w:val="005D75AE"/>
    <w:rsid w:val="005D75C5"/>
    <w:rsid w:val="005D7DA2"/>
    <w:rsid w:val="005E040F"/>
    <w:rsid w:val="005E0A5B"/>
    <w:rsid w:val="005E0BA7"/>
    <w:rsid w:val="005E1C8A"/>
    <w:rsid w:val="005E220E"/>
    <w:rsid w:val="005E2A2E"/>
    <w:rsid w:val="005E2F90"/>
    <w:rsid w:val="005E3503"/>
    <w:rsid w:val="005E38B7"/>
    <w:rsid w:val="005E3C9E"/>
    <w:rsid w:val="005E50BD"/>
    <w:rsid w:val="005E5939"/>
    <w:rsid w:val="005E7552"/>
    <w:rsid w:val="005E7E12"/>
    <w:rsid w:val="005F03BE"/>
    <w:rsid w:val="005F094C"/>
    <w:rsid w:val="005F1FD9"/>
    <w:rsid w:val="005F3284"/>
    <w:rsid w:val="005F36E4"/>
    <w:rsid w:val="005F37B5"/>
    <w:rsid w:val="005F43C2"/>
    <w:rsid w:val="005F46A6"/>
    <w:rsid w:val="005F4C9D"/>
    <w:rsid w:val="005F4DC8"/>
    <w:rsid w:val="005F55BA"/>
    <w:rsid w:val="005F57DE"/>
    <w:rsid w:val="005F5ACB"/>
    <w:rsid w:val="005F5C6C"/>
    <w:rsid w:val="005F5DA0"/>
    <w:rsid w:val="005F670C"/>
    <w:rsid w:val="005F726E"/>
    <w:rsid w:val="00600135"/>
    <w:rsid w:val="006029C3"/>
    <w:rsid w:val="00603E4D"/>
    <w:rsid w:val="00603F01"/>
    <w:rsid w:val="00604633"/>
    <w:rsid w:val="006047B9"/>
    <w:rsid w:val="0060548A"/>
    <w:rsid w:val="006054DD"/>
    <w:rsid w:val="00605536"/>
    <w:rsid w:val="006055F7"/>
    <w:rsid w:val="0060618F"/>
    <w:rsid w:val="00606EAA"/>
    <w:rsid w:val="00606FFD"/>
    <w:rsid w:val="00607A88"/>
    <w:rsid w:val="00607B57"/>
    <w:rsid w:val="00607DFA"/>
    <w:rsid w:val="006105B3"/>
    <w:rsid w:val="006114B3"/>
    <w:rsid w:val="006115F0"/>
    <w:rsid w:val="00612309"/>
    <w:rsid w:val="006123E9"/>
    <w:rsid w:val="00612632"/>
    <w:rsid w:val="0061302D"/>
    <w:rsid w:val="0061314A"/>
    <w:rsid w:val="00613A05"/>
    <w:rsid w:val="00613D4A"/>
    <w:rsid w:val="006149F1"/>
    <w:rsid w:val="00616047"/>
    <w:rsid w:val="00616A09"/>
    <w:rsid w:val="00616AD9"/>
    <w:rsid w:val="00616EA7"/>
    <w:rsid w:val="00617DEC"/>
    <w:rsid w:val="00617F52"/>
    <w:rsid w:val="0062105E"/>
    <w:rsid w:val="00621874"/>
    <w:rsid w:val="00621A2E"/>
    <w:rsid w:val="00621A36"/>
    <w:rsid w:val="00621C42"/>
    <w:rsid w:val="006224DB"/>
    <w:rsid w:val="006226E9"/>
    <w:rsid w:val="00623405"/>
    <w:rsid w:val="0062344A"/>
    <w:rsid w:val="006246C5"/>
    <w:rsid w:val="00624E6B"/>
    <w:rsid w:val="00625E44"/>
    <w:rsid w:val="00626715"/>
    <w:rsid w:val="00627F0C"/>
    <w:rsid w:val="006300D9"/>
    <w:rsid w:val="00630148"/>
    <w:rsid w:val="006303C5"/>
    <w:rsid w:val="00630595"/>
    <w:rsid w:val="0063072E"/>
    <w:rsid w:val="0063157C"/>
    <w:rsid w:val="006318B7"/>
    <w:rsid w:val="00632076"/>
    <w:rsid w:val="00632172"/>
    <w:rsid w:val="00632695"/>
    <w:rsid w:val="0063278D"/>
    <w:rsid w:val="00633207"/>
    <w:rsid w:val="00634041"/>
    <w:rsid w:val="00634687"/>
    <w:rsid w:val="00635180"/>
    <w:rsid w:val="00635809"/>
    <w:rsid w:val="00635EE5"/>
    <w:rsid w:val="006360AA"/>
    <w:rsid w:val="00636B20"/>
    <w:rsid w:val="00636E41"/>
    <w:rsid w:val="00637864"/>
    <w:rsid w:val="00637B0D"/>
    <w:rsid w:val="00637D5B"/>
    <w:rsid w:val="0064006D"/>
    <w:rsid w:val="006409E4"/>
    <w:rsid w:val="00640C57"/>
    <w:rsid w:val="0064110B"/>
    <w:rsid w:val="0064121A"/>
    <w:rsid w:val="00641708"/>
    <w:rsid w:val="00641A67"/>
    <w:rsid w:val="006435F5"/>
    <w:rsid w:val="006439F0"/>
    <w:rsid w:val="00643E97"/>
    <w:rsid w:val="0064426E"/>
    <w:rsid w:val="00644877"/>
    <w:rsid w:val="00645067"/>
    <w:rsid w:val="006455C3"/>
    <w:rsid w:val="00645CD0"/>
    <w:rsid w:val="00645EEE"/>
    <w:rsid w:val="006464BF"/>
    <w:rsid w:val="006464CC"/>
    <w:rsid w:val="006464E2"/>
    <w:rsid w:val="006470C7"/>
    <w:rsid w:val="0064787A"/>
    <w:rsid w:val="00647DEA"/>
    <w:rsid w:val="00651C59"/>
    <w:rsid w:val="00652007"/>
    <w:rsid w:val="00652AB2"/>
    <w:rsid w:val="006534CF"/>
    <w:rsid w:val="0065453B"/>
    <w:rsid w:val="00654855"/>
    <w:rsid w:val="00655270"/>
    <w:rsid w:val="006552D2"/>
    <w:rsid w:val="00655448"/>
    <w:rsid w:val="0065576F"/>
    <w:rsid w:val="00656251"/>
    <w:rsid w:val="0065645E"/>
    <w:rsid w:val="006575AA"/>
    <w:rsid w:val="00657DD0"/>
    <w:rsid w:val="00660214"/>
    <w:rsid w:val="0066118B"/>
    <w:rsid w:val="006613CB"/>
    <w:rsid w:val="00661CFB"/>
    <w:rsid w:val="00662437"/>
    <w:rsid w:val="006627E6"/>
    <w:rsid w:val="00662C58"/>
    <w:rsid w:val="0066358B"/>
    <w:rsid w:val="0066391C"/>
    <w:rsid w:val="0066435C"/>
    <w:rsid w:val="00664E3A"/>
    <w:rsid w:val="00665AC0"/>
    <w:rsid w:val="00665BD7"/>
    <w:rsid w:val="00665E02"/>
    <w:rsid w:val="00665E48"/>
    <w:rsid w:val="0066648F"/>
    <w:rsid w:val="006664D3"/>
    <w:rsid w:val="00666BB3"/>
    <w:rsid w:val="00666FE1"/>
    <w:rsid w:val="0066783C"/>
    <w:rsid w:val="00670196"/>
    <w:rsid w:val="00670E9B"/>
    <w:rsid w:val="00671A85"/>
    <w:rsid w:val="00671ED3"/>
    <w:rsid w:val="00672B78"/>
    <w:rsid w:val="00673925"/>
    <w:rsid w:val="00673B4E"/>
    <w:rsid w:val="0067463D"/>
    <w:rsid w:val="0067589C"/>
    <w:rsid w:val="006763A7"/>
    <w:rsid w:val="00676944"/>
    <w:rsid w:val="00676B4F"/>
    <w:rsid w:val="00676E68"/>
    <w:rsid w:val="00677826"/>
    <w:rsid w:val="0068044A"/>
    <w:rsid w:val="00680E10"/>
    <w:rsid w:val="00681B37"/>
    <w:rsid w:val="00681F15"/>
    <w:rsid w:val="006821BF"/>
    <w:rsid w:val="00682525"/>
    <w:rsid w:val="00682804"/>
    <w:rsid w:val="00683A9D"/>
    <w:rsid w:val="00683FA8"/>
    <w:rsid w:val="0068441B"/>
    <w:rsid w:val="00684C51"/>
    <w:rsid w:val="00685429"/>
    <w:rsid w:val="006857FA"/>
    <w:rsid w:val="00685D1B"/>
    <w:rsid w:val="00686208"/>
    <w:rsid w:val="00686EE3"/>
    <w:rsid w:val="006871BF"/>
    <w:rsid w:val="00687540"/>
    <w:rsid w:val="00687729"/>
    <w:rsid w:val="00687F75"/>
    <w:rsid w:val="006900A1"/>
    <w:rsid w:val="006900DE"/>
    <w:rsid w:val="006905BD"/>
    <w:rsid w:val="006907DD"/>
    <w:rsid w:val="00690FDB"/>
    <w:rsid w:val="00691880"/>
    <w:rsid w:val="006920B1"/>
    <w:rsid w:val="00692D77"/>
    <w:rsid w:val="006932D3"/>
    <w:rsid w:val="006947E4"/>
    <w:rsid w:val="00695850"/>
    <w:rsid w:val="00695F7F"/>
    <w:rsid w:val="00696493"/>
    <w:rsid w:val="006971D6"/>
    <w:rsid w:val="0069751A"/>
    <w:rsid w:val="00697E47"/>
    <w:rsid w:val="00697EBB"/>
    <w:rsid w:val="006A042E"/>
    <w:rsid w:val="006A062C"/>
    <w:rsid w:val="006A11D9"/>
    <w:rsid w:val="006A17E5"/>
    <w:rsid w:val="006A20F1"/>
    <w:rsid w:val="006A215E"/>
    <w:rsid w:val="006A2B8B"/>
    <w:rsid w:val="006A363A"/>
    <w:rsid w:val="006A3712"/>
    <w:rsid w:val="006A65FF"/>
    <w:rsid w:val="006A6BFF"/>
    <w:rsid w:val="006A6E4B"/>
    <w:rsid w:val="006A72D4"/>
    <w:rsid w:val="006B046E"/>
    <w:rsid w:val="006B0EAD"/>
    <w:rsid w:val="006B0F36"/>
    <w:rsid w:val="006B19BA"/>
    <w:rsid w:val="006B1C9D"/>
    <w:rsid w:val="006B255A"/>
    <w:rsid w:val="006B2861"/>
    <w:rsid w:val="006B40EB"/>
    <w:rsid w:val="006B556E"/>
    <w:rsid w:val="006B557E"/>
    <w:rsid w:val="006B64EF"/>
    <w:rsid w:val="006B6EF3"/>
    <w:rsid w:val="006B6F5A"/>
    <w:rsid w:val="006B775F"/>
    <w:rsid w:val="006C004F"/>
    <w:rsid w:val="006C05FA"/>
    <w:rsid w:val="006C0699"/>
    <w:rsid w:val="006C0B16"/>
    <w:rsid w:val="006C15D7"/>
    <w:rsid w:val="006C2149"/>
    <w:rsid w:val="006C2301"/>
    <w:rsid w:val="006C2E19"/>
    <w:rsid w:val="006C3D24"/>
    <w:rsid w:val="006C4590"/>
    <w:rsid w:val="006C4E1E"/>
    <w:rsid w:val="006C595E"/>
    <w:rsid w:val="006C5ABC"/>
    <w:rsid w:val="006C60A1"/>
    <w:rsid w:val="006C6D17"/>
    <w:rsid w:val="006C6F49"/>
    <w:rsid w:val="006C7E65"/>
    <w:rsid w:val="006D01D3"/>
    <w:rsid w:val="006D1879"/>
    <w:rsid w:val="006D1B30"/>
    <w:rsid w:val="006D2F24"/>
    <w:rsid w:val="006D35F0"/>
    <w:rsid w:val="006D3845"/>
    <w:rsid w:val="006D3B7A"/>
    <w:rsid w:val="006D41B8"/>
    <w:rsid w:val="006D43A6"/>
    <w:rsid w:val="006D4906"/>
    <w:rsid w:val="006D5358"/>
    <w:rsid w:val="006D5EF8"/>
    <w:rsid w:val="006D6618"/>
    <w:rsid w:val="006D79EE"/>
    <w:rsid w:val="006E0235"/>
    <w:rsid w:val="006E1475"/>
    <w:rsid w:val="006E1A19"/>
    <w:rsid w:val="006E2506"/>
    <w:rsid w:val="006E2592"/>
    <w:rsid w:val="006E2B32"/>
    <w:rsid w:val="006E3492"/>
    <w:rsid w:val="006E3F0A"/>
    <w:rsid w:val="006E42B4"/>
    <w:rsid w:val="006E4A66"/>
    <w:rsid w:val="006E59B8"/>
    <w:rsid w:val="006E5A23"/>
    <w:rsid w:val="006E5DAD"/>
    <w:rsid w:val="006E61AF"/>
    <w:rsid w:val="006E6364"/>
    <w:rsid w:val="006E63C9"/>
    <w:rsid w:val="006E6A6B"/>
    <w:rsid w:val="006E785D"/>
    <w:rsid w:val="006F1DBE"/>
    <w:rsid w:val="006F2733"/>
    <w:rsid w:val="006F2A3B"/>
    <w:rsid w:val="006F2A56"/>
    <w:rsid w:val="006F30A1"/>
    <w:rsid w:val="006F41A1"/>
    <w:rsid w:val="006F4205"/>
    <w:rsid w:val="006F63F5"/>
    <w:rsid w:val="006F674F"/>
    <w:rsid w:val="006F7BEE"/>
    <w:rsid w:val="00700014"/>
    <w:rsid w:val="0070056C"/>
    <w:rsid w:val="007015F9"/>
    <w:rsid w:val="007036E6"/>
    <w:rsid w:val="00704615"/>
    <w:rsid w:val="00704777"/>
    <w:rsid w:val="0070585C"/>
    <w:rsid w:val="00705D99"/>
    <w:rsid w:val="0070625D"/>
    <w:rsid w:val="007065AB"/>
    <w:rsid w:val="00707366"/>
    <w:rsid w:val="00707EE5"/>
    <w:rsid w:val="00710485"/>
    <w:rsid w:val="00710BBF"/>
    <w:rsid w:val="00710CAA"/>
    <w:rsid w:val="0071108F"/>
    <w:rsid w:val="00711138"/>
    <w:rsid w:val="007117F8"/>
    <w:rsid w:val="00711D39"/>
    <w:rsid w:val="0071321A"/>
    <w:rsid w:val="00713567"/>
    <w:rsid w:val="00713F05"/>
    <w:rsid w:val="00714212"/>
    <w:rsid w:val="007146DD"/>
    <w:rsid w:val="0071470B"/>
    <w:rsid w:val="007147F7"/>
    <w:rsid w:val="00714894"/>
    <w:rsid w:val="0071494E"/>
    <w:rsid w:val="00715081"/>
    <w:rsid w:val="007159E4"/>
    <w:rsid w:val="00715EFC"/>
    <w:rsid w:val="00715F98"/>
    <w:rsid w:val="007160DB"/>
    <w:rsid w:val="00721056"/>
    <w:rsid w:val="00721672"/>
    <w:rsid w:val="00721765"/>
    <w:rsid w:val="00721E45"/>
    <w:rsid w:val="00722085"/>
    <w:rsid w:val="00722812"/>
    <w:rsid w:val="00723651"/>
    <w:rsid w:val="007239BA"/>
    <w:rsid w:val="00723C22"/>
    <w:rsid w:val="00723FD4"/>
    <w:rsid w:val="00724D0E"/>
    <w:rsid w:val="00725551"/>
    <w:rsid w:val="00725B70"/>
    <w:rsid w:val="00725BCB"/>
    <w:rsid w:val="0072607D"/>
    <w:rsid w:val="007269BD"/>
    <w:rsid w:val="00727A78"/>
    <w:rsid w:val="00727BD9"/>
    <w:rsid w:val="00730256"/>
    <w:rsid w:val="00730375"/>
    <w:rsid w:val="007305B6"/>
    <w:rsid w:val="00730C4E"/>
    <w:rsid w:val="00731176"/>
    <w:rsid w:val="007326E8"/>
    <w:rsid w:val="0073414D"/>
    <w:rsid w:val="00734766"/>
    <w:rsid w:val="00734A35"/>
    <w:rsid w:val="00734F8B"/>
    <w:rsid w:val="00735302"/>
    <w:rsid w:val="007357CF"/>
    <w:rsid w:val="00735A11"/>
    <w:rsid w:val="00735C92"/>
    <w:rsid w:val="007364EB"/>
    <w:rsid w:val="0073658A"/>
    <w:rsid w:val="00736DBD"/>
    <w:rsid w:val="00737400"/>
    <w:rsid w:val="00737929"/>
    <w:rsid w:val="00737D0D"/>
    <w:rsid w:val="00737F7D"/>
    <w:rsid w:val="007402C5"/>
    <w:rsid w:val="0074037E"/>
    <w:rsid w:val="007416FC"/>
    <w:rsid w:val="00741B28"/>
    <w:rsid w:val="00741C7B"/>
    <w:rsid w:val="0074371D"/>
    <w:rsid w:val="0074440D"/>
    <w:rsid w:val="00744418"/>
    <w:rsid w:val="0074483D"/>
    <w:rsid w:val="00744A17"/>
    <w:rsid w:val="00745011"/>
    <w:rsid w:val="007450A5"/>
    <w:rsid w:val="00745797"/>
    <w:rsid w:val="0074581E"/>
    <w:rsid w:val="0074591C"/>
    <w:rsid w:val="00746171"/>
    <w:rsid w:val="007466B5"/>
    <w:rsid w:val="00747881"/>
    <w:rsid w:val="00750835"/>
    <w:rsid w:val="00750D5A"/>
    <w:rsid w:val="00751214"/>
    <w:rsid w:val="00751422"/>
    <w:rsid w:val="0075144B"/>
    <w:rsid w:val="007514D1"/>
    <w:rsid w:val="00751645"/>
    <w:rsid w:val="00751695"/>
    <w:rsid w:val="007521F1"/>
    <w:rsid w:val="00752B5B"/>
    <w:rsid w:val="007550E0"/>
    <w:rsid w:val="00757125"/>
    <w:rsid w:val="00757348"/>
    <w:rsid w:val="00757601"/>
    <w:rsid w:val="007576C6"/>
    <w:rsid w:val="00757D76"/>
    <w:rsid w:val="0076056E"/>
    <w:rsid w:val="00760D0F"/>
    <w:rsid w:val="0076160B"/>
    <w:rsid w:val="00761702"/>
    <w:rsid w:val="00761D2A"/>
    <w:rsid w:val="0076207A"/>
    <w:rsid w:val="007628E1"/>
    <w:rsid w:val="007629B8"/>
    <w:rsid w:val="007634CA"/>
    <w:rsid w:val="007635C6"/>
    <w:rsid w:val="00764321"/>
    <w:rsid w:val="00764614"/>
    <w:rsid w:val="0076557F"/>
    <w:rsid w:val="00765C49"/>
    <w:rsid w:val="00765E86"/>
    <w:rsid w:val="0076631A"/>
    <w:rsid w:val="00766357"/>
    <w:rsid w:val="0076642E"/>
    <w:rsid w:val="00770530"/>
    <w:rsid w:val="00770BD6"/>
    <w:rsid w:val="007710D8"/>
    <w:rsid w:val="007712C6"/>
    <w:rsid w:val="00771529"/>
    <w:rsid w:val="0077239E"/>
    <w:rsid w:val="00772AEF"/>
    <w:rsid w:val="00772EAB"/>
    <w:rsid w:val="0077324F"/>
    <w:rsid w:val="007733B5"/>
    <w:rsid w:val="00773C07"/>
    <w:rsid w:val="00775194"/>
    <w:rsid w:val="00775316"/>
    <w:rsid w:val="00775C82"/>
    <w:rsid w:val="007763FB"/>
    <w:rsid w:val="007764B6"/>
    <w:rsid w:val="00776866"/>
    <w:rsid w:val="00776F1E"/>
    <w:rsid w:val="00777BC4"/>
    <w:rsid w:val="00777C44"/>
    <w:rsid w:val="00780B01"/>
    <w:rsid w:val="00781176"/>
    <w:rsid w:val="00782503"/>
    <w:rsid w:val="0078275E"/>
    <w:rsid w:val="007832CC"/>
    <w:rsid w:val="00783ADE"/>
    <w:rsid w:val="00783AFC"/>
    <w:rsid w:val="00783F8D"/>
    <w:rsid w:val="0078446F"/>
    <w:rsid w:val="007844C6"/>
    <w:rsid w:val="007854A5"/>
    <w:rsid w:val="00785A8E"/>
    <w:rsid w:val="00785F1D"/>
    <w:rsid w:val="00786729"/>
    <w:rsid w:val="0078676F"/>
    <w:rsid w:val="00786EEF"/>
    <w:rsid w:val="00787652"/>
    <w:rsid w:val="00790F2D"/>
    <w:rsid w:val="00791164"/>
    <w:rsid w:val="00791779"/>
    <w:rsid w:val="00791E09"/>
    <w:rsid w:val="007928B4"/>
    <w:rsid w:val="00792DBD"/>
    <w:rsid w:val="00793D57"/>
    <w:rsid w:val="00794006"/>
    <w:rsid w:val="0079401F"/>
    <w:rsid w:val="007945F2"/>
    <w:rsid w:val="0079526E"/>
    <w:rsid w:val="00795D81"/>
    <w:rsid w:val="00795E69"/>
    <w:rsid w:val="007971CC"/>
    <w:rsid w:val="0079746E"/>
    <w:rsid w:val="00797699"/>
    <w:rsid w:val="00797804"/>
    <w:rsid w:val="0079781D"/>
    <w:rsid w:val="007A019B"/>
    <w:rsid w:val="007A0E02"/>
    <w:rsid w:val="007A231D"/>
    <w:rsid w:val="007A2E95"/>
    <w:rsid w:val="007A36F1"/>
    <w:rsid w:val="007A60A7"/>
    <w:rsid w:val="007A6362"/>
    <w:rsid w:val="007A6DAC"/>
    <w:rsid w:val="007A734E"/>
    <w:rsid w:val="007A7530"/>
    <w:rsid w:val="007A7C4D"/>
    <w:rsid w:val="007B005F"/>
    <w:rsid w:val="007B03C6"/>
    <w:rsid w:val="007B061A"/>
    <w:rsid w:val="007B112D"/>
    <w:rsid w:val="007B1174"/>
    <w:rsid w:val="007B1567"/>
    <w:rsid w:val="007B167E"/>
    <w:rsid w:val="007B19BC"/>
    <w:rsid w:val="007B1E86"/>
    <w:rsid w:val="007B27BA"/>
    <w:rsid w:val="007B4735"/>
    <w:rsid w:val="007B57A4"/>
    <w:rsid w:val="007B6270"/>
    <w:rsid w:val="007B62C2"/>
    <w:rsid w:val="007B6C85"/>
    <w:rsid w:val="007B7E83"/>
    <w:rsid w:val="007C0B03"/>
    <w:rsid w:val="007C18D6"/>
    <w:rsid w:val="007C1AEA"/>
    <w:rsid w:val="007C1E53"/>
    <w:rsid w:val="007C1E76"/>
    <w:rsid w:val="007C2947"/>
    <w:rsid w:val="007C2B7D"/>
    <w:rsid w:val="007C2F87"/>
    <w:rsid w:val="007C3EB9"/>
    <w:rsid w:val="007C46B9"/>
    <w:rsid w:val="007C48E0"/>
    <w:rsid w:val="007C4997"/>
    <w:rsid w:val="007C500F"/>
    <w:rsid w:val="007C5395"/>
    <w:rsid w:val="007C63CA"/>
    <w:rsid w:val="007C728B"/>
    <w:rsid w:val="007C7A1B"/>
    <w:rsid w:val="007D133D"/>
    <w:rsid w:val="007D1756"/>
    <w:rsid w:val="007D1C33"/>
    <w:rsid w:val="007D2118"/>
    <w:rsid w:val="007D3509"/>
    <w:rsid w:val="007D393E"/>
    <w:rsid w:val="007D46E2"/>
    <w:rsid w:val="007D55E5"/>
    <w:rsid w:val="007D61EB"/>
    <w:rsid w:val="007D67B0"/>
    <w:rsid w:val="007D67F3"/>
    <w:rsid w:val="007D6C65"/>
    <w:rsid w:val="007D7A50"/>
    <w:rsid w:val="007D7B7B"/>
    <w:rsid w:val="007D7B80"/>
    <w:rsid w:val="007E00A7"/>
    <w:rsid w:val="007E03B1"/>
    <w:rsid w:val="007E066C"/>
    <w:rsid w:val="007E0C4F"/>
    <w:rsid w:val="007E104E"/>
    <w:rsid w:val="007E1A14"/>
    <w:rsid w:val="007E29AB"/>
    <w:rsid w:val="007E3928"/>
    <w:rsid w:val="007E3AFB"/>
    <w:rsid w:val="007E424E"/>
    <w:rsid w:val="007E4912"/>
    <w:rsid w:val="007E5E26"/>
    <w:rsid w:val="007E645D"/>
    <w:rsid w:val="007E6AEF"/>
    <w:rsid w:val="007E6BAB"/>
    <w:rsid w:val="007E77D5"/>
    <w:rsid w:val="007F0465"/>
    <w:rsid w:val="007F07E0"/>
    <w:rsid w:val="007F080F"/>
    <w:rsid w:val="007F1081"/>
    <w:rsid w:val="007F1313"/>
    <w:rsid w:val="007F1B12"/>
    <w:rsid w:val="007F1BB8"/>
    <w:rsid w:val="007F1FDE"/>
    <w:rsid w:val="007F242F"/>
    <w:rsid w:val="007F3B4C"/>
    <w:rsid w:val="007F3E6B"/>
    <w:rsid w:val="007F46A6"/>
    <w:rsid w:val="007F491C"/>
    <w:rsid w:val="007F4DD1"/>
    <w:rsid w:val="007F5020"/>
    <w:rsid w:val="007F5CF5"/>
    <w:rsid w:val="007F605B"/>
    <w:rsid w:val="007F6581"/>
    <w:rsid w:val="007F690A"/>
    <w:rsid w:val="007F69CC"/>
    <w:rsid w:val="007F7401"/>
    <w:rsid w:val="007F7484"/>
    <w:rsid w:val="007F786D"/>
    <w:rsid w:val="007F7BB6"/>
    <w:rsid w:val="007F7E67"/>
    <w:rsid w:val="008001A2"/>
    <w:rsid w:val="008001EF"/>
    <w:rsid w:val="008004EF"/>
    <w:rsid w:val="00801E4B"/>
    <w:rsid w:val="008027D6"/>
    <w:rsid w:val="0080295A"/>
    <w:rsid w:val="00802BDA"/>
    <w:rsid w:val="00802CB7"/>
    <w:rsid w:val="00803CA6"/>
    <w:rsid w:val="008041F8"/>
    <w:rsid w:val="008058F5"/>
    <w:rsid w:val="00805C07"/>
    <w:rsid w:val="0080687B"/>
    <w:rsid w:val="00806C02"/>
    <w:rsid w:val="00807429"/>
    <w:rsid w:val="00807433"/>
    <w:rsid w:val="0081060F"/>
    <w:rsid w:val="00810869"/>
    <w:rsid w:val="00810D01"/>
    <w:rsid w:val="00812FCA"/>
    <w:rsid w:val="00813076"/>
    <w:rsid w:val="008132D9"/>
    <w:rsid w:val="0081374E"/>
    <w:rsid w:val="008144DD"/>
    <w:rsid w:val="00814796"/>
    <w:rsid w:val="0081483B"/>
    <w:rsid w:val="00814A33"/>
    <w:rsid w:val="00814D87"/>
    <w:rsid w:val="00815686"/>
    <w:rsid w:val="008163C9"/>
    <w:rsid w:val="00816B63"/>
    <w:rsid w:val="00816F0D"/>
    <w:rsid w:val="0081747E"/>
    <w:rsid w:val="008200BC"/>
    <w:rsid w:val="008208CA"/>
    <w:rsid w:val="0082176E"/>
    <w:rsid w:val="00821E69"/>
    <w:rsid w:val="00822C21"/>
    <w:rsid w:val="00822D8E"/>
    <w:rsid w:val="00822DB6"/>
    <w:rsid w:val="00823F94"/>
    <w:rsid w:val="00824C66"/>
    <w:rsid w:val="00824FF2"/>
    <w:rsid w:val="008251EB"/>
    <w:rsid w:val="00825638"/>
    <w:rsid w:val="00825A3C"/>
    <w:rsid w:val="00826562"/>
    <w:rsid w:val="00826925"/>
    <w:rsid w:val="00826A08"/>
    <w:rsid w:val="00826A64"/>
    <w:rsid w:val="00826B7A"/>
    <w:rsid w:val="0082794E"/>
    <w:rsid w:val="00827B1B"/>
    <w:rsid w:val="00827B70"/>
    <w:rsid w:val="00827CA0"/>
    <w:rsid w:val="00827FB3"/>
    <w:rsid w:val="0083155D"/>
    <w:rsid w:val="008316B3"/>
    <w:rsid w:val="00831EDC"/>
    <w:rsid w:val="0083279D"/>
    <w:rsid w:val="008327F7"/>
    <w:rsid w:val="00832974"/>
    <w:rsid w:val="00833344"/>
    <w:rsid w:val="008337DC"/>
    <w:rsid w:val="00833841"/>
    <w:rsid w:val="00833B1D"/>
    <w:rsid w:val="0083486E"/>
    <w:rsid w:val="00834D14"/>
    <w:rsid w:val="00835037"/>
    <w:rsid w:val="00835073"/>
    <w:rsid w:val="00835769"/>
    <w:rsid w:val="00835DC5"/>
    <w:rsid w:val="00837B9A"/>
    <w:rsid w:val="00837EB4"/>
    <w:rsid w:val="00837F18"/>
    <w:rsid w:val="0084089F"/>
    <w:rsid w:val="00840C7A"/>
    <w:rsid w:val="0084181C"/>
    <w:rsid w:val="00841977"/>
    <w:rsid w:val="00841B0A"/>
    <w:rsid w:val="00841F05"/>
    <w:rsid w:val="008420C6"/>
    <w:rsid w:val="0084298C"/>
    <w:rsid w:val="00842A62"/>
    <w:rsid w:val="00842AC6"/>
    <w:rsid w:val="00842F62"/>
    <w:rsid w:val="0084380C"/>
    <w:rsid w:val="00844E24"/>
    <w:rsid w:val="00844F1B"/>
    <w:rsid w:val="00846503"/>
    <w:rsid w:val="008466A8"/>
    <w:rsid w:val="008467AC"/>
    <w:rsid w:val="008469D9"/>
    <w:rsid w:val="008471B9"/>
    <w:rsid w:val="00847B51"/>
    <w:rsid w:val="00847D43"/>
    <w:rsid w:val="0085058B"/>
    <w:rsid w:val="00850F80"/>
    <w:rsid w:val="00850FBF"/>
    <w:rsid w:val="0085180E"/>
    <w:rsid w:val="00851D31"/>
    <w:rsid w:val="00852C13"/>
    <w:rsid w:val="00854B13"/>
    <w:rsid w:val="00855515"/>
    <w:rsid w:val="008570BC"/>
    <w:rsid w:val="00857250"/>
    <w:rsid w:val="00857390"/>
    <w:rsid w:val="00857BA3"/>
    <w:rsid w:val="00857EF0"/>
    <w:rsid w:val="008604BB"/>
    <w:rsid w:val="00860D22"/>
    <w:rsid w:val="0086111F"/>
    <w:rsid w:val="00861756"/>
    <w:rsid w:val="00861919"/>
    <w:rsid w:val="00861FB5"/>
    <w:rsid w:val="00862173"/>
    <w:rsid w:val="008629F5"/>
    <w:rsid w:val="00862AD9"/>
    <w:rsid w:val="008637FB"/>
    <w:rsid w:val="0086394C"/>
    <w:rsid w:val="0086435F"/>
    <w:rsid w:val="008645EF"/>
    <w:rsid w:val="00865C3D"/>
    <w:rsid w:val="0086601E"/>
    <w:rsid w:val="00866F9C"/>
    <w:rsid w:val="008673E2"/>
    <w:rsid w:val="00867A20"/>
    <w:rsid w:val="00867CE5"/>
    <w:rsid w:val="00870B0F"/>
    <w:rsid w:val="00870C3E"/>
    <w:rsid w:val="00870DB5"/>
    <w:rsid w:val="00871433"/>
    <w:rsid w:val="0087171B"/>
    <w:rsid w:val="00872332"/>
    <w:rsid w:val="00873FC2"/>
    <w:rsid w:val="00874AB8"/>
    <w:rsid w:val="00874C89"/>
    <w:rsid w:val="00874C9D"/>
    <w:rsid w:val="00874E2B"/>
    <w:rsid w:val="00874F41"/>
    <w:rsid w:val="008751F3"/>
    <w:rsid w:val="0087544C"/>
    <w:rsid w:val="008754D6"/>
    <w:rsid w:val="008755B2"/>
    <w:rsid w:val="0087655B"/>
    <w:rsid w:val="008770AB"/>
    <w:rsid w:val="008771F4"/>
    <w:rsid w:val="00880231"/>
    <w:rsid w:val="0088053B"/>
    <w:rsid w:val="0088132D"/>
    <w:rsid w:val="008817C4"/>
    <w:rsid w:val="00881D6E"/>
    <w:rsid w:val="00881FAD"/>
    <w:rsid w:val="008822BC"/>
    <w:rsid w:val="00883361"/>
    <w:rsid w:val="00883D7C"/>
    <w:rsid w:val="00884D0E"/>
    <w:rsid w:val="0088551B"/>
    <w:rsid w:val="00885D53"/>
    <w:rsid w:val="00885F41"/>
    <w:rsid w:val="00886390"/>
    <w:rsid w:val="00886B4C"/>
    <w:rsid w:val="0088766D"/>
    <w:rsid w:val="00887DE5"/>
    <w:rsid w:val="00891292"/>
    <w:rsid w:val="00891CE5"/>
    <w:rsid w:val="008923AD"/>
    <w:rsid w:val="008923E8"/>
    <w:rsid w:val="00892835"/>
    <w:rsid w:val="00892B6A"/>
    <w:rsid w:val="008933B4"/>
    <w:rsid w:val="008935A5"/>
    <w:rsid w:val="0089458A"/>
    <w:rsid w:val="00894D4E"/>
    <w:rsid w:val="00894EF6"/>
    <w:rsid w:val="00895149"/>
    <w:rsid w:val="0089528E"/>
    <w:rsid w:val="008962C9"/>
    <w:rsid w:val="008964DE"/>
    <w:rsid w:val="0089723F"/>
    <w:rsid w:val="008974DF"/>
    <w:rsid w:val="00897C15"/>
    <w:rsid w:val="008A0727"/>
    <w:rsid w:val="008A098E"/>
    <w:rsid w:val="008A1560"/>
    <w:rsid w:val="008A1C9B"/>
    <w:rsid w:val="008A1E78"/>
    <w:rsid w:val="008A234F"/>
    <w:rsid w:val="008A3641"/>
    <w:rsid w:val="008A3882"/>
    <w:rsid w:val="008A3B55"/>
    <w:rsid w:val="008A3D22"/>
    <w:rsid w:val="008A3DEB"/>
    <w:rsid w:val="008A3E06"/>
    <w:rsid w:val="008A3F04"/>
    <w:rsid w:val="008A4073"/>
    <w:rsid w:val="008A440E"/>
    <w:rsid w:val="008A45EE"/>
    <w:rsid w:val="008A4AED"/>
    <w:rsid w:val="008A51F7"/>
    <w:rsid w:val="008A5B93"/>
    <w:rsid w:val="008A5C80"/>
    <w:rsid w:val="008A63C4"/>
    <w:rsid w:val="008A6C3E"/>
    <w:rsid w:val="008A769D"/>
    <w:rsid w:val="008B0036"/>
    <w:rsid w:val="008B06CC"/>
    <w:rsid w:val="008B248E"/>
    <w:rsid w:val="008B284F"/>
    <w:rsid w:val="008B28B0"/>
    <w:rsid w:val="008B2982"/>
    <w:rsid w:val="008B2E2B"/>
    <w:rsid w:val="008B3021"/>
    <w:rsid w:val="008B339F"/>
    <w:rsid w:val="008B34AE"/>
    <w:rsid w:val="008B4EF1"/>
    <w:rsid w:val="008B51B8"/>
    <w:rsid w:val="008B5391"/>
    <w:rsid w:val="008B5CDF"/>
    <w:rsid w:val="008B5DE6"/>
    <w:rsid w:val="008B6536"/>
    <w:rsid w:val="008B6624"/>
    <w:rsid w:val="008B6693"/>
    <w:rsid w:val="008B7543"/>
    <w:rsid w:val="008B7D9E"/>
    <w:rsid w:val="008C06AD"/>
    <w:rsid w:val="008C075F"/>
    <w:rsid w:val="008C111F"/>
    <w:rsid w:val="008C1E09"/>
    <w:rsid w:val="008C1FC9"/>
    <w:rsid w:val="008C361C"/>
    <w:rsid w:val="008C3B89"/>
    <w:rsid w:val="008C4BCF"/>
    <w:rsid w:val="008C5064"/>
    <w:rsid w:val="008C5738"/>
    <w:rsid w:val="008C5932"/>
    <w:rsid w:val="008C5B43"/>
    <w:rsid w:val="008C7122"/>
    <w:rsid w:val="008C72D9"/>
    <w:rsid w:val="008C7597"/>
    <w:rsid w:val="008C78AC"/>
    <w:rsid w:val="008C7EA4"/>
    <w:rsid w:val="008D05F6"/>
    <w:rsid w:val="008D0973"/>
    <w:rsid w:val="008D1F49"/>
    <w:rsid w:val="008D20DC"/>
    <w:rsid w:val="008D2322"/>
    <w:rsid w:val="008D232A"/>
    <w:rsid w:val="008D2630"/>
    <w:rsid w:val="008D2CE6"/>
    <w:rsid w:val="008D3078"/>
    <w:rsid w:val="008D35B2"/>
    <w:rsid w:val="008D41BE"/>
    <w:rsid w:val="008D537D"/>
    <w:rsid w:val="008D5641"/>
    <w:rsid w:val="008D6A31"/>
    <w:rsid w:val="008D7349"/>
    <w:rsid w:val="008E0862"/>
    <w:rsid w:val="008E1506"/>
    <w:rsid w:val="008E19D3"/>
    <w:rsid w:val="008E24A6"/>
    <w:rsid w:val="008E2D3B"/>
    <w:rsid w:val="008E407D"/>
    <w:rsid w:val="008E4515"/>
    <w:rsid w:val="008E4B19"/>
    <w:rsid w:val="008E50CC"/>
    <w:rsid w:val="008E61A6"/>
    <w:rsid w:val="008E64C9"/>
    <w:rsid w:val="008E6C4F"/>
    <w:rsid w:val="008F0E58"/>
    <w:rsid w:val="008F143F"/>
    <w:rsid w:val="008F25BE"/>
    <w:rsid w:val="008F2CCA"/>
    <w:rsid w:val="008F2E94"/>
    <w:rsid w:val="008F4206"/>
    <w:rsid w:val="008F4351"/>
    <w:rsid w:val="008F52FC"/>
    <w:rsid w:val="008F547A"/>
    <w:rsid w:val="008F5C30"/>
    <w:rsid w:val="008F5D31"/>
    <w:rsid w:val="008F6807"/>
    <w:rsid w:val="008F6F17"/>
    <w:rsid w:val="009000E1"/>
    <w:rsid w:val="00900662"/>
    <w:rsid w:val="0090159F"/>
    <w:rsid w:val="009018C0"/>
    <w:rsid w:val="0090194B"/>
    <w:rsid w:val="00901FFB"/>
    <w:rsid w:val="009035AD"/>
    <w:rsid w:val="00903952"/>
    <w:rsid w:val="00903971"/>
    <w:rsid w:val="009040D6"/>
    <w:rsid w:val="00905BD6"/>
    <w:rsid w:val="0090704F"/>
    <w:rsid w:val="00907C94"/>
    <w:rsid w:val="00910050"/>
    <w:rsid w:val="009100B8"/>
    <w:rsid w:val="00910391"/>
    <w:rsid w:val="00911145"/>
    <w:rsid w:val="00911624"/>
    <w:rsid w:val="00911C7A"/>
    <w:rsid w:val="00911F4D"/>
    <w:rsid w:val="00912642"/>
    <w:rsid w:val="00912A7D"/>
    <w:rsid w:val="00912CE2"/>
    <w:rsid w:val="00912E66"/>
    <w:rsid w:val="009134DD"/>
    <w:rsid w:val="009135C5"/>
    <w:rsid w:val="00914088"/>
    <w:rsid w:val="0091441C"/>
    <w:rsid w:val="00914573"/>
    <w:rsid w:val="00915807"/>
    <w:rsid w:val="00915DB4"/>
    <w:rsid w:val="00915E11"/>
    <w:rsid w:val="00915F3D"/>
    <w:rsid w:val="0091624B"/>
    <w:rsid w:val="00916BE4"/>
    <w:rsid w:val="00916E58"/>
    <w:rsid w:val="0091701C"/>
    <w:rsid w:val="00917360"/>
    <w:rsid w:val="0091743B"/>
    <w:rsid w:val="00917706"/>
    <w:rsid w:val="009179FA"/>
    <w:rsid w:val="0092003F"/>
    <w:rsid w:val="00920275"/>
    <w:rsid w:val="00920C3F"/>
    <w:rsid w:val="00921B92"/>
    <w:rsid w:val="00922E5C"/>
    <w:rsid w:val="0092325F"/>
    <w:rsid w:val="009235D6"/>
    <w:rsid w:val="00923CC8"/>
    <w:rsid w:val="00923E1B"/>
    <w:rsid w:val="00924558"/>
    <w:rsid w:val="009251B9"/>
    <w:rsid w:val="009251C2"/>
    <w:rsid w:val="0092527D"/>
    <w:rsid w:val="00925479"/>
    <w:rsid w:val="009259F3"/>
    <w:rsid w:val="009262E6"/>
    <w:rsid w:val="00926796"/>
    <w:rsid w:val="00926D29"/>
    <w:rsid w:val="00926EB1"/>
    <w:rsid w:val="00927049"/>
    <w:rsid w:val="00927991"/>
    <w:rsid w:val="00927C79"/>
    <w:rsid w:val="00930546"/>
    <w:rsid w:val="00931448"/>
    <w:rsid w:val="00931B53"/>
    <w:rsid w:val="00932369"/>
    <w:rsid w:val="00932789"/>
    <w:rsid w:val="00933036"/>
    <w:rsid w:val="00933823"/>
    <w:rsid w:val="00933A93"/>
    <w:rsid w:val="00935AC0"/>
    <w:rsid w:val="00936084"/>
    <w:rsid w:val="00936223"/>
    <w:rsid w:val="009368D3"/>
    <w:rsid w:val="00937410"/>
    <w:rsid w:val="009434C6"/>
    <w:rsid w:val="009451A6"/>
    <w:rsid w:val="00945294"/>
    <w:rsid w:val="00945767"/>
    <w:rsid w:val="00945D35"/>
    <w:rsid w:val="0094687B"/>
    <w:rsid w:val="009469FF"/>
    <w:rsid w:val="0094723B"/>
    <w:rsid w:val="00947443"/>
    <w:rsid w:val="0094766E"/>
    <w:rsid w:val="00947AD0"/>
    <w:rsid w:val="00947EB5"/>
    <w:rsid w:val="00947F68"/>
    <w:rsid w:val="00950151"/>
    <w:rsid w:val="00950390"/>
    <w:rsid w:val="00950C1C"/>
    <w:rsid w:val="00950DF6"/>
    <w:rsid w:val="00950FA0"/>
    <w:rsid w:val="00951CA7"/>
    <w:rsid w:val="00951E03"/>
    <w:rsid w:val="009521F4"/>
    <w:rsid w:val="009522E0"/>
    <w:rsid w:val="00952BD1"/>
    <w:rsid w:val="009530C3"/>
    <w:rsid w:val="0095316A"/>
    <w:rsid w:val="00953DBD"/>
    <w:rsid w:val="009541B3"/>
    <w:rsid w:val="0095433B"/>
    <w:rsid w:val="00954492"/>
    <w:rsid w:val="00954AB6"/>
    <w:rsid w:val="0095522D"/>
    <w:rsid w:val="009566DE"/>
    <w:rsid w:val="00957004"/>
    <w:rsid w:val="009570D1"/>
    <w:rsid w:val="00957222"/>
    <w:rsid w:val="009572F4"/>
    <w:rsid w:val="009579CE"/>
    <w:rsid w:val="00957D6D"/>
    <w:rsid w:val="00957FFB"/>
    <w:rsid w:val="0096147B"/>
    <w:rsid w:val="00962700"/>
    <w:rsid w:val="00962948"/>
    <w:rsid w:val="00964501"/>
    <w:rsid w:val="00964535"/>
    <w:rsid w:val="00964A42"/>
    <w:rsid w:val="00965203"/>
    <w:rsid w:val="009655FE"/>
    <w:rsid w:val="00966B7E"/>
    <w:rsid w:val="00967204"/>
    <w:rsid w:val="00967911"/>
    <w:rsid w:val="0097016F"/>
    <w:rsid w:val="00970558"/>
    <w:rsid w:val="00970560"/>
    <w:rsid w:val="00970763"/>
    <w:rsid w:val="00970DA9"/>
    <w:rsid w:val="0097102A"/>
    <w:rsid w:val="00971245"/>
    <w:rsid w:val="00971723"/>
    <w:rsid w:val="00971F75"/>
    <w:rsid w:val="00972C95"/>
    <w:rsid w:val="00972FB4"/>
    <w:rsid w:val="0097337D"/>
    <w:rsid w:val="009734AA"/>
    <w:rsid w:val="00973777"/>
    <w:rsid w:val="00973971"/>
    <w:rsid w:val="00974925"/>
    <w:rsid w:val="00974CF4"/>
    <w:rsid w:val="00975023"/>
    <w:rsid w:val="00975CED"/>
    <w:rsid w:val="009762A9"/>
    <w:rsid w:val="00977051"/>
    <w:rsid w:val="00977C46"/>
    <w:rsid w:val="0098042C"/>
    <w:rsid w:val="0098074B"/>
    <w:rsid w:val="00980B0F"/>
    <w:rsid w:val="00981CA9"/>
    <w:rsid w:val="00982284"/>
    <w:rsid w:val="00983B25"/>
    <w:rsid w:val="00983FD6"/>
    <w:rsid w:val="00984913"/>
    <w:rsid w:val="00984959"/>
    <w:rsid w:val="009867FC"/>
    <w:rsid w:val="00986FEC"/>
    <w:rsid w:val="00987536"/>
    <w:rsid w:val="0098794A"/>
    <w:rsid w:val="009907CA"/>
    <w:rsid w:val="009909F3"/>
    <w:rsid w:val="00990DC5"/>
    <w:rsid w:val="00993008"/>
    <w:rsid w:val="0099385B"/>
    <w:rsid w:val="00993A36"/>
    <w:rsid w:val="0099407E"/>
    <w:rsid w:val="0099440B"/>
    <w:rsid w:val="00995CA6"/>
    <w:rsid w:val="00995EEE"/>
    <w:rsid w:val="00996119"/>
    <w:rsid w:val="00996391"/>
    <w:rsid w:val="009965F7"/>
    <w:rsid w:val="00996872"/>
    <w:rsid w:val="00997085"/>
    <w:rsid w:val="00997468"/>
    <w:rsid w:val="00997E53"/>
    <w:rsid w:val="00997FC1"/>
    <w:rsid w:val="009A0416"/>
    <w:rsid w:val="009A0990"/>
    <w:rsid w:val="009A1A92"/>
    <w:rsid w:val="009A1DC4"/>
    <w:rsid w:val="009A1E4A"/>
    <w:rsid w:val="009A30E8"/>
    <w:rsid w:val="009A311B"/>
    <w:rsid w:val="009A3B8F"/>
    <w:rsid w:val="009A3D91"/>
    <w:rsid w:val="009A457D"/>
    <w:rsid w:val="009A5F4B"/>
    <w:rsid w:val="009A6457"/>
    <w:rsid w:val="009A6A9F"/>
    <w:rsid w:val="009A780F"/>
    <w:rsid w:val="009A78EB"/>
    <w:rsid w:val="009B00EC"/>
    <w:rsid w:val="009B0151"/>
    <w:rsid w:val="009B05BF"/>
    <w:rsid w:val="009B0716"/>
    <w:rsid w:val="009B0BA5"/>
    <w:rsid w:val="009B0D0A"/>
    <w:rsid w:val="009B1D7B"/>
    <w:rsid w:val="009B2D46"/>
    <w:rsid w:val="009B4985"/>
    <w:rsid w:val="009B5A65"/>
    <w:rsid w:val="009B5E26"/>
    <w:rsid w:val="009B6D51"/>
    <w:rsid w:val="009B707D"/>
    <w:rsid w:val="009B720B"/>
    <w:rsid w:val="009B7246"/>
    <w:rsid w:val="009B763F"/>
    <w:rsid w:val="009C0935"/>
    <w:rsid w:val="009C1012"/>
    <w:rsid w:val="009C12FB"/>
    <w:rsid w:val="009C3AFC"/>
    <w:rsid w:val="009C437F"/>
    <w:rsid w:val="009C62BD"/>
    <w:rsid w:val="009C7D50"/>
    <w:rsid w:val="009C7DF0"/>
    <w:rsid w:val="009D07F1"/>
    <w:rsid w:val="009D0A5A"/>
    <w:rsid w:val="009D0C4F"/>
    <w:rsid w:val="009D0CF0"/>
    <w:rsid w:val="009D1512"/>
    <w:rsid w:val="009D1B25"/>
    <w:rsid w:val="009D20A5"/>
    <w:rsid w:val="009D2517"/>
    <w:rsid w:val="009D277D"/>
    <w:rsid w:val="009D3014"/>
    <w:rsid w:val="009D30E8"/>
    <w:rsid w:val="009D3650"/>
    <w:rsid w:val="009D4C37"/>
    <w:rsid w:val="009D5AE7"/>
    <w:rsid w:val="009D7157"/>
    <w:rsid w:val="009D71A1"/>
    <w:rsid w:val="009E0949"/>
    <w:rsid w:val="009E0D5B"/>
    <w:rsid w:val="009E1AB3"/>
    <w:rsid w:val="009E2350"/>
    <w:rsid w:val="009E2831"/>
    <w:rsid w:val="009E30CE"/>
    <w:rsid w:val="009E41E6"/>
    <w:rsid w:val="009E41F9"/>
    <w:rsid w:val="009E4243"/>
    <w:rsid w:val="009E61F0"/>
    <w:rsid w:val="009E679F"/>
    <w:rsid w:val="009E72B5"/>
    <w:rsid w:val="009E7445"/>
    <w:rsid w:val="009E7E6F"/>
    <w:rsid w:val="009F01C5"/>
    <w:rsid w:val="009F08F2"/>
    <w:rsid w:val="009F12CB"/>
    <w:rsid w:val="009F191C"/>
    <w:rsid w:val="009F228C"/>
    <w:rsid w:val="009F3053"/>
    <w:rsid w:val="009F30DC"/>
    <w:rsid w:val="009F3C35"/>
    <w:rsid w:val="009F3F90"/>
    <w:rsid w:val="009F4494"/>
    <w:rsid w:val="009F4DAA"/>
    <w:rsid w:val="009F5470"/>
    <w:rsid w:val="009F5926"/>
    <w:rsid w:val="009F5B74"/>
    <w:rsid w:val="009F5ECE"/>
    <w:rsid w:val="009F6192"/>
    <w:rsid w:val="009F69B1"/>
    <w:rsid w:val="009F6B65"/>
    <w:rsid w:val="00A0056B"/>
    <w:rsid w:val="00A00A0D"/>
    <w:rsid w:val="00A00D0D"/>
    <w:rsid w:val="00A01036"/>
    <w:rsid w:val="00A015B2"/>
    <w:rsid w:val="00A02A6B"/>
    <w:rsid w:val="00A02EA5"/>
    <w:rsid w:val="00A03298"/>
    <w:rsid w:val="00A0358B"/>
    <w:rsid w:val="00A040B3"/>
    <w:rsid w:val="00A0427A"/>
    <w:rsid w:val="00A042B4"/>
    <w:rsid w:val="00A060CA"/>
    <w:rsid w:val="00A06319"/>
    <w:rsid w:val="00A07148"/>
    <w:rsid w:val="00A078ED"/>
    <w:rsid w:val="00A100E3"/>
    <w:rsid w:val="00A1022A"/>
    <w:rsid w:val="00A112DF"/>
    <w:rsid w:val="00A11405"/>
    <w:rsid w:val="00A11791"/>
    <w:rsid w:val="00A1261D"/>
    <w:rsid w:val="00A1265B"/>
    <w:rsid w:val="00A1372D"/>
    <w:rsid w:val="00A14389"/>
    <w:rsid w:val="00A14F3F"/>
    <w:rsid w:val="00A1513E"/>
    <w:rsid w:val="00A15232"/>
    <w:rsid w:val="00A1594A"/>
    <w:rsid w:val="00A15D85"/>
    <w:rsid w:val="00A15E35"/>
    <w:rsid w:val="00A162F0"/>
    <w:rsid w:val="00A169F6"/>
    <w:rsid w:val="00A178F6"/>
    <w:rsid w:val="00A20D04"/>
    <w:rsid w:val="00A21371"/>
    <w:rsid w:val="00A21EF7"/>
    <w:rsid w:val="00A21F8E"/>
    <w:rsid w:val="00A224CC"/>
    <w:rsid w:val="00A236B9"/>
    <w:rsid w:val="00A242A8"/>
    <w:rsid w:val="00A2441E"/>
    <w:rsid w:val="00A246EA"/>
    <w:rsid w:val="00A2537A"/>
    <w:rsid w:val="00A255CA"/>
    <w:rsid w:val="00A256E6"/>
    <w:rsid w:val="00A25806"/>
    <w:rsid w:val="00A25A40"/>
    <w:rsid w:val="00A25A9F"/>
    <w:rsid w:val="00A26360"/>
    <w:rsid w:val="00A270C6"/>
    <w:rsid w:val="00A27781"/>
    <w:rsid w:val="00A300AA"/>
    <w:rsid w:val="00A313BC"/>
    <w:rsid w:val="00A324A5"/>
    <w:rsid w:val="00A325D9"/>
    <w:rsid w:val="00A33561"/>
    <w:rsid w:val="00A3356F"/>
    <w:rsid w:val="00A349D7"/>
    <w:rsid w:val="00A34E8E"/>
    <w:rsid w:val="00A35574"/>
    <w:rsid w:val="00A35F3C"/>
    <w:rsid w:val="00A36474"/>
    <w:rsid w:val="00A366D0"/>
    <w:rsid w:val="00A36CEE"/>
    <w:rsid w:val="00A36D22"/>
    <w:rsid w:val="00A36D7D"/>
    <w:rsid w:val="00A3772A"/>
    <w:rsid w:val="00A37ED2"/>
    <w:rsid w:val="00A40B9F"/>
    <w:rsid w:val="00A40E10"/>
    <w:rsid w:val="00A4114B"/>
    <w:rsid w:val="00A4174D"/>
    <w:rsid w:val="00A4238F"/>
    <w:rsid w:val="00A42C3F"/>
    <w:rsid w:val="00A43B49"/>
    <w:rsid w:val="00A44611"/>
    <w:rsid w:val="00A4461C"/>
    <w:rsid w:val="00A4569C"/>
    <w:rsid w:val="00A45809"/>
    <w:rsid w:val="00A459AA"/>
    <w:rsid w:val="00A469D9"/>
    <w:rsid w:val="00A4714C"/>
    <w:rsid w:val="00A47210"/>
    <w:rsid w:val="00A47671"/>
    <w:rsid w:val="00A4777C"/>
    <w:rsid w:val="00A47850"/>
    <w:rsid w:val="00A5077F"/>
    <w:rsid w:val="00A507CE"/>
    <w:rsid w:val="00A50F2B"/>
    <w:rsid w:val="00A5203F"/>
    <w:rsid w:val="00A52841"/>
    <w:rsid w:val="00A52A7A"/>
    <w:rsid w:val="00A52CF2"/>
    <w:rsid w:val="00A54786"/>
    <w:rsid w:val="00A54AAF"/>
    <w:rsid w:val="00A55A93"/>
    <w:rsid w:val="00A55B51"/>
    <w:rsid w:val="00A5663A"/>
    <w:rsid w:val="00A568A2"/>
    <w:rsid w:val="00A569F5"/>
    <w:rsid w:val="00A56F8A"/>
    <w:rsid w:val="00A60813"/>
    <w:rsid w:val="00A609A6"/>
    <w:rsid w:val="00A61DDB"/>
    <w:rsid w:val="00A61EFB"/>
    <w:rsid w:val="00A621A9"/>
    <w:rsid w:val="00A6278D"/>
    <w:rsid w:val="00A62CE9"/>
    <w:rsid w:val="00A63010"/>
    <w:rsid w:val="00A634F3"/>
    <w:rsid w:val="00A64391"/>
    <w:rsid w:val="00A64EFD"/>
    <w:rsid w:val="00A65654"/>
    <w:rsid w:val="00A6580A"/>
    <w:rsid w:val="00A6586D"/>
    <w:rsid w:val="00A65BB7"/>
    <w:rsid w:val="00A677A0"/>
    <w:rsid w:val="00A679FA"/>
    <w:rsid w:val="00A67D29"/>
    <w:rsid w:val="00A67E8F"/>
    <w:rsid w:val="00A70BF4"/>
    <w:rsid w:val="00A71167"/>
    <w:rsid w:val="00A712EF"/>
    <w:rsid w:val="00A715F8"/>
    <w:rsid w:val="00A7183D"/>
    <w:rsid w:val="00A71C3F"/>
    <w:rsid w:val="00A72A08"/>
    <w:rsid w:val="00A72C4A"/>
    <w:rsid w:val="00A72D65"/>
    <w:rsid w:val="00A7381A"/>
    <w:rsid w:val="00A73A4A"/>
    <w:rsid w:val="00A73F3A"/>
    <w:rsid w:val="00A747CF"/>
    <w:rsid w:val="00A74C6B"/>
    <w:rsid w:val="00A74F3B"/>
    <w:rsid w:val="00A75494"/>
    <w:rsid w:val="00A7558F"/>
    <w:rsid w:val="00A7592D"/>
    <w:rsid w:val="00A7651A"/>
    <w:rsid w:val="00A7675E"/>
    <w:rsid w:val="00A76C1C"/>
    <w:rsid w:val="00A80A03"/>
    <w:rsid w:val="00A81652"/>
    <w:rsid w:val="00A819CD"/>
    <w:rsid w:val="00A819E6"/>
    <w:rsid w:val="00A820DF"/>
    <w:rsid w:val="00A82D59"/>
    <w:rsid w:val="00A82F85"/>
    <w:rsid w:val="00A8318D"/>
    <w:rsid w:val="00A83C33"/>
    <w:rsid w:val="00A84BCD"/>
    <w:rsid w:val="00A84C08"/>
    <w:rsid w:val="00A84EB0"/>
    <w:rsid w:val="00A85202"/>
    <w:rsid w:val="00A854B6"/>
    <w:rsid w:val="00A8598C"/>
    <w:rsid w:val="00A85BE2"/>
    <w:rsid w:val="00A85C49"/>
    <w:rsid w:val="00A86385"/>
    <w:rsid w:val="00A86935"/>
    <w:rsid w:val="00A86FFB"/>
    <w:rsid w:val="00A8724C"/>
    <w:rsid w:val="00A87B3F"/>
    <w:rsid w:val="00A9062D"/>
    <w:rsid w:val="00A90DF5"/>
    <w:rsid w:val="00A9119A"/>
    <w:rsid w:val="00A91D56"/>
    <w:rsid w:val="00A92AC7"/>
    <w:rsid w:val="00A92D5B"/>
    <w:rsid w:val="00A92E6C"/>
    <w:rsid w:val="00A93534"/>
    <w:rsid w:val="00A95C3B"/>
    <w:rsid w:val="00A9606B"/>
    <w:rsid w:val="00A962AA"/>
    <w:rsid w:val="00A96D5A"/>
    <w:rsid w:val="00A9701B"/>
    <w:rsid w:val="00A9734C"/>
    <w:rsid w:val="00A97419"/>
    <w:rsid w:val="00A97443"/>
    <w:rsid w:val="00A97814"/>
    <w:rsid w:val="00A97B75"/>
    <w:rsid w:val="00AA06F0"/>
    <w:rsid w:val="00AA1495"/>
    <w:rsid w:val="00AA1671"/>
    <w:rsid w:val="00AA22E1"/>
    <w:rsid w:val="00AA3110"/>
    <w:rsid w:val="00AA351F"/>
    <w:rsid w:val="00AA4359"/>
    <w:rsid w:val="00AA43A5"/>
    <w:rsid w:val="00AA44ED"/>
    <w:rsid w:val="00AA47CC"/>
    <w:rsid w:val="00AA4B7A"/>
    <w:rsid w:val="00AA4FAC"/>
    <w:rsid w:val="00AA5C8C"/>
    <w:rsid w:val="00AA5DBE"/>
    <w:rsid w:val="00AA6105"/>
    <w:rsid w:val="00AA6412"/>
    <w:rsid w:val="00AA6B26"/>
    <w:rsid w:val="00AA7203"/>
    <w:rsid w:val="00AA7272"/>
    <w:rsid w:val="00AA7D8C"/>
    <w:rsid w:val="00AB1649"/>
    <w:rsid w:val="00AB1E81"/>
    <w:rsid w:val="00AB2088"/>
    <w:rsid w:val="00AB386B"/>
    <w:rsid w:val="00AB38AC"/>
    <w:rsid w:val="00AB3A2A"/>
    <w:rsid w:val="00AB41CB"/>
    <w:rsid w:val="00AB4281"/>
    <w:rsid w:val="00AB48BD"/>
    <w:rsid w:val="00AB52CA"/>
    <w:rsid w:val="00AB5418"/>
    <w:rsid w:val="00AB6EBB"/>
    <w:rsid w:val="00AB76C0"/>
    <w:rsid w:val="00AB7CEA"/>
    <w:rsid w:val="00AB7F6D"/>
    <w:rsid w:val="00AC0F27"/>
    <w:rsid w:val="00AC1654"/>
    <w:rsid w:val="00AC1DDB"/>
    <w:rsid w:val="00AC26B3"/>
    <w:rsid w:val="00AC2E66"/>
    <w:rsid w:val="00AC3BBA"/>
    <w:rsid w:val="00AC420D"/>
    <w:rsid w:val="00AC5281"/>
    <w:rsid w:val="00AD034A"/>
    <w:rsid w:val="00AD17DA"/>
    <w:rsid w:val="00AD1D2A"/>
    <w:rsid w:val="00AD1F91"/>
    <w:rsid w:val="00AD3333"/>
    <w:rsid w:val="00AD449B"/>
    <w:rsid w:val="00AD46DE"/>
    <w:rsid w:val="00AD5096"/>
    <w:rsid w:val="00AD53E1"/>
    <w:rsid w:val="00AD5448"/>
    <w:rsid w:val="00AD578B"/>
    <w:rsid w:val="00AD58F3"/>
    <w:rsid w:val="00AD6647"/>
    <w:rsid w:val="00AD6B39"/>
    <w:rsid w:val="00AD78A7"/>
    <w:rsid w:val="00AE16BE"/>
    <w:rsid w:val="00AE2012"/>
    <w:rsid w:val="00AE202F"/>
    <w:rsid w:val="00AE22BE"/>
    <w:rsid w:val="00AE406B"/>
    <w:rsid w:val="00AE412B"/>
    <w:rsid w:val="00AE48B8"/>
    <w:rsid w:val="00AE5C04"/>
    <w:rsid w:val="00AE63BD"/>
    <w:rsid w:val="00AE646D"/>
    <w:rsid w:val="00AE6EBE"/>
    <w:rsid w:val="00AE77AA"/>
    <w:rsid w:val="00AE7A3F"/>
    <w:rsid w:val="00AF05C3"/>
    <w:rsid w:val="00AF074D"/>
    <w:rsid w:val="00AF1929"/>
    <w:rsid w:val="00AF1BE0"/>
    <w:rsid w:val="00AF2240"/>
    <w:rsid w:val="00AF3A9B"/>
    <w:rsid w:val="00AF408C"/>
    <w:rsid w:val="00AF471C"/>
    <w:rsid w:val="00AF4D96"/>
    <w:rsid w:val="00AF50D9"/>
    <w:rsid w:val="00AF5985"/>
    <w:rsid w:val="00AF6478"/>
    <w:rsid w:val="00AF6C14"/>
    <w:rsid w:val="00AF6DC3"/>
    <w:rsid w:val="00AF791C"/>
    <w:rsid w:val="00AF7B71"/>
    <w:rsid w:val="00AF7D17"/>
    <w:rsid w:val="00B013A8"/>
    <w:rsid w:val="00B01408"/>
    <w:rsid w:val="00B014EB"/>
    <w:rsid w:val="00B01B7C"/>
    <w:rsid w:val="00B020DB"/>
    <w:rsid w:val="00B02281"/>
    <w:rsid w:val="00B028F8"/>
    <w:rsid w:val="00B02F4D"/>
    <w:rsid w:val="00B0411D"/>
    <w:rsid w:val="00B04189"/>
    <w:rsid w:val="00B0451B"/>
    <w:rsid w:val="00B04A0D"/>
    <w:rsid w:val="00B04DEA"/>
    <w:rsid w:val="00B05351"/>
    <w:rsid w:val="00B0537B"/>
    <w:rsid w:val="00B057D2"/>
    <w:rsid w:val="00B05958"/>
    <w:rsid w:val="00B06434"/>
    <w:rsid w:val="00B06EFD"/>
    <w:rsid w:val="00B06FCF"/>
    <w:rsid w:val="00B074A6"/>
    <w:rsid w:val="00B10461"/>
    <w:rsid w:val="00B1140A"/>
    <w:rsid w:val="00B1179C"/>
    <w:rsid w:val="00B12553"/>
    <w:rsid w:val="00B12DBE"/>
    <w:rsid w:val="00B13BCA"/>
    <w:rsid w:val="00B13E86"/>
    <w:rsid w:val="00B1551B"/>
    <w:rsid w:val="00B15FA6"/>
    <w:rsid w:val="00B16479"/>
    <w:rsid w:val="00B16915"/>
    <w:rsid w:val="00B16DD1"/>
    <w:rsid w:val="00B1708A"/>
    <w:rsid w:val="00B175BD"/>
    <w:rsid w:val="00B20641"/>
    <w:rsid w:val="00B20C6B"/>
    <w:rsid w:val="00B2125E"/>
    <w:rsid w:val="00B217D3"/>
    <w:rsid w:val="00B219F9"/>
    <w:rsid w:val="00B21C44"/>
    <w:rsid w:val="00B21C8A"/>
    <w:rsid w:val="00B22095"/>
    <w:rsid w:val="00B2228B"/>
    <w:rsid w:val="00B2233B"/>
    <w:rsid w:val="00B22809"/>
    <w:rsid w:val="00B23055"/>
    <w:rsid w:val="00B23DB0"/>
    <w:rsid w:val="00B241DD"/>
    <w:rsid w:val="00B25249"/>
    <w:rsid w:val="00B25A7B"/>
    <w:rsid w:val="00B2605D"/>
    <w:rsid w:val="00B26438"/>
    <w:rsid w:val="00B2647A"/>
    <w:rsid w:val="00B26F33"/>
    <w:rsid w:val="00B27233"/>
    <w:rsid w:val="00B30062"/>
    <w:rsid w:val="00B30BD6"/>
    <w:rsid w:val="00B3123C"/>
    <w:rsid w:val="00B31856"/>
    <w:rsid w:val="00B319DA"/>
    <w:rsid w:val="00B32114"/>
    <w:rsid w:val="00B32A88"/>
    <w:rsid w:val="00B338CD"/>
    <w:rsid w:val="00B34C70"/>
    <w:rsid w:val="00B34DCC"/>
    <w:rsid w:val="00B365DA"/>
    <w:rsid w:val="00B36AC8"/>
    <w:rsid w:val="00B376AD"/>
    <w:rsid w:val="00B40AED"/>
    <w:rsid w:val="00B40C5C"/>
    <w:rsid w:val="00B4112B"/>
    <w:rsid w:val="00B41273"/>
    <w:rsid w:val="00B415FE"/>
    <w:rsid w:val="00B42CF1"/>
    <w:rsid w:val="00B4354E"/>
    <w:rsid w:val="00B44030"/>
    <w:rsid w:val="00B44577"/>
    <w:rsid w:val="00B472B3"/>
    <w:rsid w:val="00B47BD9"/>
    <w:rsid w:val="00B47DF3"/>
    <w:rsid w:val="00B510A2"/>
    <w:rsid w:val="00B511DD"/>
    <w:rsid w:val="00B519B6"/>
    <w:rsid w:val="00B51E1C"/>
    <w:rsid w:val="00B52969"/>
    <w:rsid w:val="00B529F7"/>
    <w:rsid w:val="00B53130"/>
    <w:rsid w:val="00B53596"/>
    <w:rsid w:val="00B53BE7"/>
    <w:rsid w:val="00B53D6B"/>
    <w:rsid w:val="00B54075"/>
    <w:rsid w:val="00B54409"/>
    <w:rsid w:val="00B5453D"/>
    <w:rsid w:val="00B5464C"/>
    <w:rsid w:val="00B551DB"/>
    <w:rsid w:val="00B559A9"/>
    <w:rsid w:val="00B55BF8"/>
    <w:rsid w:val="00B55ECD"/>
    <w:rsid w:val="00B57031"/>
    <w:rsid w:val="00B57BD5"/>
    <w:rsid w:val="00B61D79"/>
    <w:rsid w:val="00B621F7"/>
    <w:rsid w:val="00B62A06"/>
    <w:rsid w:val="00B6308E"/>
    <w:rsid w:val="00B64010"/>
    <w:rsid w:val="00B64777"/>
    <w:rsid w:val="00B648DA"/>
    <w:rsid w:val="00B650B7"/>
    <w:rsid w:val="00B66037"/>
    <w:rsid w:val="00B664A2"/>
    <w:rsid w:val="00B66524"/>
    <w:rsid w:val="00B66C57"/>
    <w:rsid w:val="00B67406"/>
    <w:rsid w:val="00B700BD"/>
    <w:rsid w:val="00B708E8"/>
    <w:rsid w:val="00B711A0"/>
    <w:rsid w:val="00B7120A"/>
    <w:rsid w:val="00B724CA"/>
    <w:rsid w:val="00B72661"/>
    <w:rsid w:val="00B7277B"/>
    <w:rsid w:val="00B72964"/>
    <w:rsid w:val="00B736FD"/>
    <w:rsid w:val="00B73EF3"/>
    <w:rsid w:val="00B75273"/>
    <w:rsid w:val="00B7564D"/>
    <w:rsid w:val="00B7575C"/>
    <w:rsid w:val="00B75D43"/>
    <w:rsid w:val="00B75D6D"/>
    <w:rsid w:val="00B75E55"/>
    <w:rsid w:val="00B77501"/>
    <w:rsid w:val="00B77839"/>
    <w:rsid w:val="00B7786A"/>
    <w:rsid w:val="00B77EEF"/>
    <w:rsid w:val="00B8039B"/>
    <w:rsid w:val="00B80664"/>
    <w:rsid w:val="00B80711"/>
    <w:rsid w:val="00B80D2A"/>
    <w:rsid w:val="00B824A8"/>
    <w:rsid w:val="00B8317E"/>
    <w:rsid w:val="00B83616"/>
    <w:rsid w:val="00B84AAC"/>
    <w:rsid w:val="00B85D98"/>
    <w:rsid w:val="00B860CD"/>
    <w:rsid w:val="00B872F3"/>
    <w:rsid w:val="00B877DA"/>
    <w:rsid w:val="00B87818"/>
    <w:rsid w:val="00B90EE9"/>
    <w:rsid w:val="00B910D4"/>
    <w:rsid w:val="00B91DE9"/>
    <w:rsid w:val="00B927B9"/>
    <w:rsid w:val="00B92D61"/>
    <w:rsid w:val="00B93126"/>
    <w:rsid w:val="00B93F8A"/>
    <w:rsid w:val="00B9421C"/>
    <w:rsid w:val="00B94DAD"/>
    <w:rsid w:val="00B95287"/>
    <w:rsid w:val="00B952EE"/>
    <w:rsid w:val="00B9571D"/>
    <w:rsid w:val="00B958C0"/>
    <w:rsid w:val="00B96E7B"/>
    <w:rsid w:val="00B970F1"/>
    <w:rsid w:val="00B97585"/>
    <w:rsid w:val="00BA0786"/>
    <w:rsid w:val="00BA0A80"/>
    <w:rsid w:val="00BA0D79"/>
    <w:rsid w:val="00BA1892"/>
    <w:rsid w:val="00BA2348"/>
    <w:rsid w:val="00BA2468"/>
    <w:rsid w:val="00BA268D"/>
    <w:rsid w:val="00BA279B"/>
    <w:rsid w:val="00BA288B"/>
    <w:rsid w:val="00BA2909"/>
    <w:rsid w:val="00BA2CE7"/>
    <w:rsid w:val="00BA2F98"/>
    <w:rsid w:val="00BA31C4"/>
    <w:rsid w:val="00BA32A5"/>
    <w:rsid w:val="00BA35DE"/>
    <w:rsid w:val="00BA4323"/>
    <w:rsid w:val="00BA448D"/>
    <w:rsid w:val="00BA4B7E"/>
    <w:rsid w:val="00BA4F2F"/>
    <w:rsid w:val="00BA5548"/>
    <w:rsid w:val="00BA5863"/>
    <w:rsid w:val="00BA5BFE"/>
    <w:rsid w:val="00BA5CC0"/>
    <w:rsid w:val="00BA64C2"/>
    <w:rsid w:val="00BA6988"/>
    <w:rsid w:val="00BA6AFC"/>
    <w:rsid w:val="00BA6C4A"/>
    <w:rsid w:val="00BA745D"/>
    <w:rsid w:val="00BA7BB7"/>
    <w:rsid w:val="00BB0510"/>
    <w:rsid w:val="00BB364A"/>
    <w:rsid w:val="00BB397E"/>
    <w:rsid w:val="00BB3AAF"/>
    <w:rsid w:val="00BB47AA"/>
    <w:rsid w:val="00BB4AF7"/>
    <w:rsid w:val="00BB5229"/>
    <w:rsid w:val="00BB5BAE"/>
    <w:rsid w:val="00BB6499"/>
    <w:rsid w:val="00BB671A"/>
    <w:rsid w:val="00BB7025"/>
    <w:rsid w:val="00BB7179"/>
    <w:rsid w:val="00BB7256"/>
    <w:rsid w:val="00BB7FE5"/>
    <w:rsid w:val="00BC080B"/>
    <w:rsid w:val="00BC111A"/>
    <w:rsid w:val="00BC1BAD"/>
    <w:rsid w:val="00BC298E"/>
    <w:rsid w:val="00BC2B22"/>
    <w:rsid w:val="00BC2E0C"/>
    <w:rsid w:val="00BC4A0B"/>
    <w:rsid w:val="00BC4FC8"/>
    <w:rsid w:val="00BC50F4"/>
    <w:rsid w:val="00BC529D"/>
    <w:rsid w:val="00BC57A3"/>
    <w:rsid w:val="00BC5D1F"/>
    <w:rsid w:val="00BC6338"/>
    <w:rsid w:val="00BC6A56"/>
    <w:rsid w:val="00BC6A7B"/>
    <w:rsid w:val="00BC7975"/>
    <w:rsid w:val="00BD1043"/>
    <w:rsid w:val="00BD14A9"/>
    <w:rsid w:val="00BD16B2"/>
    <w:rsid w:val="00BD2343"/>
    <w:rsid w:val="00BD25A3"/>
    <w:rsid w:val="00BD31F7"/>
    <w:rsid w:val="00BD373F"/>
    <w:rsid w:val="00BD3A1A"/>
    <w:rsid w:val="00BD3A22"/>
    <w:rsid w:val="00BD3A4E"/>
    <w:rsid w:val="00BD4679"/>
    <w:rsid w:val="00BD47E9"/>
    <w:rsid w:val="00BD4849"/>
    <w:rsid w:val="00BD49DE"/>
    <w:rsid w:val="00BD5521"/>
    <w:rsid w:val="00BD5A0F"/>
    <w:rsid w:val="00BD5E50"/>
    <w:rsid w:val="00BD63D3"/>
    <w:rsid w:val="00BD66BC"/>
    <w:rsid w:val="00BD6805"/>
    <w:rsid w:val="00BD6E13"/>
    <w:rsid w:val="00BD70FD"/>
    <w:rsid w:val="00BD73B4"/>
    <w:rsid w:val="00BD7E18"/>
    <w:rsid w:val="00BE00D7"/>
    <w:rsid w:val="00BE03AB"/>
    <w:rsid w:val="00BE0EBB"/>
    <w:rsid w:val="00BE135B"/>
    <w:rsid w:val="00BE135D"/>
    <w:rsid w:val="00BE1E4D"/>
    <w:rsid w:val="00BE2574"/>
    <w:rsid w:val="00BE30D5"/>
    <w:rsid w:val="00BE3661"/>
    <w:rsid w:val="00BE37D9"/>
    <w:rsid w:val="00BE4418"/>
    <w:rsid w:val="00BE47FA"/>
    <w:rsid w:val="00BE5946"/>
    <w:rsid w:val="00BE5E03"/>
    <w:rsid w:val="00BE6202"/>
    <w:rsid w:val="00BF0312"/>
    <w:rsid w:val="00BF0CDA"/>
    <w:rsid w:val="00BF0F8E"/>
    <w:rsid w:val="00BF1D1D"/>
    <w:rsid w:val="00BF23D4"/>
    <w:rsid w:val="00BF261A"/>
    <w:rsid w:val="00BF2A1B"/>
    <w:rsid w:val="00BF2FF1"/>
    <w:rsid w:val="00BF32E5"/>
    <w:rsid w:val="00BF3C8E"/>
    <w:rsid w:val="00BF4939"/>
    <w:rsid w:val="00BF4C33"/>
    <w:rsid w:val="00BF54B9"/>
    <w:rsid w:val="00BF55B5"/>
    <w:rsid w:val="00BF55C1"/>
    <w:rsid w:val="00BF57EE"/>
    <w:rsid w:val="00BF69D3"/>
    <w:rsid w:val="00BF6B25"/>
    <w:rsid w:val="00BF6D90"/>
    <w:rsid w:val="00BF6F10"/>
    <w:rsid w:val="00BF71EA"/>
    <w:rsid w:val="00BF76E8"/>
    <w:rsid w:val="00BF7D87"/>
    <w:rsid w:val="00C0055F"/>
    <w:rsid w:val="00C00CD6"/>
    <w:rsid w:val="00C00F30"/>
    <w:rsid w:val="00C0145E"/>
    <w:rsid w:val="00C015D6"/>
    <w:rsid w:val="00C01770"/>
    <w:rsid w:val="00C01D98"/>
    <w:rsid w:val="00C027B3"/>
    <w:rsid w:val="00C02B67"/>
    <w:rsid w:val="00C0339F"/>
    <w:rsid w:val="00C034CE"/>
    <w:rsid w:val="00C0461F"/>
    <w:rsid w:val="00C0468C"/>
    <w:rsid w:val="00C05F6A"/>
    <w:rsid w:val="00C06F31"/>
    <w:rsid w:val="00C07902"/>
    <w:rsid w:val="00C07A95"/>
    <w:rsid w:val="00C07C5C"/>
    <w:rsid w:val="00C07F17"/>
    <w:rsid w:val="00C10555"/>
    <w:rsid w:val="00C11070"/>
    <w:rsid w:val="00C12662"/>
    <w:rsid w:val="00C14034"/>
    <w:rsid w:val="00C1408D"/>
    <w:rsid w:val="00C1425B"/>
    <w:rsid w:val="00C153D9"/>
    <w:rsid w:val="00C1550B"/>
    <w:rsid w:val="00C163E5"/>
    <w:rsid w:val="00C169F3"/>
    <w:rsid w:val="00C16ACB"/>
    <w:rsid w:val="00C1729B"/>
    <w:rsid w:val="00C175FA"/>
    <w:rsid w:val="00C1785B"/>
    <w:rsid w:val="00C17D22"/>
    <w:rsid w:val="00C207C0"/>
    <w:rsid w:val="00C21603"/>
    <w:rsid w:val="00C22447"/>
    <w:rsid w:val="00C22D1D"/>
    <w:rsid w:val="00C22DD1"/>
    <w:rsid w:val="00C22E02"/>
    <w:rsid w:val="00C23230"/>
    <w:rsid w:val="00C236AF"/>
    <w:rsid w:val="00C23771"/>
    <w:rsid w:val="00C24559"/>
    <w:rsid w:val="00C24C02"/>
    <w:rsid w:val="00C256DA"/>
    <w:rsid w:val="00C259BB"/>
    <w:rsid w:val="00C2647C"/>
    <w:rsid w:val="00C268A7"/>
    <w:rsid w:val="00C26BCE"/>
    <w:rsid w:val="00C26C8F"/>
    <w:rsid w:val="00C275C9"/>
    <w:rsid w:val="00C30C7E"/>
    <w:rsid w:val="00C3129F"/>
    <w:rsid w:val="00C31E6B"/>
    <w:rsid w:val="00C32704"/>
    <w:rsid w:val="00C33B59"/>
    <w:rsid w:val="00C3427F"/>
    <w:rsid w:val="00C343F3"/>
    <w:rsid w:val="00C34E66"/>
    <w:rsid w:val="00C3513C"/>
    <w:rsid w:val="00C3535B"/>
    <w:rsid w:val="00C3619E"/>
    <w:rsid w:val="00C367AF"/>
    <w:rsid w:val="00C37B20"/>
    <w:rsid w:val="00C37F86"/>
    <w:rsid w:val="00C403D3"/>
    <w:rsid w:val="00C4042C"/>
    <w:rsid w:val="00C40B02"/>
    <w:rsid w:val="00C40C91"/>
    <w:rsid w:val="00C415AC"/>
    <w:rsid w:val="00C42DCE"/>
    <w:rsid w:val="00C4314A"/>
    <w:rsid w:val="00C431DC"/>
    <w:rsid w:val="00C446E8"/>
    <w:rsid w:val="00C4482D"/>
    <w:rsid w:val="00C450CA"/>
    <w:rsid w:val="00C4544C"/>
    <w:rsid w:val="00C462BF"/>
    <w:rsid w:val="00C473ED"/>
    <w:rsid w:val="00C47E0E"/>
    <w:rsid w:val="00C50543"/>
    <w:rsid w:val="00C5059B"/>
    <w:rsid w:val="00C50B03"/>
    <w:rsid w:val="00C50EB5"/>
    <w:rsid w:val="00C51EB0"/>
    <w:rsid w:val="00C526C5"/>
    <w:rsid w:val="00C52A7D"/>
    <w:rsid w:val="00C52B90"/>
    <w:rsid w:val="00C533BA"/>
    <w:rsid w:val="00C53A8A"/>
    <w:rsid w:val="00C53D7D"/>
    <w:rsid w:val="00C54995"/>
    <w:rsid w:val="00C54E73"/>
    <w:rsid w:val="00C54FF3"/>
    <w:rsid w:val="00C5524A"/>
    <w:rsid w:val="00C5540C"/>
    <w:rsid w:val="00C55472"/>
    <w:rsid w:val="00C55CF7"/>
    <w:rsid w:val="00C571A2"/>
    <w:rsid w:val="00C57DB3"/>
    <w:rsid w:val="00C60C66"/>
    <w:rsid w:val="00C61027"/>
    <w:rsid w:val="00C61835"/>
    <w:rsid w:val="00C61AAE"/>
    <w:rsid w:val="00C62C8D"/>
    <w:rsid w:val="00C62EDB"/>
    <w:rsid w:val="00C63A5A"/>
    <w:rsid w:val="00C63BF4"/>
    <w:rsid w:val="00C6455B"/>
    <w:rsid w:val="00C64784"/>
    <w:rsid w:val="00C64A3F"/>
    <w:rsid w:val="00C64A92"/>
    <w:rsid w:val="00C64FC7"/>
    <w:rsid w:val="00C6560D"/>
    <w:rsid w:val="00C65923"/>
    <w:rsid w:val="00C668BA"/>
    <w:rsid w:val="00C66919"/>
    <w:rsid w:val="00C66B94"/>
    <w:rsid w:val="00C66ECC"/>
    <w:rsid w:val="00C675DA"/>
    <w:rsid w:val="00C701C4"/>
    <w:rsid w:val="00C703FB"/>
    <w:rsid w:val="00C7094D"/>
    <w:rsid w:val="00C70D34"/>
    <w:rsid w:val="00C70DC1"/>
    <w:rsid w:val="00C714DD"/>
    <w:rsid w:val="00C724CE"/>
    <w:rsid w:val="00C725D1"/>
    <w:rsid w:val="00C733A1"/>
    <w:rsid w:val="00C739F3"/>
    <w:rsid w:val="00C73C8C"/>
    <w:rsid w:val="00C740B3"/>
    <w:rsid w:val="00C7452A"/>
    <w:rsid w:val="00C74E1C"/>
    <w:rsid w:val="00C752D1"/>
    <w:rsid w:val="00C75A19"/>
    <w:rsid w:val="00C75A62"/>
    <w:rsid w:val="00C75AFD"/>
    <w:rsid w:val="00C7623F"/>
    <w:rsid w:val="00C77511"/>
    <w:rsid w:val="00C77971"/>
    <w:rsid w:val="00C77DAF"/>
    <w:rsid w:val="00C80712"/>
    <w:rsid w:val="00C81302"/>
    <w:rsid w:val="00C813E9"/>
    <w:rsid w:val="00C81B10"/>
    <w:rsid w:val="00C8229B"/>
    <w:rsid w:val="00C82CA6"/>
    <w:rsid w:val="00C83E14"/>
    <w:rsid w:val="00C84B64"/>
    <w:rsid w:val="00C8568F"/>
    <w:rsid w:val="00C85793"/>
    <w:rsid w:val="00C85827"/>
    <w:rsid w:val="00C859CF"/>
    <w:rsid w:val="00C85A30"/>
    <w:rsid w:val="00C86292"/>
    <w:rsid w:val="00C86503"/>
    <w:rsid w:val="00C866A9"/>
    <w:rsid w:val="00C8675A"/>
    <w:rsid w:val="00C868DB"/>
    <w:rsid w:val="00C8752B"/>
    <w:rsid w:val="00C909B8"/>
    <w:rsid w:val="00C92643"/>
    <w:rsid w:val="00C928A8"/>
    <w:rsid w:val="00C92B95"/>
    <w:rsid w:val="00C935B8"/>
    <w:rsid w:val="00C936E3"/>
    <w:rsid w:val="00C93D10"/>
    <w:rsid w:val="00C94431"/>
    <w:rsid w:val="00C94B4B"/>
    <w:rsid w:val="00C94EE8"/>
    <w:rsid w:val="00C9502E"/>
    <w:rsid w:val="00C9563F"/>
    <w:rsid w:val="00C95843"/>
    <w:rsid w:val="00C96169"/>
    <w:rsid w:val="00C96C9B"/>
    <w:rsid w:val="00C96E91"/>
    <w:rsid w:val="00C97CD8"/>
    <w:rsid w:val="00CA0654"/>
    <w:rsid w:val="00CA1D94"/>
    <w:rsid w:val="00CA22FA"/>
    <w:rsid w:val="00CA2310"/>
    <w:rsid w:val="00CA237A"/>
    <w:rsid w:val="00CA23A0"/>
    <w:rsid w:val="00CA27D4"/>
    <w:rsid w:val="00CA2A9D"/>
    <w:rsid w:val="00CA2FFE"/>
    <w:rsid w:val="00CA315D"/>
    <w:rsid w:val="00CA3F0A"/>
    <w:rsid w:val="00CA4839"/>
    <w:rsid w:val="00CA4D53"/>
    <w:rsid w:val="00CA56F7"/>
    <w:rsid w:val="00CA5B40"/>
    <w:rsid w:val="00CA61BB"/>
    <w:rsid w:val="00CA64FF"/>
    <w:rsid w:val="00CA6C98"/>
    <w:rsid w:val="00CA7AF3"/>
    <w:rsid w:val="00CA7D24"/>
    <w:rsid w:val="00CA7D90"/>
    <w:rsid w:val="00CB04CB"/>
    <w:rsid w:val="00CB0A6F"/>
    <w:rsid w:val="00CB11B0"/>
    <w:rsid w:val="00CB190A"/>
    <w:rsid w:val="00CB1CA3"/>
    <w:rsid w:val="00CB313E"/>
    <w:rsid w:val="00CB33FF"/>
    <w:rsid w:val="00CB3A20"/>
    <w:rsid w:val="00CB3B9E"/>
    <w:rsid w:val="00CB4423"/>
    <w:rsid w:val="00CB4864"/>
    <w:rsid w:val="00CB497A"/>
    <w:rsid w:val="00CB4ED2"/>
    <w:rsid w:val="00CB5602"/>
    <w:rsid w:val="00CB5A90"/>
    <w:rsid w:val="00CB5BAB"/>
    <w:rsid w:val="00CB6EA0"/>
    <w:rsid w:val="00CB7D7C"/>
    <w:rsid w:val="00CC0F5F"/>
    <w:rsid w:val="00CC23F8"/>
    <w:rsid w:val="00CC27F1"/>
    <w:rsid w:val="00CC2BE8"/>
    <w:rsid w:val="00CC303A"/>
    <w:rsid w:val="00CC3545"/>
    <w:rsid w:val="00CC358D"/>
    <w:rsid w:val="00CC41B9"/>
    <w:rsid w:val="00CC4567"/>
    <w:rsid w:val="00CC542D"/>
    <w:rsid w:val="00CC575F"/>
    <w:rsid w:val="00CC5FE8"/>
    <w:rsid w:val="00CC61FB"/>
    <w:rsid w:val="00CC6261"/>
    <w:rsid w:val="00CC6BE7"/>
    <w:rsid w:val="00CC768E"/>
    <w:rsid w:val="00CC7BDC"/>
    <w:rsid w:val="00CD04A6"/>
    <w:rsid w:val="00CD08EE"/>
    <w:rsid w:val="00CD0DD1"/>
    <w:rsid w:val="00CD1B91"/>
    <w:rsid w:val="00CD1DE0"/>
    <w:rsid w:val="00CD27A3"/>
    <w:rsid w:val="00CD32C6"/>
    <w:rsid w:val="00CD3F81"/>
    <w:rsid w:val="00CD402D"/>
    <w:rsid w:val="00CD41C3"/>
    <w:rsid w:val="00CD4A04"/>
    <w:rsid w:val="00CD4EEE"/>
    <w:rsid w:val="00CD5C89"/>
    <w:rsid w:val="00CD5D13"/>
    <w:rsid w:val="00CD63F8"/>
    <w:rsid w:val="00CD6D0A"/>
    <w:rsid w:val="00CD7453"/>
    <w:rsid w:val="00CD7D83"/>
    <w:rsid w:val="00CD7E3E"/>
    <w:rsid w:val="00CD7F61"/>
    <w:rsid w:val="00CE0300"/>
    <w:rsid w:val="00CE0692"/>
    <w:rsid w:val="00CE0D45"/>
    <w:rsid w:val="00CE13B7"/>
    <w:rsid w:val="00CE1686"/>
    <w:rsid w:val="00CE1E59"/>
    <w:rsid w:val="00CE2A65"/>
    <w:rsid w:val="00CE31C7"/>
    <w:rsid w:val="00CE424D"/>
    <w:rsid w:val="00CE4527"/>
    <w:rsid w:val="00CE529F"/>
    <w:rsid w:val="00CE609B"/>
    <w:rsid w:val="00CE65A1"/>
    <w:rsid w:val="00CE69DC"/>
    <w:rsid w:val="00CE728B"/>
    <w:rsid w:val="00CE7AFA"/>
    <w:rsid w:val="00CF0FB3"/>
    <w:rsid w:val="00CF142B"/>
    <w:rsid w:val="00CF19BB"/>
    <w:rsid w:val="00CF2B55"/>
    <w:rsid w:val="00CF2EB3"/>
    <w:rsid w:val="00CF3114"/>
    <w:rsid w:val="00CF3F46"/>
    <w:rsid w:val="00CF4AD5"/>
    <w:rsid w:val="00CF5437"/>
    <w:rsid w:val="00CF5A6C"/>
    <w:rsid w:val="00CF6954"/>
    <w:rsid w:val="00CF6FF8"/>
    <w:rsid w:val="00D00612"/>
    <w:rsid w:val="00D00E2F"/>
    <w:rsid w:val="00D00FB6"/>
    <w:rsid w:val="00D017E0"/>
    <w:rsid w:val="00D028F1"/>
    <w:rsid w:val="00D031FA"/>
    <w:rsid w:val="00D032FF"/>
    <w:rsid w:val="00D0474C"/>
    <w:rsid w:val="00D04B84"/>
    <w:rsid w:val="00D04FE6"/>
    <w:rsid w:val="00D053E8"/>
    <w:rsid w:val="00D05ADC"/>
    <w:rsid w:val="00D0637A"/>
    <w:rsid w:val="00D065E4"/>
    <w:rsid w:val="00D06F2F"/>
    <w:rsid w:val="00D076E1"/>
    <w:rsid w:val="00D10AC4"/>
    <w:rsid w:val="00D10C21"/>
    <w:rsid w:val="00D10E83"/>
    <w:rsid w:val="00D11151"/>
    <w:rsid w:val="00D126C9"/>
    <w:rsid w:val="00D146AE"/>
    <w:rsid w:val="00D15297"/>
    <w:rsid w:val="00D15FE4"/>
    <w:rsid w:val="00D161F6"/>
    <w:rsid w:val="00D16533"/>
    <w:rsid w:val="00D16862"/>
    <w:rsid w:val="00D16871"/>
    <w:rsid w:val="00D1724C"/>
    <w:rsid w:val="00D17370"/>
    <w:rsid w:val="00D176CB"/>
    <w:rsid w:val="00D17D8E"/>
    <w:rsid w:val="00D200F8"/>
    <w:rsid w:val="00D20470"/>
    <w:rsid w:val="00D21304"/>
    <w:rsid w:val="00D2135B"/>
    <w:rsid w:val="00D21A6D"/>
    <w:rsid w:val="00D21C11"/>
    <w:rsid w:val="00D22222"/>
    <w:rsid w:val="00D234A5"/>
    <w:rsid w:val="00D2368F"/>
    <w:rsid w:val="00D24047"/>
    <w:rsid w:val="00D247AC"/>
    <w:rsid w:val="00D24804"/>
    <w:rsid w:val="00D24A3A"/>
    <w:rsid w:val="00D2577A"/>
    <w:rsid w:val="00D2710D"/>
    <w:rsid w:val="00D276CF"/>
    <w:rsid w:val="00D27AF3"/>
    <w:rsid w:val="00D302C7"/>
    <w:rsid w:val="00D30540"/>
    <w:rsid w:val="00D3061A"/>
    <w:rsid w:val="00D30C9B"/>
    <w:rsid w:val="00D30F7F"/>
    <w:rsid w:val="00D32090"/>
    <w:rsid w:val="00D32149"/>
    <w:rsid w:val="00D327F0"/>
    <w:rsid w:val="00D32C62"/>
    <w:rsid w:val="00D32DE9"/>
    <w:rsid w:val="00D32F36"/>
    <w:rsid w:val="00D336C4"/>
    <w:rsid w:val="00D33A35"/>
    <w:rsid w:val="00D3429F"/>
    <w:rsid w:val="00D34637"/>
    <w:rsid w:val="00D347C6"/>
    <w:rsid w:val="00D34FCA"/>
    <w:rsid w:val="00D35C8E"/>
    <w:rsid w:val="00D36335"/>
    <w:rsid w:val="00D364FA"/>
    <w:rsid w:val="00D36EDF"/>
    <w:rsid w:val="00D3718A"/>
    <w:rsid w:val="00D3734F"/>
    <w:rsid w:val="00D3743C"/>
    <w:rsid w:val="00D37E01"/>
    <w:rsid w:val="00D403B7"/>
    <w:rsid w:val="00D4250E"/>
    <w:rsid w:val="00D42BCB"/>
    <w:rsid w:val="00D43406"/>
    <w:rsid w:val="00D43DEC"/>
    <w:rsid w:val="00D44440"/>
    <w:rsid w:val="00D44E0A"/>
    <w:rsid w:val="00D47414"/>
    <w:rsid w:val="00D47755"/>
    <w:rsid w:val="00D50606"/>
    <w:rsid w:val="00D50CFF"/>
    <w:rsid w:val="00D511FC"/>
    <w:rsid w:val="00D51950"/>
    <w:rsid w:val="00D526B5"/>
    <w:rsid w:val="00D53775"/>
    <w:rsid w:val="00D537BE"/>
    <w:rsid w:val="00D538EF"/>
    <w:rsid w:val="00D53C8E"/>
    <w:rsid w:val="00D53DDC"/>
    <w:rsid w:val="00D5482C"/>
    <w:rsid w:val="00D54B76"/>
    <w:rsid w:val="00D55E5E"/>
    <w:rsid w:val="00D55EDC"/>
    <w:rsid w:val="00D567DF"/>
    <w:rsid w:val="00D571AF"/>
    <w:rsid w:val="00D5770E"/>
    <w:rsid w:val="00D5783F"/>
    <w:rsid w:val="00D57AE3"/>
    <w:rsid w:val="00D57BD5"/>
    <w:rsid w:val="00D608A8"/>
    <w:rsid w:val="00D60A71"/>
    <w:rsid w:val="00D60AE9"/>
    <w:rsid w:val="00D60F2A"/>
    <w:rsid w:val="00D623D4"/>
    <w:rsid w:val="00D63DA0"/>
    <w:rsid w:val="00D6430D"/>
    <w:rsid w:val="00D6431B"/>
    <w:rsid w:val="00D6481B"/>
    <w:rsid w:val="00D64D1D"/>
    <w:rsid w:val="00D64DEF"/>
    <w:rsid w:val="00D64FE8"/>
    <w:rsid w:val="00D666C9"/>
    <w:rsid w:val="00D67765"/>
    <w:rsid w:val="00D70B18"/>
    <w:rsid w:val="00D71A9D"/>
    <w:rsid w:val="00D7226F"/>
    <w:rsid w:val="00D72282"/>
    <w:rsid w:val="00D723E6"/>
    <w:rsid w:val="00D725A8"/>
    <w:rsid w:val="00D729C4"/>
    <w:rsid w:val="00D73058"/>
    <w:rsid w:val="00D736C8"/>
    <w:rsid w:val="00D73E16"/>
    <w:rsid w:val="00D73E8F"/>
    <w:rsid w:val="00D74D24"/>
    <w:rsid w:val="00D75540"/>
    <w:rsid w:val="00D75F78"/>
    <w:rsid w:val="00D779A5"/>
    <w:rsid w:val="00D77B6C"/>
    <w:rsid w:val="00D80FF3"/>
    <w:rsid w:val="00D811D5"/>
    <w:rsid w:val="00D81574"/>
    <w:rsid w:val="00D81720"/>
    <w:rsid w:val="00D819C5"/>
    <w:rsid w:val="00D81A85"/>
    <w:rsid w:val="00D82BC2"/>
    <w:rsid w:val="00D83133"/>
    <w:rsid w:val="00D83217"/>
    <w:rsid w:val="00D8359F"/>
    <w:rsid w:val="00D83F6D"/>
    <w:rsid w:val="00D842D4"/>
    <w:rsid w:val="00D84847"/>
    <w:rsid w:val="00D84852"/>
    <w:rsid w:val="00D84EC4"/>
    <w:rsid w:val="00D85336"/>
    <w:rsid w:val="00D8695A"/>
    <w:rsid w:val="00D86E39"/>
    <w:rsid w:val="00D87E5F"/>
    <w:rsid w:val="00D87FE0"/>
    <w:rsid w:val="00D904A2"/>
    <w:rsid w:val="00D906E1"/>
    <w:rsid w:val="00D90B2F"/>
    <w:rsid w:val="00D9104E"/>
    <w:rsid w:val="00D91DD6"/>
    <w:rsid w:val="00D93032"/>
    <w:rsid w:val="00D93590"/>
    <w:rsid w:val="00D9390D"/>
    <w:rsid w:val="00D93986"/>
    <w:rsid w:val="00D93A50"/>
    <w:rsid w:val="00D945A7"/>
    <w:rsid w:val="00D952CB"/>
    <w:rsid w:val="00D9589E"/>
    <w:rsid w:val="00D95D2E"/>
    <w:rsid w:val="00D95FF1"/>
    <w:rsid w:val="00D96473"/>
    <w:rsid w:val="00D96C1D"/>
    <w:rsid w:val="00D97995"/>
    <w:rsid w:val="00D97B75"/>
    <w:rsid w:val="00D97D32"/>
    <w:rsid w:val="00DA066B"/>
    <w:rsid w:val="00DA0770"/>
    <w:rsid w:val="00DA115E"/>
    <w:rsid w:val="00DA17E6"/>
    <w:rsid w:val="00DA1C83"/>
    <w:rsid w:val="00DA1E9D"/>
    <w:rsid w:val="00DA310F"/>
    <w:rsid w:val="00DA37F5"/>
    <w:rsid w:val="00DA3CF0"/>
    <w:rsid w:val="00DA3E33"/>
    <w:rsid w:val="00DA4864"/>
    <w:rsid w:val="00DA551F"/>
    <w:rsid w:val="00DA58F3"/>
    <w:rsid w:val="00DA5ECD"/>
    <w:rsid w:val="00DA6D3C"/>
    <w:rsid w:val="00DA701D"/>
    <w:rsid w:val="00DA7682"/>
    <w:rsid w:val="00DA7763"/>
    <w:rsid w:val="00DB105C"/>
    <w:rsid w:val="00DB1822"/>
    <w:rsid w:val="00DB2A60"/>
    <w:rsid w:val="00DB2A69"/>
    <w:rsid w:val="00DB2D8B"/>
    <w:rsid w:val="00DB3963"/>
    <w:rsid w:val="00DB3BC1"/>
    <w:rsid w:val="00DB42CE"/>
    <w:rsid w:val="00DB4607"/>
    <w:rsid w:val="00DB4DEB"/>
    <w:rsid w:val="00DB4E00"/>
    <w:rsid w:val="00DB641C"/>
    <w:rsid w:val="00DB6D6F"/>
    <w:rsid w:val="00DB7635"/>
    <w:rsid w:val="00DC0CE1"/>
    <w:rsid w:val="00DC0F5F"/>
    <w:rsid w:val="00DC1096"/>
    <w:rsid w:val="00DC11A4"/>
    <w:rsid w:val="00DC1A09"/>
    <w:rsid w:val="00DC1C3B"/>
    <w:rsid w:val="00DC2A47"/>
    <w:rsid w:val="00DC2CAE"/>
    <w:rsid w:val="00DC3B54"/>
    <w:rsid w:val="00DC3C79"/>
    <w:rsid w:val="00DC446B"/>
    <w:rsid w:val="00DC5AE7"/>
    <w:rsid w:val="00DC63CE"/>
    <w:rsid w:val="00DC736B"/>
    <w:rsid w:val="00DC79B0"/>
    <w:rsid w:val="00DD0385"/>
    <w:rsid w:val="00DD0735"/>
    <w:rsid w:val="00DD0ECE"/>
    <w:rsid w:val="00DD153E"/>
    <w:rsid w:val="00DD1A27"/>
    <w:rsid w:val="00DD1BAB"/>
    <w:rsid w:val="00DD29E2"/>
    <w:rsid w:val="00DD318C"/>
    <w:rsid w:val="00DD3575"/>
    <w:rsid w:val="00DD38B4"/>
    <w:rsid w:val="00DD3999"/>
    <w:rsid w:val="00DD40B5"/>
    <w:rsid w:val="00DD46E2"/>
    <w:rsid w:val="00DD4C29"/>
    <w:rsid w:val="00DD5E80"/>
    <w:rsid w:val="00DD6E06"/>
    <w:rsid w:val="00DD7775"/>
    <w:rsid w:val="00DD7DD2"/>
    <w:rsid w:val="00DE084B"/>
    <w:rsid w:val="00DE20F0"/>
    <w:rsid w:val="00DE2D05"/>
    <w:rsid w:val="00DE2D5A"/>
    <w:rsid w:val="00DE2E4A"/>
    <w:rsid w:val="00DE2E6F"/>
    <w:rsid w:val="00DE3012"/>
    <w:rsid w:val="00DE3557"/>
    <w:rsid w:val="00DE3832"/>
    <w:rsid w:val="00DE3AA4"/>
    <w:rsid w:val="00DE54EA"/>
    <w:rsid w:val="00DE56B7"/>
    <w:rsid w:val="00DE57E0"/>
    <w:rsid w:val="00DE65C1"/>
    <w:rsid w:val="00DE6AF3"/>
    <w:rsid w:val="00DE6B2A"/>
    <w:rsid w:val="00DF0579"/>
    <w:rsid w:val="00DF0680"/>
    <w:rsid w:val="00DF082A"/>
    <w:rsid w:val="00DF13D7"/>
    <w:rsid w:val="00DF2263"/>
    <w:rsid w:val="00DF22BD"/>
    <w:rsid w:val="00DF2C9B"/>
    <w:rsid w:val="00DF2EC9"/>
    <w:rsid w:val="00DF2ECE"/>
    <w:rsid w:val="00DF3014"/>
    <w:rsid w:val="00DF3287"/>
    <w:rsid w:val="00DF429B"/>
    <w:rsid w:val="00DF5214"/>
    <w:rsid w:val="00DF560D"/>
    <w:rsid w:val="00DF6412"/>
    <w:rsid w:val="00DF6A2F"/>
    <w:rsid w:val="00DF6B9D"/>
    <w:rsid w:val="00DF78D1"/>
    <w:rsid w:val="00DF7B35"/>
    <w:rsid w:val="00E00090"/>
    <w:rsid w:val="00E0053C"/>
    <w:rsid w:val="00E00C05"/>
    <w:rsid w:val="00E01311"/>
    <w:rsid w:val="00E014A1"/>
    <w:rsid w:val="00E033DD"/>
    <w:rsid w:val="00E033F1"/>
    <w:rsid w:val="00E0347D"/>
    <w:rsid w:val="00E036C1"/>
    <w:rsid w:val="00E03DCC"/>
    <w:rsid w:val="00E04794"/>
    <w:rsid w:val="00E06925"/>
    <w:rsid w:val="00E10042"/>
    <w:rsid w:val="00E10B54"/>
    <w:rsid w:val="00E1175B"/>
    <w:rsid w:val="00E12400"/>
    <w:rsid w:val="00E1254A"/>
    <w:rsid w:val="00E13FF1"/>
    <w:rsid w:val="00E148F0"/>
    <w:rsid w:val="00E14DF3"/>
    <w:rsid w:val="00E1576E"/>
    <w:rsid w:val="00E160AF"/>
    <w:rsid w:val="00E16A0E"/>
    <w:rsid w:val="00E17136"/>
    <w:rsid w:val="00E173C3"/>
    <w:rsid w:val="00E17674"/>
    <w:rsid w:val="00E20029"/>
    <w:rsid w:val="00E20254"/>
    <w:rsid w:val="00E202CE"/>
    <w:rsid w:val="00E2090E"/>
    <w:rsid w:val="00E209BA"/>
    <w:rsid w:val="00E2155D"/>
    <w:rsid w:val="00E2156A"/>
    <w:rsid w:val="00E21887"/>
    <w:rsid w:val="00E21C2E"/>
    <w:rsid w:val="00E224F4"/>
    <w:rsid w:val="00E22C21"/>
    <w:rsid w:val="00E22C7B"/>
    <w:rsid w:val="00E22E8B"/>
    <w:rsid w:val="00E233F1"/>
    <w:rsid w:val="00E2341D"/>
    <w:rsid w:val="00E2402D"/>
    <w:rsid w:val="00E24042"/>
    <w:rsid w:val="00E241C8"/>
    <w:rsid w:val="00E24A64"/>
    <w:rsid w:val="00E24D7F"/>
    <w:rsid w:val="00E25396"/>
    <w:rsid w:val="00E253C5"/>
    <w:rsid w:val="00E25C62"/>
    <w:rsid w:val="00E26E7E"/>
    <w:rsid w:val="00E2739E"/>
    <w:rsid w:val="00E2748C"/>
    <w:rsid w:val="00E276B1"/>
    <w:rsid w:val="00E27770"/>
    <w:rsid w:val="00E30883"/>
    <w:rsid w:val="00E30B33"/>
    <w:rsid w:val="00E30C99"/>
    <w:rsid w:val="00E31297"/>
    <w:rsid w:val="00E31E89"/>
    <w:rsid w:val="00E31FF6"/>
    <w:rsid w:val="00E32250"/>
    <w:rsid w:val="00E32618"/>
    <w:rsid w:val="00E329D9"/>
    <w:rsid w:val="00E32D91"/>
    <w:rsid w:val="00E32E7A"/>
    <w:rsid w:val="00E3342E"/>
    <w:rsid w:val="00E33CD1"/>
    <w:rsid w:val="00E33D9B"/>
    <w:rsid w:val="00E3452B"/>
    <w:rsid w:val="00E349C8"/>
    <w:rsid w:val="00E35468"/>
    <w:rsid w:val="00E36618"/>
    <w:rsid w:val="00E37097"/>
    <w:rsid w:val="00E37C5B"/>
    <w:rsid w:val="00E404AA"/>
    <w:rsid w:val="00E415B2"/>
    <w:rsid w:val="00E41D27"/>
    <w:rsid w:val="00E41D38"/>
    <w:rsid w:val="00E41D3E"/>
    <w:rsid w:val="00E427C3"/>
    <w:rsid w:val="00E42A03"/>
    <w:rsid w:val="00E42FCD"/>
    <w:rsid w:val="00E434A3"/>
    <w:rsid w:val="00E4372C"/>
    <w:rsid w:val="00E43D47"/>
    <w:rsid w:val="00E43DBD"/>
    <w:rsid w:val="00E44E97"/>
    <w:rsid w:val="00E44F21"/>
    <w:rsid w:val="00E44F76"/>
    <w:rsid w:val="00E45F7A"/>
    <w:rsid w:val="00E46443"/>
    <w:rsid w:val="00E464B3"/>
    <w:rsid w:val="00E46A9E"/>
    <w:rsid w:val="00E479DA"/>
    <w:rsid w:val="00E50549"/>
    <w:rsid w:val="00E50E2E"/>
    <w:rsid w:val="00E51A32"/>
    <w:rsid w:val="00E53175"/>
    <w:rsid w:val="00E5466B"/>
    <w:rsid w:val="00E549EB"/>
    <w:rsid w:val="00E55B1A"/>
    <w:rsid w:val="00E56A56"/>
    <w:rsid w:val="00E56EC2"/>
    <w:rsid w:val="00E5720F"/>
    <w:rsid w:val="00E576CC"/>
    <w:rsid w:val="00E57BA5"/>
    <w:rsid w:val="00E618FB"/>
    <w:rsid w:val="00E6296E"/>
    <w:rsid w:val="00E62D39"/>
    <w:rsid w:val="00E6306A"/>
    <w:rsid w:val="00E638D9"/>
    <w:rsid w:val="00E64141"/>
    <w:rsid w:val="00E6428A"/>
    <w:rsid w:val="00E6446C"/>
    <w:rsid w:val="00E656B4"/>
    <w:rsid w:val="00E65A6E"/>
    <w:rsid w:val="00E65CF5"/>
    <w:rsid w:val="00E67337"/>
    <w:rsid w:val="00E677A8"/>
    <w:rsid w:val="00E67FCE"/>
    <w:rsid w:val="00E70AD9"/>
    <w:rsid w:val="00E71353"/>
    <w:rsid w:val="00E7184B"/>
    <w:rsid w:val="00E71BAA"/>
    <w:rsid w:val="00E71F68"/>
    <w:rsid w:val="00E72469"/>
    <w:rsid w:val="00E73570"/>
    <w:rsid w:val="00E73C65"/>
    <w:rsid w:val="00E73D12"/>
    <w:rsid w:val="00E74932"/>
    <w:rsid w:val="00E760FF"/>
    <w:rsid w:val="00E76117"/>
    <w:rsid w:val="00E76278"/>
    <w:rsid w:val="00E76898"/>
    <w:rsid w:val="00E7748D"/>
    <w:rsid w:val="00E77740"/>
    <w:rsid w:val="00E777E7"/>
    <w:rsid w:val="00E80D01"/>
    <w:rsid w:val="00E80F16"/>
    <w:rsid w:val="00E8248E"/>
    <w:rsid w:val="00E82B1C"/>
    <w:rsid w:val="00E82CAB"/>
    <w:rsid w:val="00E83695"/>
    <w:rsid w:val="00E84586"/>
    <w:rsid w:val="00E84937"/>
    <w:rsid w:val="00E84EB4"/>
    <w:rsid w:val="00E86CAD"/>
    <w:rsid w:val="00E875AC"/>
    <w:rsid w:val="00E876BD"/>
    <w:rsid w:val="00E87E4E"/>
    <w:rsid w:val="00E90375"/>
    <w:rsid w:val="00E91FD6"/>
    <w:rsid w:val="00E926F0"/>
    <w:rsid w:val="00E937FE"/>
    <w:rsid w:val="00E93B5B"/>
    <w:rsid w:val="00E9456F"/>
    <w:rsid w:val="00E945AE"/>
    <w:rsid w:val="00E952E6"/>
    <w:rsid w:val="00E95B08"/>
    <w:rsid w:val="00E9605B"/>
    <w:rsid w:val="00E9623B"/>
    <w:rsid w:val="00E962E5"/>
    <w:rsid w:val="00E96338"/>
    <w:rsid w:val="00EA150E"/>
    <w:rsid w:val="00EA1F23"/>
    <w:rsid w:val="00EA2C33"/>
    <w:rsid w:val="00EA3F82"/>
    <w:rsid w:val="00EA4B27"/>
    <w:rsid w:val="00EA536F"/>
    <w:rsid w:val="00EA5C1E"/>
    <w:rsid w:val="00EA5C6E"/>
    <w:rsid w:val="00EA6E98"/>
    <w:rsid w:val="00EA6EA1"/>
    <w:rsid w:val="00EA77B4"/>
    <w:rsid w:val="00EB04F9"/>
    <w:rsid w:val="00EB0597"/>
    <w:rsid w:val="00EB1829"/>
    <w:rsid w:val="00EB23A1"/>
    <w:rsid w:val="00EB3177"/>
    <w:rsid w:val="00EB3898"/>
    <w:rsid w:val="00EB4444"/>
    <w:rsid w:val="00EB45D1"/>
    <w:rsid w:val="00EB48A4"/>
    <w:rsid w:val="00EB4E69"/>
    <w:rsid w:val="00EB5C9C"/>
    <w:rsid w:val="00EB5E32"/>
    <w:rsid w:val="00EB6A0E"/>
    <w:rsid w:val="00EB6C92"/>
    <w:rsid w:val="00EB6D7E"/>
    <w:rsid w:val="00EB6DAD"/>
    <w:rsid w:val="00EB7655"/>
    <w:rsid w:val="00EB790A"/>
    <w:rsid w:val="00EB7B8E"/>
    <w:rsid w:val="00EC09A7"/>
    <w:rsid w:val="00EC0A99"/>
    <w:rsid w:val="00EC0AA8"/>
    <w:rsid w:val="00EC0C97"/>
    <w:rsid w:val="00EC26B3"/>
    <w:rsid w:val="00EC328C"/>
    <w:rsid w:val="00EC3A6C"/>
    <w:rsid w:val="00EC3AFF"/>
    <w:rsid w:val="00EC3DAB"/>
    <w:rsid w:val="00EC3F43"/>
    <w:rsid w:val="00EC4742"/>
    <w:rsid w:val="00EC4F45"/>
    <w:rsid w:val="00EC5B6D"/>
    <w:rsid w:val="00EC6729"/>
    <w:rsid w:val="00EC6998"/>
    <w:rsid w:val="00EC6BD4"/>
    <w:rsid w:val="00ED02C9"/>
    <w:rsid w:val="00ED0CB4"/>
    <w:rsid w:val="00ED115B"/>
    <w:rsid w:val="00ED246B"/>
    <w:rsid w:val="00ED2CDD"/>
    <w:rsid w:val="00ED4608"/>
    <w:rsid w:val="00ED584B"/>
    <w:rsid w:val="00ED5AA3"/>
    <w:rsid w:val="00ED6E2B"/>
    <w:rsid w:val="00ED7C03"/>
    <w:rsid w:val="00EE05E1"/>
    <w:rsid w:val="00EE09EE"/>
    <w:rsid w:val="00EE0C7C"/>
    <w:rsid w:val="00EE249B"/>
    <w:rsid w:val="00EE25DD"/>
    <w:rsid w:val="00EE25F4"/>
    <w:rsid w:val="00EE268C"/>
    <w:rsid w:val="00EE3647"/>
    <w:rsid w:val="00EE4E3F"/>
    <w:rsid w:val="00EE50C9"/>
    <w:rsid w:val="00EE5820"/>
    <w:rsid w:val="00EE5919"/>
    <w:rsid w:val="00EE6BE9"/>
    <w:rsid w:val="00EE6C4B"/>
    <w:rsid w:val="00EE6D77"/>
    <w:rsid w:val="00EE6EDE"/>
    <w:rsid w:val="00EE74BF"/>
    <w:rsid w:val="00EE763F"/>
    <w:rsid w:val="00EE7D2A"/>
    <w:rsid w:val="00EF03C5"/>
    <w:rsid w:val="00EF07B5"/>
    <w:rsid w:val="00EF1253"/>
    <w:rsid w:val="00EF1CA9"/>
    <w:rsid w:val="00EF1FEC"/>
    <w:rsid w:val="00EF20DE"/>
    <w:rsid w:val="00EF2762"/>
    <w:rsid w:val="00EF303E"/>
    <w:rsid w:val="00EF31C8"/>
    <w:rsid w:val="00EF456B"/>
    <w:rsid w:val="00EF467F"/>
    <w:rsid w:val="00EF54AA"/>
    <w:rsid w:val="00EF5905"/>
    <w:rsid w:val="00EF6B52"/>
    <w:rsid w:val="00EF7299"/>
    <w:rsid w:val="00EF754C"/>
    <w:rsid w:val="00EF78B2"/>
    <w:rsid w:val="00EF7DDD"/>
    <w:rsid w:val="00F00197"/>
    <w:rsid w:val="00F00200"/>
    <w:rsid w:val="00F0027D"/>
    <w:rsid w:val="00F00368"/>
    <w:rsid w:val="00F00374"/>
    <w:rsid w:val="00F00F2C"/>
    <w:rsid w:val="00F01171"/>
    <w:rsid w:val="00F0129E"/>
    <w:rsid w:val="00F01CA8"/>
    <w:rsid w:val="00F01E66"/>
    <w:rsid w:val="00F021EB"/>
    <w:rsid w:val="00F02DFB"/>
    <w:rsid w:val="00F033D0"/>
    <w:rsid w:val="00F0427C"/>
    <w:rsid w:val="00F050A2"/>
    <w:rsid w:val="00F0535D"/>
    <w:rsid w:val="00F0599F"/>
    <w:rsid w:val="00F059D7"/>
    <w:rsid w:val="00F06A06"/>
    <w:rsid w:val="00F06E0E"/>
    <w:rsid w:val="00F073C3"/>
    <w:rsid w:val="00F07537"/>
    <w:rsid w:val="00F10361"/>
    <w:rsid w:val="00F1135A"/>
    <w:rsid w:val="00F12AF2"/>
    <w:rsid w:val="00F12ECE"/>
    <w:rsid w:val="00F1310B"/>
    <w:rsid w:val="00F1323D"/>
    <w:rsid w:val="00F14D3C"/>
    <w:rsid w:val="00F16769"/>
    <w:rsid w:val="00F17833"/>
    <w:rsid w:val="00F17A6A"/>
    <w:rsid w:val="00F17B37"/>
    <w:rsid w:val="00F202E5"/>
    <w:rsid w:val="00F20930"/>
    <w:rsid w:val="00F2154A"/>
    <w:rsid w:val="00F218A6"/>
    <w:rsid w:val="00F225F0"/>
    <w:rsid w:val="00F22CC7"/>
    <w:rsid w:val="00F24DCC"/>
    <w:rsid w:val="00F254C4"/>
    <w:rsid w:val="00F254D1"/>
    <w:rsid w:val="00F25587"/>
    <w:rsid w:val="00F25AA5"/>
    <w:rsid w:val="00F27009"/>
    <w:rsid w:val="00F270B1"/>
    <w:rsid w:val="00F2714C"/>
    <w:rsid w:val="00F30A86"/>
    <w:rsid w:val="00F310D2"/>
    <w:rsid w:val="00F3281D"/>
    <w:rsid w:val="00F32F65"/>
    <w:rsid w:val="00F33067"/>
    <w:rsid w:val="00F3329F"/>
    <w:rsid w:val="00F33379"/>
    <w:rsid w:val="00F3449F"/>
    <w:rsid w:val="00F345CF"/>
    <w:rsid w:val="00F345F1"/>
    <w:rsid w:val="00F36206"/>
    <w:rsid w:val="00F40064"/>
    <w:rsid w:val="00F4092E"/>
    <w:rsid w:val="00F40EC5"/>
    <w:rsid w:val="00F41612"/>
    <w:rsid w:val="00F4167D"/>
    <w:rsid w:val="00F422BF"/>
    <w:rsid w:val="00F422E2"/>
    <w:rsid w:val="00F4286F"/>
    <w:rsid w:val="00F428B5"/>
    <w:rsid w:val="00F42D88"/>
    <w:rsid w:val="00F42FBE"/>
    <w:rsid w:val="00F4369F"/>
    <w:rsid w:val="00F43ECE"/>
    <w:rsid w:val="00F4489D"/>
    <w:rsid w:val="00F44A45"/>
    <w:rsid w:val="00F44CA5"/>
    <w:rsid w:val="00F456AB"/>
    <w:rsid w:val="00F45984"/>
    <w:rsid w:val="00F45B1D"/>
    <w:rsid w:val="00F462BB"/>
    <w:rsid w:val="00F46628"/>
    <w:rsid w:val="00F46AA5"/>
    <w:rsid w:val="00F471B4"/>
    <w:rsid w:val="00F477C3"/>
    <w:rsid w:val="00F5060F"/>
    <w:rsid w:val="00F509B3"/>
    <w:rsid w:val="00F5187D"/>
    <w:rsid w:val="00F522A0"/>
    <w:rsid w:val="00F522C7"/>
    <w:rsid w:val="00F523B2"/>
    <w:rsid w:val="00F52804"/>
    <w:rsid w:val="00F53761"/>
    <w:rsid w:val="00F5382C"/>
    <w:rsid w:val="00F5448F"/>
    <w:rsid w:val="00F549B9"/>
    <w:rsid w:val="00F54AFB"/>
    <w:rsid w:val="00F54BDA"/>
    <w:rsid w:val="00F54CF0"/>
    <w:rsid w:val="00F54EA1"/>
    <w:rsid w:val="00F557A3"/>
    <w:rsid w:val="00F55F62"/>
    <w:rsid w:val="00F56AC3"/>
    <w:rsid w:val="00F574F4"/>
    <w:rsid w:val="00F577F6"/>
    <w:rsid w:val="00F604CA"/>
    <w:rsid w:val="00F60736"/>
    <w:rsid w:val="00F609B6"/>
    <w:rsid w:val="00F60AAA"/>
    <w:rsid w:val="00F60B15"/>
    <w:rsid w:val="00F61847"/>
    <w:rsid w:val="00F61A07"/>
    <w:rsid w:val="00F61A68"/>
    <w:rsid w:val="00F61B65"/>
    <w:rsid w:val="00F626A3"/>
    <w:rsid w:val="00F628ED"/>
    <w:rsid w:val="00F6350E"/>
    <w:rsid w:val="00F64271"/>
    <w:rsid w:val="00F64374"/>
    <w:rsid w:val="00F64681"/>
    <w:rsid w:val="00F650D1"/>
    <w:rsid w:val="00F651B3"/>
    <w:rsid w:val="00F651B5"/>
    <w:rsid w:val="00F65231"/>
    <w:rsid w:val="00F65952"/>
    <w:rsid w:val="00F665F4"/>
    <w:rsid w:val="00F66BFC"/>
    <w:rsid w:val="00F66C6C"/>
    <w:rsid w:val="00F67925"/>
    <w:rsid w:val="00F67A89"/>
    <w:rsid w:val="00F70341"/>
    <w:rsid w:val="00F70D21"/>
    <w:rsid w:val="00F71915"/>
    <w:rsid w:val="00F71BCC"/>
    <w:rsid w:val="00F72BF6"/>
    <w:rsid w:val="00F731CA"/>
    <w:rsid w:val="00F745E6"/>
    <w:rsid w:val="00F752A6"/>
    <w:rsid w:val="00F7590F"/>
    <w:rsid w:val="00F75B9B"/>
    <w:rsid w:val="00F761A2"/>
    <w:rsid w:val="00F76798"/>
    <w:rsid w:val="00F77468"/>
    <w:rsid w:val="00F77E42"/>
    <w:rsid w:val="00F77FDC"/>
    <w:rsid w:val="00F80733"/>
    <w:rsid w:val="00F80A3F"/>
    <w:rsid w:val="00F80DD6"/>
    <w:rsid w:val="00F80EF1"/>
    <w:rsid w:val="00F80FC9"/>
    <w:rsid w:val="00F826C6"/>
    <w:rsid w:val="00F827C3"/>
    <w:rsid w:val="00F82B53"/>
    <w:rsid w:val="00F83289"/>
    <w:rsid w:val="00F833D3"/>
    <w:rsid w:val="00F8368C"/>
    <w:rsid w:val="00F84295"/>
    <w:rsid w:val="00F84592"/>
    <w:rsid w:val="00F85156"/>
    <w:rsid w:val="00F865E5"/>
    <w:rsid w:val="00F868B2"/>
    <w:rsid w:val="00F86FFE"/>
    <w:rsid w:val="00F872BE"/>
    <w:rsid w:val="00F909C4"/>
    <w:rsid w:val="00F91652"/>
    <w:rsid w:val="00F9187A"/>
    <w:rsid w:val="00F91880"/>
    <w:rsid w:val="00F91BC3"/>
    <w:rsid w:val="00F920FB"/>
    <w:rsid w:val="00F922F5"/>
    <w:rsid w:val="00F923C3"/>
    <w:rsid w:val="00F927F1"/>
    <w:rsid w:val="00F92DD5"/>
    <w:rsid w:val="00F932C7"/>
    <w:rsid w:val="00F93C79"/>
    <w:rsid w:val="00F94540"/>
    <w:rsid w:val="00F94A9C"/>
    <w:rsid w:val="00F94C8B"/>
    <w:rsid w:val="00F94E11"/>
    <w:rsid w:val="00F95480"/>
    <w:rsid w:val="00F95B81"/>
    <w:rsid w:val="00F96E29"/>
    <w:rsid w:val="00F9743D"/>
    <w:rsid w:val="00F97CC6"/>
    <w:rsid w:val="00FA044D"/>
    <w:rsid w:val="00FA0C6E"/>
    <w:rsid w:val="00FA0CA8"/>
    <w:rsid w:val="00FA0D2A"/>
    <w:rsid w:val="00FA0D4B"/>
    <w:rsid w:val="00FA0D79"/>
    <w:rsid w:val="00FA1075"/>
    <w:rsid w:val="00FA111F"/>
    <w:rsid w:val="00FA18B9"/>
    <w:rsid w:val="00FA29CC"/>
    <w:rsid w:val="00FA2C90"/>
    <w:rsid w:val="00FA33E0"/>
    <w:rsid w:val="00FA63B9"/>
    <w:rsid w:val="00FA645D"/>
    <w:rsid w:val="00FA673B"/>
    <w:rsid w:val="00FA70D8"/>
    <w:rsid w:val="00FB1C74"/>
    <w:rsid w:val="00FB21D2"/>
    <w:rsid w:val="00FB2750"/>
    <w:rsid w:val="00FB3782"/>
    <w:rsid w:val="00FB3C22"/>
    <w:rsid w:val="00FB3C9A"/>
    <w:rsid w:val="00FB4055"/>
    <w:rsid w:val="00FB4A5C"/>
    <w:rsid w:val="00FB513D"/>
    <w:rsid w:val="00FB54E1"/>
    <w:rsid w:val="00FB68AB"/>
    <w:rsid w:val="00FB6CE2"/>
    <w:rsid w:val="00FB6DFC"/>
    <w:rsid w:val="00FC0077"/>
    <w:rsid w:val="00FC1B37"/>
    <w:rsid w:val="00FC24C0"/>
    <w:rsid w:val="00FC2565"/>
    <w:rsid w:val="00FC2585"/>
    <w:rsid w:val="00FC33E6"/>
    <w:rsid w:val="00FC3EAE"/>
    <w:rsid w:val="00FC42B8"/>
    <w:rsid w:val="00FC4744"/>
    <w:rsid w:val="00FC48F1"/>
    <w:rsid w:val="00FC5056"/>
    <w:rsid w:val="00FC589E"/>
    <w:rsid w:val="00FC5CBC"/>
    <w:rsid w:val="00FC69E7"/>
    <w:rsid w:val="00FC6E13"/>
    <w:rsid w:val="00FC71FE"/>
    <w:rsid w:val="00FC756D"/>
    <w:rsid w:val="00FC7E9F"/>
    <w:rsid w:val="00FD037A"/>
    <w:rsid w:val="00FD173B"/>
    <w:rsid w:val="00FD183C"/>
    <w:rsid w:val="00FD1E68"/>
    <w:rsid w:val="00FD1E7B"/>
    <w:rsid w:val="00FD2243"/>
    <w:rsid w:val="00FD2EB2"/>
    <w:rsid w:val="00FD41E6"/>
    <w:rsid w:val="00FD4A42"/>
    <w:rsid w:val="00FD4B11"/>
    <w:rsid w:val="00FD721E"/>
    <w:rsid w:val="00FD77C8"/>
    <w:rsid w:val="00FD792A"/>
    <w:rsid w:val="00FE0A26"/>
    <w:rsid w:val="00FE12B4"/>
    <w:rsid w:val="00FE1996"/>
    <w:rsid w:val="00FE1EEC"/>
    <w:rsid w:val="00FE21EA"/>
    <w:rsid w:val="00FE21FB"/>
    <w:rsid w:val="00FE2306"/>
    <w:rsid w:val="00FE2ED0"/>
    <w:rsid w:val="00FE34E4"/>
    <w:rsid w:val="00FE384A"/>
    <w:rsid w:val="00FE3B78"/>
    <w:rsid w:val="00FE45E0"/>
    <w:rsid w:val="00FE5618"/>
    <w:rsid w:val="00FE5BEF"/>
    <w:rsid w:val="00FE6220"/>
    <w:rsid w:val="00FE63FA"/>
    <w:rsid w:val="00FE6C79"/>
    <w:rsid w:val="00FE7114"/>
    <w:rsid w:val="00FE732A"/>
    <w:rsid w:val="00FE79CC"/>
    <w:rsid w:val="00FF0723"/>
    <w:rsid w:val="00FF0AB4"/>
    <w:rsid w:val="00FF0CD6"/>
    <w:rsid w:val="00FF1449"/>
    <w:rsid w:val="00FF25F7"/>
    <w:rsid w:val="00FF2B85"/>
    <w:rsid w:val="00FF3120"/>
    <w:rsid w:val="00FF343F"/>
    <w:rsid w:val="00FF3BE5"/>
    <w:rsid w:val="00FF49EC"/>
    <w:rsid w:val="00FF4A55"/>
    <w:rsid w:val="00FF55F6"/>
    <w:rsid w:val="00FF5B98"/>
    <w:rsid w:val="00FF65E1"/>
    <w:rsid w:val="00FF6677"/>
    <w:rsid w:val="00FF6BCC"/>
    <w:rsid w:val="00FF70F8"/>
    <w:rsid w:val="00FF72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486B5"/>
  <w15:docId w15:val="{E61F2A0F-131E-42D1-87C2-8969579E8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semiHidden="1" w:unhideWhenUsed="1"/>
    <w:lsdException w:name="Table Grid" w:uiPriority="59"/>
    <w:lsdException w:name="Table Theme" w:locked="1" w:semiHidden="1" w:unhideWhenUsed="1"/>
    <w:lsdException w:name="Placeholder Text" w:semiHidden="1"/>
    <w:lsdException w:name="No Spacing" w:uiPriority="1" w:qFormat="1"/>
    <w:lsdException w:name="Light Shading" w:locked="1" w:uiPriority="60"/>
    <w:lsdException w:name="Light List" w:locked="1" w:uiPriority="61"/>
    <w:lsdException w:name="Light Grid" w:locked="1" w:uiPriority="62"/>
    <w:lsdException w:name="Medium Shading 1" w:locked="1" w:uiPriority="63"/>
    <w:lsdException w:name="Medium Shading 2" w:locked="1" w:uiPriority="64"/>
    <w:lsdException w:name="Medium List 1" w:locked="1" w:uiPriority="65"/>
    <w:lsdException w:name="Medium List 2" w:locked="1" w:uiPriority="66"/>
    <w:lsdException w:name="Medium Grid 1" w:locked="1" w:uiPriority="67"/>
    <w:lsdException w:name="Medium Grid 2" w:locked="1" w:uiPriority="68"/>
    <w:lsdException w:name="Medium Grid 3" w:locked="1" w:uiPriority="69"/>
    <w:lsdException w:name="Dark List" w:locked="1" w:uiPriority="70"/>
    <w:lsdException w:name="Colorful Shading" w:locked="1" w:uiPriority="71"/>
    <w:lsdException w:name="Colorful List" w:locked="1" w:uiPriority="72"/>
    <w:lsdException w:name="Colorful Grid" w:locked="1" w:uiPriority="73"/>
    <w:lsdException w:name="Light Shading Accent 1" w:uiPriority="60"/>
    <w:lsdException w:name="Light List Accent 1" w:locked="1" w:uiPriority="61"/>
    <w:lsdException w:name="Light Grid Accent 1" w:locked="1" w:uiPriority="62"/>
    <w:lsdException w:name="Medium Shading 1 Accent 1" w:locked="1" w:uiPriority="63"/>
    <w:lsdException w:name="Medium Shading 2 Accent 1" w:locked="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locked="1" w:uiPriority="66"/>
    <w:lsdException w:name="Medium Grid 1 Accent 1" w:locked="1" w:uiPriority="67"/>
    <w:lsdException w:name="Medium Grid 2 Accent 1" w:locked="1" w:uiPriority="68"/>
    <w:lsdException w:name="Medium Grid 3 Accent 1" w:uiPriority="69"/>
    <w:lsdException w:name="Dark List Accent 1" w:locked="1" w:uiPriority="70"/>
    <w:lsdException w:name="Colorful Shading Accent 1" w:locked="1" w:uiPriority="71"/>
    <w:lsdException w:name="Colorful List Accent 1" w:locked="1" w:uiPriority="72"/>
    <w:lsdException w:name="Colorful Grid Accent 1" w:locked="1" w:uiPriority="73"/>
    <w:lsdException w:name="Light Shading Accent 2" w:locked="1" w:uiPriority="60"/>
    <w:lsdException w:name="Light List Accent 2" w:locked="1" w:uiPriority="61"/>
    <w:lsdException w:name="Light Grid Accent 2" w:locked="1"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locked="1" w:uiPriority="67"/>
    <w:lsdException w:name="Medium Grid 2 Accent 2" w:locked="1" w:uiPriority="68"/>
    <w:lsdException w:name="Medium Grid 3 Accent 2" w:locked="1" w:uiPriority="69"/>
    <w:lsdException w:name="Dark List Accent 2" w:locked="1" w:uiPriority="70"/>
    <w:lsdException w:name="Colorful Shading Accent 2" w:locked="1" w:uiPriority="71"/>
    <w:lsdException w:name="Colorful List Accent 2" w:locked="1" w:uiPriority="72"/>
    <w:lsdException w:name="Colorful Grid Accent 2" w:locked="1" w:uiPriority="73"/>
    <w:lsdException w:name="Light Shading Accent 3" w:locked="1" w:uiPriority="60"/>
    <w:lsdException w:name="Light List Accent 3" w:locked="1" w:uiPriority="61"/>
    <w:lsdException w:name="Light Grid Accent 3" w:locked="1"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locked="1" w:uiPriority="67"/>
    <w:lsdException w:name="Medium Grid 2 Accent 3" w:locked="1" w:uiPriority="68"/>
    <w:lsdException w:name="Medium Grid 3 Accent 3" w:locked="1" w:uiPriority="69"/>
    <w:lsdException w:name="Dark List Accent 3" w:locked="1" w:uiPriority="70"/>
    <w:lsdException w:name="Colorful Shading Accent 3" w:locked="1" w:uiPriority="71"/>
    <w:lsdException w:name="Colorful List Accent 3" w:locked="1" w:uiPriority="72"/>
    <w:lsdException w:name="Colorful Grid Accent 3" w:locked="1" w:uiPriority="73"/>
    <w:lsdException w:name="Light Shading Accent 4" w:locked="1" w:uiPriority="60"/>
    <w:lsdException w:name="Light List Accent 4" w:locked="1" w:uiPriority="61"/>
    <w:lsdException w:name="Light Grid Accent 4" w:locked="1"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locked="1" w:uiPriority="67"/>
    <w:lsdException w:name="Medium Grid 2 Accent 4" w:locked="1" w:uiPriority="68"/>
    <w:lsdException w:name="Medium Grid 3 Accent 4" w:locked="1" w:uiPriority="69"/>
    <w:lsdException w:name="Dark List Accent 4" w:locked="1" w:uiPriority="70"/>
    <w:lsdException w:name="Colorful Shading Accent 4" w:locked="1" w:uiPriority="71"/>
    <w:lsdException w:name="Colorful List Accent 4" w:locked="1" w:uiPriority="72"/>
    <w:lsdException w:name="Colorful Grid Accent 4" w:locked="1" w:uiPriority="73"/>
    <w:lsdException w:name="Light Shading Accent 5" w:locked="1" w:uiPriority="60"/>
    <w:lsdException w:name="Light List Accent 5" w:locked="1" w:uiPriority="61"/>
    <w:lsdException w:name="Light Grid Accent 5" w:locked="1"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locked="1" w:uiPriority="67"/>
    <w:lsdException w:name="Medium Grid 2 Accent 5" w:locked="1" w:uiPriority="68"/>
    <w:lsdException w:name="Medium Grid 3 Accent 5" w:uiPriority="69"/>
    <w:lsdException w:name="Dark List Accent 5" w:locked="1" w:uiPriority="70"/>
    <w:lsdException w:name="Colorful Shading Accent 5" w:locked="1" w:uiPriority="71"/>
    <w:lsdException w:name="Colorful List Accent 5" w:locked="1" w:uiPriority="72"/>
    <w:lsdException w:name="Colorful Grid Accent 5" w:locked="1" w:uiPriority="73"/>
    <w:lsdException w:name="Light Shading Accent 6" w:locked="1" w:uiPriority="60"/>
    <w:lsdException w:name="Light List Accent 6" w:locked="1" w:uiPriority="61"/>
    <w:lsdException w:name="Light Grid Accent 6" w:locked="1"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locked="1" w:uiPriority="67"/>
    <w:lsdException w:name="Medium Grid 2 Accent 6" w:locked="1" w:uiPriority="68"/>
    <w:lsdException w:name="Medium Grid 3 Accent 6" w:locked="1" w:uiPriority="69"/>
    <w:lsdException w:name="Dark List Accent 6" w:locked="1" w:uiPriority="70"/>
    <w:lsdException w:name="Colorful Shading Accent 6" w:locked="1" w:uiPriority="71"/>
    <w:lsdException w:name="Colorful List Accent 6" w:locked="1" w:uiPriority="72"/>
    <w:lsdException w:name="Colorful Grid Accent 6" w:locked="1"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F6D"/>
    <w:pPr>
      <w:jc w:val="both"/>
    </w:pPr>
    <w:rPr>
      <w:rFonts w:ascii="Times New Roman" w:hAnsi="Times New Roman"/>
      <w:sz w:val="24"/>
    </w:rPr>
  </w:style>
  <w:style w:type="paragraph" w:styleId="Heading1">
    <w:name w:val="heading 1"/>
    <w:basedOn w:val="Normal"/>
    <w:next w:val="Normal"/>
    <w:link w:val="Heading1Char8"/>
    <w:autoRedefine/>
    <w:uiPriority w:val="9"/>
    <w:qFormat/>
    <w:rsid w:val="0059498B"/>
    <w:pPr>
      <w:keepNext/>
      <w:keepLines/>
      <w:pageBreakBefore/>
      <w:spacing w:before="120"/>
      <w:outlineLvl w:val="0"/>
    </w:pPr>
    <w:rPr>
      <w:rFonts w:eastAsia="Calibri" w:cs="Times New Roman"/>
      <w:b/>
      <w:bCs/>
      <w:color w:val="365F91" w:themeColor="accent1" w:themeShade="BF"/>
      <w:sz w:val="28"/>
      <w:szCs w:val="27"/>
    </w:rPr>
  </w:style>
  <w:style w:type="paragraph" w:styleId="Heading2">
    <w:name w:val="heading 2"/>
    <w:aliases w:val="h2,SAHeading 2,SAHeading 21,SAHeading 22,SAHeading 23,SAHeading 211,SAHeading 221,Header 2,Func Header,Header 21,Func Header1,Header 22,Func Header2,Header 23,Func Header3,Header 24,Func Header4,Header 211,Func Header11,Header 221,Header 25,O"/>
    <w:basedOn w:val="Normal"/>
    <w:next w:val="Normal"/>
    <w:link w:val="Heading2Char"/>
    <w:autoRedefine/>
    <w:uiPriority w:val="9"/>
    <w:unhideWhenUsed/>
    <w:qFormat/>
    <w:rsid w:val="00CF6954"/>
    <w:pPr>
      <w:keepNext/>
      <w:keepLines/>
      <w:numPr>
        <w:ilvl w:val="1"/>
        <w:numId w:val="3"/>
      </w:numPr>
      <w:spacing w:before="240"/>
      <w:ind w:left="576"/>
      <w:jc w:val="left"/>
      <w:outlineLvl w:val="1"/>
    </w:pPr>
    <w:rPr>
      <w:rFonts w:eastAsiaTheme="majorEastAsia" w:cs="Arial"/>
      <w:b/>
      <w:bCs/>
      <w:color w:val="365F91" w:themeColor="accent1" w:themeShade="BF"/>
      <w:szCs w:val="27"/>
    </w:rPr>
  </w:style>
  <w:style w:type="paragraph" w:styleId="Heading3">
    <w:name w:val="heading 3"/>
    <w:basedOn w:val="Normal"/>
    <w:next w:val="Normal"/>
    <w:link w:val="Heading3Char"/>
    <w:autoRedefine/>
    <w:uiPriority w:val="9"/>
    <w:unhideWhenUsed/>
    <w:qFormat/>
    <w:rsid w:val="001B4C5E"/>
    <w:pPr>
      <w:keepNext/>
      <w:keepLines/>
      <w:numPr>
        <w:ilvl w:val="2"/>
        <w:numId w:val="3"/>
      </w:numPr>
      <w:spacing w:before="240"/>
      <w:outlineLvl w:val="2"/>
    </w:pPr>
    <w:rPr>
      <w:rFonts w:ascii="Arial" w:eastAsia="Times New Roman" w:hAnsi="Arial" w:cs="Arial"/>
      <w:b/>
      <w:bCs/>
      <w:color w:val="002060"/>
      <w:szCs w:val="27"/>
    </w:rPr>
  </w:style>
  <w:style w:type="paragraph" w:styleId="Heading4">
    <w:name w:val="heading 4"/>
    <w:basedOn w:val="Normal"/>
    <w:next w:val="Normal"/>
    <w:link w:val="Heading4Char"/>
    <w:uiPriority w:val="9"/>
    <w:unhideWhenUsed/>
    <w:qFormat/>
    <w:rsid w:val="00606FFD"/>
    <w:pPr>
      <w:keepNext/>
      <w:keepLines/>
      <w:numPr>
        <w:ilvl w:val="3"/>
        <w:numId w:val="3"/>
      </w:numPr>
      <w:spacing w:before="200"/>
      <w:outlineLvl w:val="3"/>
    </w:pPr>
    <w:rPr>
      <w:rFonts w:eastAsiaTheme="majorEastAsia" w:cs="Arial"/>
      <w:b/>
      <w:bCs/>
      <w:iCs/>
      <w:color w:val="4F81BD" w:themeColor="accent1"/>
      <w:sz w:val="26"/>
    </w:rPr>
  </w:style>
  <w:style w:type="paragraph" w:styleId="Heading5">
    <w:name w:val="heading 5"/>
    <w:basedOn w:val="Normal"/>
    <w:next w:val="Normal"/>
    <w:link w:val="Heading5Char"/>
    <w:uiPriority w:val="9"/>
    <w:unhideWhenUsed/>
    <w:qFormat/>
    <w:rsid w:val="001B1A56"/>
    <w:pPr>
      <w:keepNext/>
      <w:keepLines/>
      <w:numPr>
        <w:ilvl w:val="4"/>
        <w:numId w:val="3"/>
      </w:numPr>
      <w:spacing w:before="120"/>
      <w:outlineLvl w:val="4"/>
    </w:pPr>
    <w:rPr>
      <w:rFonts w:eastAsiaTheme="majorEastAsia" w:cs="Arial"/>
      <w:color w:val="243F60" w:themeColor="accent1" w:themeShade="7F"/>
      <w:szCs w:val="20"/>
    </w:rPr>
  </w:style>
  <w:style w:type="paragraph" w:styleId="Heading6">
    <w:name w:val="heading 6"/>
    <w:basedOn w:val="Normal"/>
    <w:next w:val="Normal"/>
    <w:link w:val="Heading6Char"/>
    <w:uiPriority w:val="9"/>
    <w:unhideWhenUsed/>
    <w:qFormat/>
    <w:rsid w:val="00E55B1A"/>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55B1A"/>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55B1A"/>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unhideWhenUsed/>
    <w:qFormat/>
    <w:rsid w:val="00E55B1A"/>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14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142B"/>
  </w:style>
  <w:style w:type="paragraph" w:styleId="Footer">
    <w:name w:val="footer"/>
    <w:basedOn w:val="Normal"/>
    <w:link w:val="FooterChar"/>
    <w:uiPriority w:val="99"/>
    <w:unhideWhenUsed/>
    <w:rsid w:val="00CF14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142B"/>
  </w:style>
  <w:style w:type="paragraph" w:styleId="BalloonText">
    <w:name w:val="Balloon Text"/>
    <w:basedOn w:val="Normal"/>
    <w:link w:val="BalloonTextChar"/>
    <w:uiPriority w:val="99"/>
    <w:semiHidden/>
    <w:unhideWhenUsed/>
    <w:rsid w:val="00CF14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42B"/>
    <w:rPr>
      <w:rFonts w:ascii="Tahoma" w:hAnsi="Tahoma" w:cs="Tahoma"/>
      <w:sz w:val="16"/>
      <w:szCs w:val="16"/>
    </w:rPr>
  </w:style>
  <w:style w:type="paragraph" w:styleId="NoSpacing">
    <w:name w:val="No Spacing"/>
    <w:link w:val="NoSpacingChar"/>
    <w:uiPriority w:val="1"/>
    <w:qFormat/>
    <w:rsid w:val="00CF142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F142B"/>
    <w:rPr>
      <w:rFonts w:eastAsiaTheme="minorEastAsia"/>
      <w:lang w:eastAsia="ja-JP"/>
    </w:rPr>
  </w:style>
  <w:style w:type="paragraph" w:styleId="Title">
    <w:name w:val="Title"/>
    <w:basedOn w:val="Normal"/>
    <w:next w:val="Normal"/>
    <w:link w:val="TitleChar"/>
    <w:uiPriority w:val="10"/>
    <w:qFormat/>
    <w:rsid w:val="00C96C9B"/>
    <w:pPr>
      <w:spacing w:after="300" w:line="240" w:lineRule="auto"/>
      <w:contextualSpacing/>
    </w:pPr>
    <w:rPr>
      <w:rFonts w:ascii="Trebuchet MS" w:eastAsiaTheme="majorEastAsia" w:hAnsi="Trebuchet MS" w:cs="Arial"/>
      <w:b/>
      <w:color w:val="17365D" w:themeColor="text2" w:themeShade="BF"/>
      <w:spacing w:val="5"/>
      <w:kern w:val="28"/>
      <w:sz w:val="72"/>
      <w:szCs w:val="52"/>
      <w:lang w:eastAsia="ja-JP"/>
    </w:rPr>
  </w:style>
  <w:style w:type="character" w:customStyle="1" w:styleId="TitleChar">
    <w:name w:val="Title Char"/>
    <w:basedOn w:val="DefaultParagraphFont"/>
    <w:link w:val="Title"/>
    <w:uiPriority w:val="10"/>
    <w:rsid w:val="00C96C9B"/>
    <w:rPr>
      <w:rFonts w:ascii="Trebuchet MS" w:eastAsiaTheme="majorEastAsia" w:hAnsi="Trebuchet MS" w:cs="Arial"/>
      <w:b/>
      <w:color w:val="17365D" w:themeColor="text2" w:themeShade="BF"/>
      <w:spacing w:val="5"/>
      <w:kern w:val="28"/>
      <w:sz w:val="72"/>
      <w:szCs w:val="52"/>
      <w:lang w:eastAsia="ja-JP"/>
    </w:rPr>
  </w:style>
  <w:style w:type="paragraph" w:styleId="Subtitle">
    <w:name w:val="Subtitle"/>
    <w:basedOn w:val="Heading2"/>
    <w:next w:val="Normal"/>
    <w:link w:val="SubtitleChar"/>
    <w:uiPriority w:val="11"/>
    <w:qFormat/>
    <w:rsid w:val="003D7E22"/>
    <w:pPr>
      <w:numPr>
        <w:ilvl w:val="0"/>
        <w:numId w:val="0"/>
      </w:numPr>
      <w:jc w:val="center"/>
    </w:pPr>
    <w:rPr>
      <w:rFonts w:ascii="Century Gothic" w:hAnsi="Century Gothic"/>
      <w:b w:val="0"/>
    </w:rPr>
  </w:style>
  <w:style w:type="character" w:customStyle="1" w:styleId="SubtitleChar">
    <w:name w:val="Subtitle Char"/>
    <w:basedOn w:val="DefaultParagraphFont"/>
    <w:link w:val="Subtitle"/>
    <w:uiPriority w:val="11"/>
    <w:rsid w:val="003D7E22"/>
    <w:rPr>
      <w:rFonts w:ascii="Century Gothic" w:eastAsiaTheme="majorEastAsia" w:hAnsi="Century Gothic" w:cs="Arial"/>
      <w:bCs/>
      <w:color w:val="365F91" w:themeColor="accent1" w:themeShade="BF"/>
      <w:sz w:val="24"/>
      <w:szCs w:val="26"/>
      <w:lang w:val="en-GB"/>
    </w:rPr>
  </w:style>
  <w:style w:type="character" w:customStyle="1" w:styleId="Heading1Char">
    <w:name w:val="Heading 1 Char"/>
    <w:basedOn w:val="DefaultParagraphFont"/>
    <w:uiPriority w:val="9"/>
    <w:rsid w:val="004E578C"/>
    <w:rPr>
      <w:rFonts w:ascii="Times New Roman" w:eastAsiaTheme="majorEastAsia" w:hAnsi="Times New Roman" w:cs="Arial"/>
      <w:b/>
      <w:bCs/>
      <w:color w:val="365F91" w:themeColor="accent1" w:themeShade="BF"/>
      <w:sz w:val="28"/>
      <w:szCs w:val="28"/>
    </w:rPr>
  </w:style>
  <w:style w:type="character" w:customStyle="1" w:styleId="Heading2Char">
    <w:name w:val="Heading 2 Char"/>
    <w:aliases w:val="h2 Char,SAHeading 2 Char,SAHeading 21 Char,SAHeading 22 Char,SAHeading 23 Char,SAHeading 211 Char,SAHeading 221 Char,Header 2 Char,Func Header Char,Header 21 Char,Func Header1 Char,Header 22 Char,Func Header2 Char,Header 23 Char,O Char"/>
    <w:basedOn w:val="DefaultParagraphFont"/>
    <w:link w:val="Heading2"/>
    <w:uiPriority w:val="9"/>
    <w:rsid w:val="00CF6954"/>
    <w:rPr>
      <w:rFonts w:ascii="Times New Roman" w:eastAsiaTheme="majorEastAsia" w:hAnsi="Times New Roman" w:cs="Arial"/>
      <w:b/>
      <w:bCs/>
      <w:color w:val="365F91" w:themeColor="accent1" w:themeShade="BF"/>
      <w:sz w:val="24"/>
      <w:szCs w:val="27"/>
    </w:rPr>
  </w:style>
  <w:style w:type="paragraph" w:styleId="NormalWeb">
    <w:name w:val="Normal (Web)"/>
    <w:basedOn w:val="Normal"/>
    <w:uiPriority w:val="99"/>
    <w:unhideWhenUsed/>
    <w:rsid w:val="00680E10"/>
    <w:pPr>
      <w:spacing w:before="100" w:beforeAutospacing="1" w:after="100" w:afterAutospacing="1" w:line="240" w:lineRule="auto"/>
    </w:pPr>
    <w:rPr>
      <w:rFonts w:eastAsia="Times New Roman" w:cs="Times New Roman"/>
      <w:color w:val="000000"/>
      <w:szCs w:val="24"/>
    </w:rPr>
  </w:style>
  <w:style w:type="paragraph" w:customStyle="1" w:styleId="Title1">
    <w:name w:val="Title1"/>
    <w:basedOn w:val="Normal"/>
    <w:locked/>
    <w:rsid w:val="00D36EDF"/>
    <w:pPr>
      <w:spacing w:before="100" w:beforeAutospacing="1" w:after="100" w:afterAutospacing="1" w:line="240" w:lineRule="auto"/>
    </w:pPr>
    <w:rPr>
      <w:rFonts w:eastAsia="Times New Roman" w:cs="Times New Roman"/>
      <w:color w:val="000000"/>
      <w:szCs w:val="24"/>
    </w:rPr>
  </w:style>
  <w:style w:type="character" w:styleId="HTMLCode">
    <w:name w:val="HTML Code"/>
    <w:basedOn w:val="DefaultParagraphFont"/>
    <w:uiPriority w:val="99"/>
    <w:semiHidden/>
    <w:unhideWhenUsed/>
    <w:rsid w:val="00D36ED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1B4C5E"/>
    <w:rPr>
      <w:rFonts w:ascii="Arial" w:eastAsia="Times New Roman" w:hAnsi="Arial" w:cs="Arial"/>
      <w:b/>
      <w:bCs/>
      <w:color w:val="002060"/>
      <w:sz w:val="24"/>
      <w:szCs w:val="27"/>
    </w:rPr>
  </w:style>
  <w:style w:type="character" w:styleId="Hyperlink">
    <w:name w:val="Hyperlink"/>
    <w:basedOn w:val="DefaultParagraphFont"/>
    <w:uiPriority w:val="99"/>
    <w:unhideWhenUsed/>
    <w:rsid w:val="007844C6"/>
    <w:rPr>
      <w:color w:val="0000FF"/>
      <w:u w:val="single"/>
    </w:rPr>
  </w:style>
  <w:style w:type="paragraph" w:styleId="HTMLPreformatted">
    <w:name w:val="HTML Preformatted"/>
    <w:basedOn w:val="Normal"/>
    <w:link w:val="HTMLPreformattedChar"/>
    <w:uiPriority w:val="99"/>
    <w:unhideWhenUsed/>
    <w:rsid w:val="00784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000000"/>
      <w:szCs w:val="20"/>
    </w:rPr>
  </w:style>
  <w:style w:type="character" w:customStyle="1" w:styleId="HTMLPreformattedChar">
    <w:name w:val="HTML Preformatted Char"/>
    <w:basedOn w:val="DefaultParagraphFont"/>
    <w:link w:val="HTMLPreformatted"/>
    <w:uiPriority w:val="99"/>
    <w:rsid w:val="007844C6"/>
    <w:rPr>
      <w:rFonts w:ascii="Courier New" w:eastAsia="Times New Roman" w:hAnsi="Courier New" w:cs="Courier New"/>
      <w:color w:val="000000"/>
      <w:sz w:val="20"/>
      <w:szCs w:val="20"/>
    </w:rPr>
  </w:style>
  <w:style w:type="character" w:styleId="Strong">
    <w:name w:val="Strong"/>
    <w:basedOn w:val="DefaultParagraphFont"/>
    <w:uiPriority w:val="22"/>
    <w:qFormat/>
    <w:rsid w:val="007844C6"/>
    <w:rPr>
      <w:b/>
      <w:bCs/>
      <w:i w:val="0"/>
      <w:iCs w:val="0"/>
    </w:rPr>
  </w:style>
  <w:style w:type="character" w:customStyle="1" w:styleId="hl-comment1">
    <w:name w:val="hl-comment1"/>
    <w:basedOn w:val="DefaultParagraphFont"/>
    <w:locked/>
    <w:rsid w:val="007844C6"/>
    <w:rPr>
      <w:i/>
      <w:iCs/>
      <w:color w:val="3F5F5F"/>
    </w:rPr>
  </w:style>
  <w:style w:type="character" w:customStyle="1" w:styleId="hl-tag1">
    <w:name w:val="hl-tag1"/>
    <w:basedOn w:val="DefaultParagraphFont"/>
    <w:locked/>
    <w:rsid w:val="007844C6"/>
    <w:rPr>
      <w:color w:val="3F7F7F"/>
    </w:rPr>
  </w:style>
  <w:style w:type="character" w:customStyle="1" w:styleId="hl-attribute1">
    <w:name w:val="hl-attribute1"/>
    <w:basedOn w:val="DefaultParagraphFont"/>
    <w:locked/>
    <w:rsid w:val="00F827C3"/>
    <w:rPr>
      <w:color w:val="7F007F"/>
    </w:rPr>
  </w:style>
  <w:style w:type="character" w:customStyle="1" w:styleId="hl-value1">
    <w:name w:val="hl-value1"/>
    <w:basedOn w:val="DefaultParagraphFont"/>
    <w:locked/>
    <w:rsid w:val="00F827C3"/>
    <w:rPr>
      <w:color w:val="2A00FF"/>
    </w:rPr>
  </w:style>
  <w:style w:type="paragraph" w:styleId="ListParagraph">
    <w:name w:val="List Paragraph"/>
    <w:aliases w:val="Figure_name,Equipment,List Paragraph1,lp1,List Paragraph11,Bullet 1,Numbered Indented Text,List Paragraph Char Char,Colorful List - Accent 11,ListPar1,b1,Number_1,new,SGLText List Paragraph,Normal Sentence,List Paragraph2,b1 + Justified"/>
    <w:basedOn w:val="Normal"/>
    <w:link w:val="ListParagraphChar"/>
    <w:uiPriority w:val="34"/>
    <w:qFormat/>
    <w:rsid w:val="007A60A7"/>
    <w:pPr>
      <w:ind w:left="720"/>
      <w:contextualSpacing/>
    </w:pPr>
  </w:style>
  <w:style w:type="character" w:styleId="PlaceholderText">
    <w:name w:val="Placeholder Text"/>
    <w:basedOn w:val="DefaultParagraphFont"/>
    <w:uiPriority w:val="99"/>
    <w:semiHidden/>
    <w:rsid w:val="002B4AFF"/>
    <w:rPr>
      <w:color w:val="808080"/>
    </w:rPr>
  </w:style>
  <w:style w:type="table" w:styleId="TableGrid">
    <w:name w:val="Table Grid"/>
    <w:basedOn w:val="TableNormal"/>
    <w:uiPriority w:val="59"/>
    <w:locked/>
    <w:rsid w:val="00045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locked/>
    <w:rsid w:val="00045717"/>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606FFD"/>
    <w:rPr>
      <w:rFonts w:ascii="Times New Roman" w:eastAsiaTheme="majorEastAsia" w:hAnsi="Times New Roman" w:cs="Arial"/>
      <w:b/>
      <w:bCs/>
      <w:iCs/>
      <w:color w:val="4F81BD" w:themeColor="accent1"/>
      <w:sz w:val="26"/>
    </w:rPr>
  </w:style>
  <w:style w:type="character" w:customStyle="1" w:styleId="Heading5Char">
    <w:name w:val="Heading 5 Char"/>
    <w:basedOn w:val="DefaultParagraphFont"/>
    <w:link w:val="Heading5"/>
    <w:uiPriority w:val="9"/>
    <w:rsid w:val="001B1A56"/>
    <w:rPr>
      <w:rFonts w:ascii="Times New Roman" w:eastAsiaTheme="majorEastAsia" w:hAnsi="Times New Roman" w:cs="Arial"/>
      <w:color w:val="243F60" w:themeColor="accent1" w:themeShade="7F"/>
      <w:sz w:val="24"/>
      <w:szCs w:val="20"/>
    </w:rPr>
  </w:style>
  <w:style w:type="character" w:customStyle="1" w:styleId="Heading6Char">
    <w:name w:val="Heading 6 Char"/>
    <w:basedOn w:val="DefaultParagraphFont"/>
    <w:link w:val="Heading6"/>
    <w:uiPriority w:val="9"/>
    <w:rsid w:val="00E55B1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E55B1A"/>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rsid w:val="00E55B1A"/>
    <w:rPr>
      <w:rFonts w:asciiTheme="majorHAnsi" w:eastAsiaTheme="majorEastAsia" w:hAnsiTheme="majorHAnsi" w:cstheme="majorBidi"/>
      <w:color w:val="404040" w:themeColor="text1" w:themeTint="BF"/>
      <w:sz w:val="24"/>
      <w:szCs w:val="20"/>
    </w:rPr>
  </w:style>
  <w:style w:type="character" w:customStyle="1" w:styleId="Heading9Char">
    <w:name w:val="Heading 9 Char"/>
    <w:basedOn w:val="DefaultParagraphFont"/>
    <w:link w:val="Heading9"/>
    <w:uiPriority w:val="9"/>
    <w:rsid w:val="00E55B1A"/>
    <w:rPr>
      <w:rFonts w:asciiTheme="majorHAnsi" w:eastAsiaTheme="majorEastAsia" w:hAnsiTheme="majorHAnsi" w:cstheme="majorBidi"/>
      <w:i/>
      <w:iCs/>
      <w:color w:val="404040" w:themeColor="text1" w:themeTint="BF"/>
      <w:sz w:val="24"/>
      <w:szCs w:val="20"/>
    </w:rPr>
  </w:style>
  <w:style w:type="paragraph" w:styleId="TOCHeading">
    <w:name w:val="TOC Heading"/>
    <w:basedOn w:val="Normal"/>
    <w:next w:val="Normal"/>
    <w:uiPriority w:val="39"/>
    <w:unhideWhenUsed/>
    <w:qFormat/>
    <w:rsid w:val="00DE084B"/>
    <w:pPr>
      <w:spacing w:after="0"/>
    </w:pPr>
    <w:rPr>
      <w:rFonts w:asciiTheme="majorHAnsi" w:hAnsiTheme="majorHAnsi" w:cstheme="majorBidi"/>
      <w:lang w:eastAsia="ja-JP"/>
    </w:rPr>
  </w:style>
  <w:style w:type="paragraph" w:styleId="TOC2">
    <w:name w:val="toc 2"/>
    <w:basedOn w:val="Normal"/>
    <w:next w:val="Normal"/>
    <w:autoRedefine/>
    <w:uiPriority w:val="39"/>
    <w:unhideWhenUsed/>
    <w:rsid w:val="005E7552"/>
    <w:pPr>
      <w:spacing w:after="100"/>
      <w:ind w:left="200"/>
    </w:pPr>
    <w:rPr>
      <w:rFonts w:ascii="Arial" w:hAnsi="Arial"/>
      <w:color w:val="002060"/>
      <w:sz w:val="20"/>
    </w:rPr>
  </w:style>
  <w:style w:type="paragraph" w:styleId="TOC1">
    <w:name w:val="toc 1"/>
    <w:basedOn w:val="Normal"/>
    <w:next w:val="Normal"/>
    <w:autoRedefine/>
    <w:uiPriority w:val="39"/>
    <w:unhideWhenUsed/>
    <w:rsid w:val="005E7552"/>
    <w:pPr>
      <w:tabs>
        <w:tab w:val="left" w:pos="400"/>
        <w:tab w:val="right" w:leader="dot" w:pos="9077"/>
      </w:tabs>
      <w:spacing w:after="100"/>
    </w:pPr>
    <w:rPr>
      <w:rFonts w:ascii="Arial" w:hAnsi="Arial"/>
      <w:b/>
      <w:color w:val="002060"/>
      <w:sz w:val="20"/>
    </w:rPr>
  </w:style>
  <w:style w:type="table" w:customStyle="1" w:styleId="MediumList1-Accent11">
    <w:name w:val="Medium List 1 - Accent 11"/>
    <w:aliases w:val="MavericTable"/>
    <w:basedOn w:val="TableNormal"/>
    <w:uiPriority w:val="65"/>
    <w:locked/>
    <w:rsid w:val="00EE50C9"/>
    <w:pPr>
      <w:spacing w:before="60" w:after="60" w:line="240" w:lineRule="auto"/>
    </w:pPr>
    <w:rPr>
      <w:rFonts w:ascii="Times New Roman" w:hAnsi="Times New Roman"/>
      <w:color w:val="000000" w:themeColor="text1"/>
    </w:rPr>
    <w:tblPr>
      <w:tblStyleRowBandSize w:val="1"/>
      <w:tblStyleColBandSize w:val="1"/>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Pr>
    <w:tblStylePr w:type="firstRow">
      <w:rPr>
        <w:rFonts w:ascii="Arial" w:eastAsiaTheme="majorEastAsia" w:hAnsi="Arial" w:cstheme="majorBidi"/>
        <w:b/>
        <w:i w:val="0"/>
        <w:color w:val="FFFFFF"/>
        <w:sz w:val="20"/>
      </w:rPr>
      <w:tblPr/>
      <w:tcPr>
        <w:shd w:val="clear" w:color="auto" w:fill="4F81BD" w:themeFill="accent1"/>
      </w:tcPr>
    </w:tblStylePr>
    <w:tblStylePr w:type="lastRow">
      <w:rPr>
        <w:rFonts w:ascii="Arial" w:hAnsi="Arial"/>
        <w:b/>
        <w:bCs/>
        <w:color w:val="1F497D" w:themeColor="text2"/>
        <w:sz w:val="22"/>
      </w:rPr>
      <w:tblPr/>
      <w:tcPr>
        <w:tcBorders>
          <w:top w:val="single" w:sz="8" w:space="0" w:color="4F81BD" w:themeColor="accent1"/>
          <w:bottom w:val="single" w:sz="8" w:space="0" w:color="4F81BD" w:themeColor="accent1"/>
        </w:tcBorders>
      </w:tcPr>
    </w:tblStylePr>
    <w:tblStylePr w:type="firstCol">
      <w:rPr>
        <w:b w:val="0"/>
        <w:bCs/>
      </w:rPr>
    </w:tblStylePr>
    <w:tblStylePr w:type="lastCol">
      <w:rPr>
        <w:rFonts w:ascii="Arial" w:hAnsi="Arial"/>
        <w:b w:val="0"/>
        <w:bCs/>
        <w:sz w:val="20"/>
      </w:rPr>
      <w:tblPr/>
      <w:tcPr>
        <w:tcBorders>
          <w:top w:val="single" w:sz="8" w:space="0" w:color="4F81BD" w:themeColor="accent1"/>
          <w:bottom w:val="single" w:sz="8" w:space="0" w:color="4F81BD" w:themeColor="accent1"/>
        </w:tcBorders>
      </w:tcPr>
    </w:tblStylePr>
    <w:tblStylePr w:type="band1Vert">
      <w:tblPr/>
      <w:tcPr>
        <w:tcBorders>
          <w:insideH w:val="nil"/>
          <w:insideV w:val="single" w:sz="4" w:space="0" w:color="1F497D" w:themeColor="text2"/>
        </w:tcBorders>
      </w:tcPr>
    </w:tblStylePr>
    <w:tblStylePr w:type="band2Vert">
      <w:tblPr/>
      <w:tcPr>
        <w:tcBorders>
          <w:insideV w:val="nil"/>
        </w:tcBorders>
      </w:tcPr>
    </w:tblStylePr>
    <w:tblStylePr w:type="band2Horz">
      <w:tblPr/>
      <w:tcPr>
        <w:shd w:val="clear" w:color="auto" w:fill="DBE5F1" w:themeFill="accent1" w:themeFillTint="33"/>
      </w:tcPr>
    </w:tblStylePr>
  </w:style>
  <w:style w:type="paragraph" w:customStyle="1" w:styleId="TableHeader">
    <w:name w:val="Table Header"/>
    <w:basedOn w:val="Normal"/>
    <w:link w:val="TableHeaderChar"/>
    <w:qFormat/>
    <w:locked/>
    <w:rsid w:val="00923E1B"/>
    <w:pPr>
      <w:spacing w:after="0" w:line="240" w:lineRule="auto"/>
    </w:pPr>
    <w:rPr>
      <w:rFonts w:eastAsiaTheme="majorEastAsia" w:cstheme="majorBidi"/>
      <w:b/>
    </w:rPr>
  </w:style>
  <w:style w:type="paragraph" w:customStyle="1" w:styleId="TableContent">
    <w:name w:val="Table Content"/>
    <w:basedOn w:val="Normal"/>
    <w:link w:val="TableContentChar"/>
    <w:qFormat/>
    <w:locked/>
    <w:rsid w:val="00393C58"/>
    <w:pPr>
      <w:spacing w:after="0" w:line="240" w:lineRule="auto"/>
    </w:pPr>
  </w:style>
  <w:style w:type="character" w:customStyle="1" w:styleId="TableHeaderChar">
    <w:name w:val="Table Header Char"/>
    <w:basedOn w:val="DefaultParagraphFont"/>
    <w:link w:val="TableHeader"/>
    <w:rsid w:val="00923E1B"/>
    <w:rPr>
      <w:rFonts w:ascii="Arial" w:eastAsiaTheme="majorEastAsia" w:hAnsi="Arial" w:cstheme="majorBidi"/>
      <w:b/>
      <w:color w:val="002060"/>
      <w:sz w:val="24"/>
    </w:rPr>
  </w:style>
  <w:style w:type="paragraph" w:styleId="TOC3">
    <w:name w:val="toc 3"/>
    <w:basedOn w:val="Normal"/>
    <w:next w:val="Normal"/>
    <w:autoRedefine/>
    <w:uiPriority w:val="39"/>
    <w:unhideWhenUsed/>
    <w:rsid w:val="005E7552"/>
    <w:pPr>
      <w:spacing w:after="100"/>
      <w:ind w:left="400"/>
    </w:pPr>
    <w:rPr>
      <w:rFonts w:ascii="Arial" w:hAnsi="Arial"/>
      <w:color w:val="002060"/>
      <w:sz w:val="20"/>
    </w:rPr>
  </w:style>
  <w:style w:type="character" w:customStyle="1" w:styleId="TableContentChar">
    <w:name w:val="Table Content Char"/>
    <w:basedOn w:val="DefaultParagraphFont"/>
    <w:link w:val="TableContent"/>
    <w:rsid w:val="00393C58"/>
    <w:rPr>
      <w:rFonts w:ascii="Arial" w:hAnsi="Arial"/>
      <w:color w:val="002060"/>
      <w:sz w:val="20"/>
    </w:rPr>
  </w:style>
  <w:style w:type="paragraph" w:customStyle="1" w:styleId="TitleOthers">
    <w:name w:val="Title Others"/>
    <w:basedOn w:val="Subtitle"/>
    <w:link w:val="TitleOthersChar"/>
    <w:qFormat/>
    <w:locked/>
    <w:rsid w:val="003E2360"/>
    <w:pPr>
      <w:spacing w:before="0" w:line="240" w:lineRule="auto"/>
      <w:jc w:val="left"/>
    </w:pPr>
    <w:rPr>
      <w:b/>
      <w:szCs w:val="24"/>
    </w:rPr>
  </w:style>
  <w:style w:type="character" w:customStyle="1" w:styleId="TitleOthersChar">
    <w:name w:val="Title Others Char"/>
    <w:basedOn w:val="FooterChar"/>
    <w:link w:val="TitleOthers"/>
    <w:rsid w:val="003E2360"/>
    <w:rPr>
      <w:rFonts w:ascii="Century Gothic" w:eastAsiaTheme="majorEastAsia" w:hAnsi="Century Gothic" w:cs="Arial"/>
      <w:b/>
      <w:bCs/>
      <w:color w:val="365F91" w:themeColor="accent1" w:themeShade="BF"/>
      <w:sz w:val="24"/>
      <w:szCs w:val="24"/>
      <w:lang w:val="en-GB"/>
    </w:rPr>
  </w:style>
  <w:style w:type="table" w:styleId="MediumGrid3-Accent5">
    <w:name w:val="Medium Grid 3 Accent 5"/>
    <w:aliases w:val="Maveric Table"/>
    <w:basedOn w:val="TableNormal"/>
    <w:uiPriority w:val="69"/>
    <w:locked/>
    <w:rsid w:val="0013146C"/>
    <w:pPr>
      <w:spacing w:before="120" w:after="120" w:line="240" w:lineRule="auto"/>
    </w:pPr>
    <w:rPr>
      <w:rFonts w:ascii="Arial" w:hAnsi="Aria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pPr>
        <w:jc w:val="center"/>
      </w:pPr>
      <w:rPr>
        <w:rFonts w:ascii="Arial" w:hAnsi="Arial"/>
        <w:b/>
        <w:bCs/>
        <w:i w:val="0"/>
        <w:iCs w:val="0"/>
        <w:color w:val="FFFFFF" w:themeColor="background1"/>
        <w:sz w:val="22"/>
      </w:rPr>
      <w:tblPr/>
      <w:tcPr>
        <w:shd w:val="clear" w:color="auto" w:fill="17365D" w:themeFill="text2" w:themeFillShade="BF"/>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StylePr>
    <w:tblStylePr w:type="lastCol">
      <w:rPr>
        <w:b/>
        <w:bCs/>
        <w:i w:val="0"/>
        <w:iCs w:val="0"/>
        <w:color w:val="FFFFFF" w:themeColor="background1"/>
      </w:rPr>
      <w:tblPr/>
      <w:tcPr>
        <w:shd w:val="clear" w:color="auto" w:fill="A5D5E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rPr>
        <w:rFonts w:ascii="Arial" w:hAnsi="Arial"/>
        <w:sz w:val="20"/>
      </w:rPr>
      <w:tblPr/>
      <w:tcPr>
        <w:shd w:val="clear" w:color="auto" w:fill="FBFDFF"/>
      </w:tcPr>
    </w:tblStylePr>
    <w:tblStylePr w:type="band2Horz">
      <w:rPr>
        <w:rFonts w:ascii="Arial" w:hAnsi="Arial"/>
        <w:sz w:val="20"/>
      </w:rPr>
      <w:tblPr/>
      <w:tcPr>
        <w:shd w:val="clear" w:color="auto" w:fill="D2EAF1"/>
      </w:tcPr>
    </w:tblStylePr>
  </w:style>
  <w:style w:type="table" w:customStyle="1" w:styleId="Maveric">
    <w:name w:val="Maveric"/>
    <w:basedOn w:val="TableNormal"/>
    <w:uiPriority w:val="99"/>
    <w:rsid w:val="0023716E"/>
    <w:pPr>
      <w:spacing w:after="0" w:line="240" w:lineRule="auto"/>
    </w:pPr>
    <w:tblPr/>
  </w:style>
  <w:style w:type="paragraph" w:customStyle="1" w:styleId="Default">
    <w:name w:val="Default"/>
    <w:rsid w:val="00E3452B"/>
    <w:pPr>
      <w:autoSpaceDE w:val="0"/>
      <w:autoSpaceDN w:val="0"/>
      <w:adjustRightInd w:val="0"/>
      <w:spacing w:after="0" w:line="240" w:lineRule="auto"/>
    </w:pPr>
    <w:rPr>
      <w:rFonts w:ascii="Arial" w:hAnsi="Arial" w:cs="Arial"/>
      <w:color w:val="000000"/>
      <w:sz w:val="24"/>
      <w:szCs w:val="24"/>
      <w:lang w:val="en-IN"/>
    </w:rPr>
  </w:style>
  <w:style w:type="paragraph" w:styleId="BodyText">
    <w:name w:val="Body Text"/>
    <w:basedOn w:val="Normal"/>
    <w:link w:val="BodyTextChar"/>
    <w:unhideWhenUsed/>
    <w:rsid w:val="0020669E"/>
  </w:style>
  <w:style w:type="character" w:customStyle="1" w:styleId="BodyTextChar">
    <w:name w:val="Body Text Char"/>
    <w:basedOn w:val="DefaultParagraphFont"/>
    <w:link w:val="BodyText"/>
    <w:rsid w:val="0020669E"/>
  </w:style>
  <w:style w:type="paragraph" w:styleId="ListBullet">
    <w:name w:val="List Bullet"/>
    <w:aliases w:val="List Bullet Char Char Char Char Char Char Char Char Char,List Bullet Char Char Char Char Char Char Char Char Char Char Char Char Char Char Char Char Char Char,List Bullet Char Char Char"/>
    <w:basedOn w:val="Normal"/>
    <w:link w:val="ListBulletChar"/>
    <w:rsid w:val="00D32DE9"/>
    <w:pPr>
      <w:numPr>
        <w:numId w:val="1"/>
      </w:numPr>
      <w:spacing w:after="0" w:line="240" w:lineRule="auto"/>
    </w:pPr>
    <w:rPr>
      <w:rFonts w:eastAsia="Times New Roman" w:cs="Latha"/>
      <w:szCs w:val="24"/>
      <w:lang w:bidi="ta-IN"/>
    </w:rPr>
  </w:style>
  <w:style w:type="character" w:customStyle="1" w:styleId="ListBulletChar">
    <w:name w:val="List Bullet Char"/>
    <w:aliases w:val="List Bullet Char Char Char Char Char Char Char Char Char Char,List Bullet Char Char Char Char Char Char Char Char Char Char Char Char Char Char Char Char Char Char Char,List Bullet Char Char Char Char"/>
    <w:link w:val="ListBullet"/>
    <w:rsid w:val="00D32DE9"/>
    <w:rPr>
      <w:rFonts w:ascii="Times New Roman" w:eastAsia="Times New Roman" w:hAnsi="Times New Roman" w:cs="Latha"/>
      <w:sz w:val="24"/>
      <w:szCs w:val="24"/>
      <w:lang w:bidi="ta-IN"/>
    </w:rPr>
  </w:style>
  <w:style w:type="character" w:customStyle="1" w:styleId="ListParagraphChar">
    <w:name w:val="List Paragraph Char"/>
    <w:aliases w:val="Figure_name Char,Equipment Char,List Paragraph1 Char,lp1 Char,List Paragraph11 Char,Bullet 1 Char,Numbered Indented Text Char,List Paragraph Char Char Char,Colorful List - Accent 11 Char,ListPar1 Char,b1 Char,Number_1 Char,new Char"/>
    <w:basedOn w:val="DefaultParagraphFont"/>
    <w:link w:val="ListParagraph"/>
    <w:uiPriority w:val="34"/>
    <w:qFormat/>
    <w:locked/>
    <w:rsid w:val="00416591"/>
    <w:rPr>
      <w:rFonts w:ascii="Arial" w:hAnsi="Arial"/>
      <w:color w:val="002060"/>
      <w:sz w:val="20"/>
      <w:lang w:val="en-GB"/>
    </w:rPr>
  </w:style>
  <w:style w:type="paragraph" w:customStyle="1" w:styleId="Body">
    <w:name w:val="Body"/>
    <w:basedOn w:val="Normal"/>
    <w:link w:val="BodyChar"/>
    <w:qFormat/>
    <w:rsid w:val="00FD2243"/>
    <w:rPr>
      <w:rFonts w:ascii="Segoe UI" w:hAnsi="Segoe UI" w:cs="Segoe UI"/>
    </w:rPr>
  </w:style>
  <w:style w:type="character" w:customStyle="1" w:styleId="BodyChar">
    <w:name w:val="Body Char"/>
    <w:basedOn w:val="DefaultParagraphFont"/>
    <w:link w:val="Body"/>
    <w:rsid w:val="00FD2243"/>
    <w:rPr>
      <w:rFonts w:ascii="Segoe UI" w:hAnsi="Segoe UI" w:cs="Segoe UI"/>
      <w:sz w:val="20"/>
    </w:rPr>
  </w:style>
  <w:style w:type="paragraph" w:customStyle="1" w:styleId="Charchar">
    <w:name w:val="Char char"/>
    <w:basedOn w:val="Normal"/>
    <w:link w:val="CharcharChar"/>
    <w:rsid w:val="001C3CCD"/>
    <w:pPr>
      <w:autoSpaceDE w:val="0"/>
      <w:autoSpaceDN w:val="0"/>
      <w:adjustRightInd w:val="0"/>
      <w:spacing w:after="0" w:line="240" w:lineRule="auto"/>
    </w:pPr>
    <w:rPr>
      <w:rFonts w:ascii="Calibri" w:eastAsia="Calibri" w:hAnsi="Calibri" w:cs="Latha"/>
      <w:lang w:bidi="ta-IN"/>
    </w:rPr>
  </w:style>
  <w:style w:type="character" w:customStyle="1" w:styleId="CharcharChar">
    <w:name w:val="Char char Char"/>
    <w:link w:val="Charchar"/>
    <w:rsid w:val="001C3CCD"/>
    <w:rPr>
      <w:rFonts w:ascii="Calibri" w:eastAsia="Calibri" w:hAnsi="Calibri" w:cs="Latha"/>
      <w:lang w:bidi="ta-IN"/>
    </w:rPr>
  </w:style>
  <w:style w:type="table" w:customStyle="1" w:styleId="LightList-Accent11">
    <w:name w:val="Light List - Accent 11"/>
    <w:basedOn w:val="TableNormal"/>
    <w:uiPriority w:val="61"/>
    <w:rsid w:val="00DF3014"/>
    <w:pPr>
      <w:spacing w:after="0" w:line="240" w:lineRule="auto"/>
    </w:pPr>
    <w:rPr>
      <w:rFonts w:ascii="Calibri" w:eastAsia="Calibri" w:hAnsi="Calibri"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List-Accent12">
    <w:name w:val="Light List - Accent 12"/>
    <w:basedOn w:val="TableNormal"/>
    <w:uiPriority w:val="61"/>
    <w:rsid w:val="00EB48A4"/>
    <w:pPr>
      <w:spacing w:after="0" w:line="240" w:lineRule="auto"/>
    </w:pPr>
    <w:rPr>
      <w:rFonts w:ascii="Calibri" w:eastAsia="Calibri" w:hAnsi="Calibri" w:cs="Times New Roman"/>
      <w:sz w:val="20"/>
      <w:szCs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Autospacing="0" w:afterLines="0" w:afterAutospacing="0" w:line="240" w:lineRule="auto"/>
      </w:pPr>
      <w:rPr>
        <w:b/>
        <w:bCs/>
        <w:color w:val="FFFFFF" w:themeColor="background1"/>
      </w:rPr>
      <w:tblPr/>
      <w:tcPr>
        <w:shd w:val="clear" w:color="auto" w:fill="4F81BD" w:themeFill="accent1"/>
      </w:tcPr>
    </w:tblStylePr>
    <w:tblStylePr w:type="lastRow">
      <w:pPr>
        <w:spacing w:beforeLines="0" w:beforeAutospacing="0" w:afterLines="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CM59">
    <w:name w:val="CM59"/>
    <w:basedOn w:val="Default"/>
    <w:next w:val="Default"/>
    <w:rsid w:val="0094687B"/>
    <w:pPr>
      <w:widowControl w:val="0"/>
      <w:spacing w:after="768"/>
    </w:pPr>
    <w:rPr>
      <w:rFonts w:eastAsia="Times New Roman" w:cs="Times New Roman"/>
      <w:color w:val="auto"/>
      <w:lang w:val="en-GB" w:eastAsia="en-GB"/>
    </w:rPr>
  </w:style>
  <w:style w:type="paragraph" w:styleId="DocumentMap">
    <w:name w:val="Document Map"/>
    <w:basedOn w:val="Normal"/>
    <w:link w:val="DocumentMapChar"/>
    <w:uiPriority w:val="99"/>
    <w:semiHidden/>
    <w:unhideWhenUsed/>
    <w:rsid w:val="00D71A9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71A9D"/>
    <w:rPr>
      <w:rFonts w:ascii="Tahoma" w:hAnsi="Tahoma" w:cs="Tahoma"/>
      <w:color w:val="002060"/>
      <w:sz w:val="16"/>
      <w:szCs w:val="16"/>
      <w:lang w:val="en-GB"/>
    </w:rPr>
  </w:style>
  <w:style w:type="character" w:styleId="SubtleEmphasis">
    <w:name w:val="Subtle Emphasis"/>
    <w:basedOn w:val="DefaultParagraphFont"/>
    <w:uiPriority w:val="19"/>
    <w:qFormat/>
    <w:rsid w:val="00D74D24"/>
    <w:rPr>
      <w:i/>
      <w:iCs/>
      <w:color w:val="808080" w:themeColor="text1" w:themeTint="7F"/>
    </w:rPr>
  </w:style>
  <w:style w:type="paragraph" w:styleId="BodyTextIndent3">
    <w:name w:val="Body Text Indent 3"/>
    <w:basedOn w:val="Normal"/>
    <w:link w:val="BodyTextIndent3Char"/>
    <w:uiPriority w:val="99"/>
    <w:semiHidden/>
    <w:unhideWhenUsed/>
    <w:rsid w:val="00D21304"/>
    <w:pPr>
      <w:ind w:left="283"/>
    </w:pPr>
    <w:rPr>
      <w:sz w:val="16"/>
      <w:szCs w:val="16"/>
    </w:rPr>
  </w:style>
  <w:style w:type="character" w:customStyle="1" w:styleId="BodyTextIndent3Char">
    <w:name w:val="Body Text Indent 3 Char"/>
    <w:basedOn w:val="DefaultParagraphFont"/>
    <w:link w:val="BodyTextIndent3"/>
    <w:uiPriority w:val="99"/>
    <w:semiHidden/>
    <w:rsid w:val="00D21304"/>
    <w:rPr>
      <w:rFonts w:ascii="Arial" w:hAnsi="Arial"/>
      <w:color w:val="002060"/>
      <w:sz w:val="16"/>
      <w:szCs w:val="16"/>
      <w:lang w:val="en-GB"/>
    </w:rPr>
  </w:style>
  <w:style w:type="paragraph" w:customStyle="1" w:styleId="SOWHeader4">
    <w:name w:val="SOWHeader4"/>
    <w:basedOn w:val="Normal"/>
    <w:rsid w:val="00414E40"/>
    <w:pPr>
      <w:numPr>
        <w:numId w:val="2"/>
      </w:numPr>
      <w:spacing w:before="240" w:after="240" w:line="240" w:lineRule="auto"/>
    </w:pPr>
    <w:rPr>
      <w:rFonts w:eastAsia="Times New Roman" w:cs="Angsana New"/>
      <w:b/>
      <w:lang w:val="en-AU"/>
    </w:rPr>
  </w:style>
  <w:style w:type="table" w:styleId="MediumGrid3-Accent1">
    <w:name w:val="Medium Grid 3 Accent 1"/>
    <w:basedOn w:val="TableNormal"/>
    <w:uiPriority w:val="69"/>
    <w:rsid w:val="00BA288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SEPGNormal">
    <w:name w:val="SEPG_Normal"/>
    <w:rsid w:val="00F80DD6"/>
    <w:pPr>
      <w:spacing w:after="0" w:line="240" w:lineRule="auto"/>
      <w:jc w:val="both"/>
    </w:pPr>
    <w:rPr>
      <w:rFonts w:ascii="CorpoS" w:eastAsia="Times New Roman" w:hAnsi="CorpoS" w:cs="Times New Roman"/>
      <w:sz w:val="24"/>
      <w:szCs w:val="20"/>
    </w:rPr>
  </w:style>
  <w:style w:type="paragraph" w:customStyle="1" w:styleId="bodytext0">
    <w:name w:val="bodytext"/>
    <w:basedOn w:val="Normal"/>
    <w:link w:val="bodytextChar0"/>
    <w:rsid w:val="00F80DD6"/>
    <w:pPr>
      <w:spacing w:after="0" w:line="240" w:lineRule="auto"/>
    </w:pPr>
    <w:rPr>
      <w:rFonts w:eastAsia="Times New Roman" w:cs="Times New Roman"/>
      <w:szCs w:val="20"/>
    </w:rPr>
  </w:style>
  <w:style w:type="character" w:customStyle="1" w:styleId="Heading1Char1">
    <w:name w:val="Heading 1 Char1"/>
    <w:basedOn w:val="DefaultParagraphFont"/>
    <w:uiPriority w:val="9"/>
    <w:rsid w:val="00FA70D8"/>
    <w:rPr>
      <w:rFonts w:asciiTheme="majorHAnsi" w:eastAsiaTheme="majorEastAsia" w:hAnsiTheme="majorHAnsi" w:cstheme="majorBidi"/>
      <w:b/>
      <w:bCs/>
      <w:color w:val="365F91" w:themeColor="accent1" w:themeShade="BF"/>
      <w:sz w:val="28"/>
      <w:szCs w:val="28"/>
    </w:rPr>
  </w:style>
  <w:style w:type="character" w:customStyle="1" w:styleId="Heading1Char2">
    <w:name w:val="Heading 1 Char2"/>
    <w:basedOn w:val="DefaultParagraphFont"/>
    <w:uiPriority w:val="9"/>
    <w:rsid w:val="008F6F17"/>
    <w:rPr>
      <w:rFonts w:asciiTheme="majorHAnsi" w:eastAsiaTheme="majorEastAsia" w:hAnsiTheme="majorHAnsi" w:cstheme="majorBidi"/>
      <w:b/>
      <w:bCs/>
      <w:color w:val="365F91" w:themeColor="accent1" w:themeShade="BF"/>
      <w:sz w:val="28"/>
      <w:szCs w:val="28"/>
    </w:rPr>
  </w:style>
  <w:style w:type="character" w:customStyle="1" w:styleId="Heading1Char3">
    <w:name w:val="Heading 1 Char3"/>
    <w:basedOn w:val="DefaultParagraphFont"/>
    <w:uiPriority w:val="9"/>
    <w:rsid w:val="00C3129F"/>
    <w:rPr>
      <w:rFonts w:asciiTheme="majorHAnsi" w:eastAsiaTheme="majorEastAsia" w:hAnsiTheme="majorHAnsi" w:cstheme="majorBidi"/>
      <w:b/>
      <w:bCs/>
      <w:color w:val="365F91" w:themeColor="accent1" w:themeShade="BF"/>
      <w:sz w:val="28"/>
      <w:szCs w:val="28"/>
    </w:rPr>
  </w:style>
  <w:style w:type="character" w:customStyle="1" w:styleId="Heading1Char4">
    <w:name w:val="Heading 1 Char4"/>
    <w:basedOn w:val="DefaultParagraphFont"/>
    <w:uiPriority w:val="9"/>
    <w:rsid w:val="008B6693"/>
    <w:rPr>
      <w:rFonts w:ascii="Calibri" w:eastAsiaTheme="majorEastAsia" w:hAnsi="Calibri" w:cstheme="majorBidi"/>
      <w:b/>
      <w:bCs/>
      <w:color w:val="365F91" w:themeColor="accent1" w:themeShade="BF"/>
      <w:sz w:val="28"/>
      <w:szCs w:val="28"/>
    </w:rPr>
  </w:style>
  <w:style w:type="paragraph" w:styleId="Revision">
    <w:name w:val="Revision"/>
    <w:hidden/>
    <w:uiPriority w:val="99"/>
    <w:semiHidden/>
    <w:rsid w:val="009B4985"/>
    <w:pPr>
      <w:spacing w:after="0" w:line="240" w:lineRule="auto"/>
    </w:pPr>
    <w:rPr>
      <w:rFonts w:ascii="Times New Roman" w:hAnsi="Times New Roman"/>
      <w:sz w:val="24"/>
    </w:rPr>
  </w:style>
  <w:style w:type="paragraph" w:styleId="Caption">
    <w:name w:val="caption"/>
    <w:basedOn w:val="Normal"/>
    <w:next w:val="Normal"/>
    <w:uiPriority w:val="35"/>
    <w:qFormat/>
    <w:rsid w:val="00444611"/>
    <w:pPr>
      <w:spacing w:before="120" w:line="240" w:lineRule="auto"/>
    </w:pPr>
    <w:rPr>
      <w:rFonts w:ascii="Arial" w:eastAsia="Times New Roman" w:hAnsi="Arial" w:cs="Times New Roman"/>
      <w:b/>
      <w:bCs/>
      <w:sz w:val="20"/>
      <w:szCs w:val="20"/>
      <w:lang w:val="en-GB" w:eastAsia="en-GB"/>
    </w:rPr>
  </w:style>
  <w:style w:type="paragraph" w:customStyle="1" w:styleId="body0">
    <w:name w:val="body"/>
    <w:basedOn w:val="Normal"/>
    <w:rsid w:val="002A299A"/>
    <w:pPr>
      <w:spacing w:after="0" w:line="240" w:lineRule="auto"/>
    </w:pPr>
    <w:rPr>
      <w:rFonts w:ascii="Helvetica" w:hAnsi="Helvetica" w:cs="Helvetica"/>
      <w:color w:val="000000"/>
      <w:szCs w:val="24"/>
      <w:lang w:val="en-IN" w:eastAsia="en-IN"/>
    </w:rPr>
  </w:style>
  <w:style w:type="character" w:customStyle="1" w:styleId="Heading1Char5">
    <w:name w:val="Heading 1 Char5"/>
    <w:basedOn w:val="DefaultParagraphFont"/>
    <w:uiPriority w:val="9"/>
    <w:rsid w:val="00F050A2"/>
    <w:rPr>
      <w:rFonts w:asciiTheme="majorHAnsi" w:eastAsiaTheme="majorEastAsia" w:hAnsiTheme="majorHAnsi" w:cstheme="majorBidi"/>
      <w:b/>
      <w:bCs/>
      <w:color w:val="365F91" w:themeColor="accent1" w:themeShade="BF"/>
      <w:sz w:val="28"/>
      <w:szCs w:val="28"/>
    </w:rPr>
  </w:style>
  <w:style w:type="character" w:customStyle="1" w:styleId="Heading1Char6">
    <w:name w:val="Heading 1 Char6"/>
    <w:basedOn w:val="DefaultParagraphFont"/>
    <w:uiPriority w:val="9"/>
    <w:rsid w:val="00C5059B"/>
    <w:rPr>
      <w:rFonts w:asciiTheme="majorHAnsi" w:eastAsiaTheme="majorEastAsia" w:hAnsiTheme="majorHAnsi" w:cstheme="majorBidi"/>
      <w:b/>
      <w:bCs/>
      <w:color w:val="365F91" w:themeColor="accent1" w:themeShade="BF"/>
      <w:sz w:val="28"/>
      <w:szCs w:val="28"/>
    </w:rPr>
  </w:style>
  <w:style w:type="character" w:customStyle="1" w:styleId="Heading1Char7">
    <w:name w:val="Heading 1 Char7"/>
    <w:basedOn w:val="DefaultParagraphFont"/>
    <w:uiPriority w:val="9"/>
    <w:rsid w:val="00D37E01"/>
    <w:rPr>
      <w:rFonts w:asciiTheme="majorHAnsi" w:eastAsiaTheme="majorEastAsia" w:hAnsiTheme="majorHAnsi" w:cstheme="majorBidi"/>
      <w:b/>
      <w:bCs/>
      <w:color w:val="365F91" w:themeColor="accent1" w:themeShade="BF"/>
      <w:sz w:val="28"/>
      <w:szCs w:val="28"/>
    </w:rPr>
  </w:style>
  <w:style w:type="character" w:customStyle="1" w:styleId="Heading1Char8">
    <w:name w:val="Heading 1 Char8"/>
    <w:basedOn w:val="DefaultParagraphFont"/>
    <w:link w:val="Heading1"/>
    <w:uiPriority w:val="9"/>
    <w:rsid w:val="0059498B"/>
    <w:rPr>
      <w:rFonts w:ascii="Times New Roman" w:eastAsia="Calibri" w:hAnsi="Times New Roman" w:cs="Times New Roman"/>
      <w:b/>
      <w:bCs/>
      <w:color w:val="365F91" w:themeColor="accent1" w:themeShade="BF"/>
      <w:sz w:val="28"/>
      <w:szCs w:val="27"/>
    </w:rPr>
  </w:style>
  <w:style w:type="paragraph" w:customStyle="1" w:styleId="Bullets">
    <w:name w:val="Bullets"/>
    <w:basedOn w:val="Normal"/>
    <w:autoRedefine/>
    <w:qFormat/>
    <w:rsid w:val="00257ECA"/>
  </w:style>
  <w:style w:type="paragraph" w:customStyle="1" w:styleId="MavBullets">
    <w:name w:val="Mav Bullets"/>
    <w:basedOn w:val="Normal"/>
    <w:next w:val="ListBullet"/>
    <w:autoRedefine/>
    <w:qFormat/>
    <w:rsid w:val="004A25E4"/>
    <w:pPr>
      <w:keepNext/>
      <w:numPr>
        <w:numId w:val="4"/>
      </w:numPr>
      <w:ind w:left="567" w:hanging="567"/>
    </w:pPr>
  </w:style>
  <w:style w:type="table" w:styleId="MediumShading1-Accent1">
    <w:name w:val="Medium Shading 1 Accent 1"/>
    <w:basedOn w:val="TableNormal"/>
    <w:uiPriority w:val="63"/>
    <w:locked/>
    <w:rsid w:val="00C07A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FF5B98"/>
    <w:pPr>
      <w:spacing w:before="60" w:after="60" w:line="240" w:lineRule="auto"/>
    </w:pPr>
    <w:rPr>
      <w:rFonts w:ascii="Arial" w:hAnsi="Arial"/>
      <w:color w:val="000000" w:themeColor="text1"/>
      <w:sz w:val="20"/>
    </w:rPr>
    <w:tblPr>
      <w:tblStyleRowBandSize w:val="1"/>
      <w:tblStyleColBandSize w:val="1"/>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Pr>
    <w:tblStylePr w:type="firstRow">
      <w:rPr>
        <w:rFonts w:ascii="Arial" w:eastAsiaTheme="majorEastAsia" w:hAnsi="Arial" w:cstheme="majorBidi"/>
        <w:b/>
        <w:i w:val="0"/>
        <w:color w:val="FFFFFF"/>
        <w:sz w:val="20"/>
      </w:rPr>
      <w:tblPr/>
      <w:tcPr>
        <w:shd w:val="clear" w:color="auto" w:fill="4F81BD" w:themeFill="accent1"/>
      </w:tcPr>
    </w:tblStylePr>
    <w:tblStylePr w:type="lastRow">
      <w:rPr>
        <w:rFonts w:ascii="Arial" w:hAnsi="Arial"/>
        <w:b/>
        <w:bCs/>
        <w:color w:val="1F497D" w:themeColor="text2"/>
        <w:sz w:val="22"/>
      </w:rPr>
      <w:tblPr/>
      <w:tcPr>
        <w:tcBorders>
          <w:top w:val="single" w:sz="8" w:space="0" w:color="4F81BD" w:themeColor="accent1"/>
          <w:bottom w:val="single" w:sz="8" w:space="0" w:color="4F81BD" w:themeColor="accent1"/>
        </w:tcBorders>
      </w:tcPr>
    </w:tblStylePr>
    <w:tblStylePr w:type="firstCol">
      <w:rPr>
        <w:b w:val="0"/>
        <w:bCs/>
      </w:rPr>
    </w:tblStylePr>
    <w:tblStylePr w:type="lastCol">
      <w:rPr>
        <w:rFonts w:ascii="Arial" w:hAnsi="Arial"/>
        <w:b w:val="0"/>
        <w:bCs/>
        <w:sz w:val="20"/>
      </w:rPr>
      <w:tblPr/>
      <w:tcPr>
        <w:tcBorders>
          <w:top w:val="single" w:sz="8" w:space="0" w:color="4F81BD" w:themeColor="accent1"/>
          <w:bottom w:val="single" w:sz="8" w:space="0" w:color="4F81BD" w:themeColor="accent1"/>
        </w:tcBorders>
      </w:tcPr>
    </w:tblStylePr>
    <w:tblStylePr w:type="band1Vert">
      <w:tblPr/>
      <w:tcPr>
        <w:tcBorders>
          <w:insideH w:val="nil"/>
          <w:insideV w:val="single" w:sz="4" w:space="0" w:color="1F497D" w:themeColor="text2"/>
        </w:tcBorders>
      </w:tcPr>
    </w:tblStylePr>
    <w:tblStylePr w:type="band2Vert">
      <w:tblPr/>
      <w:tcPr>
        <w:tcBorders>
          <w:insideV w:val="nil"/>
        </w:tcBorders>
      </w:tcPr>
    </w:tblStylePr>
    <w:tblStylePr w:type="band2Horz">
      <w:tblPr/>
      <w:tcPr>
        <w:shd w:val="clear" w:color="auto" w:fill="DBE5F1" w:themeFill="accent1" w:themeFillTint="33"/>
      </w:tcPr>
    </w:tblStylePr>
  </w:style>
  <w:style w:type="character" w:styleId="CommentReference">
    <w:name w:val="annotation reference"/>
    <w:basedOn w:val="DefaultParagraphFont"/>
    <w:uiPriority w:val="99"/>
    <w:semiHidden/>
    <w:unhideWhenUsed/>
    <w:rsid w:val="00356A23"/>
    <w:rPr>
      <w:sz w:val="16"/>
      <w:szCs w:val="16"/>
    </w:rPr>
  </w:style>
  <w:style w:type="paragraph" w:styleId="CommentText">
    <w:name w:val="annotation text"/>
    <w:basedOn w:val="Normal"/>
    <w:link w:val="CommentTextChar"/>
    <w:uiPriority w:val="99"/>
    <w:semiHidden/>
    <w:unhideWhenUsed/>
    <w:rsid w:val="00356A23"/>
    <w:pPr>
      <w:spacing w:line="240" w:lineRule="auto"/>
    </w:pPr>
    <w:rPr>
      <w:sz w:val="20"/>
      <w:szCs w:val="20"/>
    </w:rPr>
  </w:style>
  <w:style w:type="character" w:customStyle="1" w:styleId="CommentTextChar">
    <w:name w:val="Comment Text Char"/>
    <w:basedOn w:val="DefaultParagraphFont"/>
    <w:link w:val="CommentText"/>
    <w:uiPriority w:val="99"/>
    <w:semiHidden/>
    <w:rsid w:val="00356A2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56A23"/>
    <w:rPr>
      <w:b/>
      <w:bCs/>
    </w:rPr>
  </w:style>
  <w:style w:type="character" w:customStyle="1" w:styleId="CommentSubjectChar">
    <w:name w:val="Comment Subject Char"/>
    <w:basedOn w:val="CommentTextChar"/>
    <w:link w:val="CommentSubject"/>
    <w:uiPriority w:val="99"/>
    <w:semiHidden/>
    <w:rsid w:val="00356A23"/>
    <w:rPr>
      <w:rFonts w:ascii="Times New Roman" w:hAnsi="Times New Roman"/>
      <w:b/>
      <w:bCs/>
      <w:sz w:val="20"/>
      <w:szCs w:val="20"/>
    </w:rPr>
  </w:style>
  <w:style w:type="table" w:customStyle="1" w:styleId="GridTable4-Accent11">
    <w:name w:val="Grid Table 4 - Accent 11"/>
    <w:basedOn w:val="TableNormal"/>
    <w:uiPriority w:val="49"/>
    <w:rsid w:val="00B7277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2">
    <w:name w:val="Grid Table 4 - Accent 12"/>
    <w:basedOn w:val="TableNormal"/>
    <w:uiPriority w:val="49"/>
    <w:rsid w:val="005B1D8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MediumList1-Accent111">
    <w:name w:val="Medium List 1 - Accent 111"/>
    <w:basedOn w:val="TableNormal"/>
    <w:next w:val="MediumList1-Accent1"/>
    <w:uiPriority w:val="65"/>
    <w:locked/>
    <w:rsid w:val="00B8039B"/>
    <w:pPr>
      <w:spacing w:before="60" w:after="60" w:line="240" w:lineRule="auto"/>
    </w:pPr>
    <w:rPr>
      <w:rFonts w:ascii="Arial" w:hAnsi="Arial"/>
      <w:color w:val="000000" w:themeColor="text1"/>
      <w:sz w:val="20"/>
    </w:rPr>
    <w:tblPr>
      <w:tblStyleRowBandSize w:val="1"/>
      <w:tblStyleColBandSize w:val="1"/>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Pr>
    <w:tblStylePr w:type="firstRow">
      <w:rPr>
        <w:rFonts w:ascii="Arial" w:eastAsiaTheme="majorEastAsia" w:hAnsi="Arial" w:cstheme="majorBidi"/>
        <w:b/>
        <w:i w:val="0"/>
        <w:color w:val="FFFFFF"/>
        <w:sz w:val="20"/>
      </w:rPr>
      <w:tblPr/>
      <w:tcPr>
        <w:shd w:val="clear" w:color="auto" w:fill="4F81BD" w:themeFill="accent1"/>
      </w:tcPr>
    </w:tblStylePr>
    <w:tblStylePr w:type="lastRow">
      <w:rPr>
        <w:rFonts w:ascii="Arial" w:hAnsi="Arial"/>
        <w:b/>
        <w:bCs/>
        <w:color w:val="1F497D" w:themeColor="text2"/>
        <w:sz w:val="22"/>
      </w:rPr>
      <w:tblPr/>
      <w:tcPr>
        <w:tcBorders>
          <w:top w:val="single" w:sz="8" w:space="0" w:color="4F81BD" w:themeColor="accent1"/>
          <w:bottom w:val="single" w:sz="8" w:space="0" w:color="4F81BD" w:themeColor="accent1"/>
        </w:tcBorders>
      </w:tcPr>
    </w:tblStylePr>
    <w:tblStylePr w:type="firstCol">
      <w:rPr>
        <w:b w:val="0"/>
        <w:bCs/>
      </w:rPr>
    </w:tblStylePr>
    <w:tblStylePr w:type="lastCol">
      <w:rPr>
        <w:rFonts w:ascii="Arial" w:hAnsi="Arial"/>
        <w:b w:val="0"/>
        <w:bCs/>
        <w:sz w:val="20"/>
      </w:rPr>
      <w:tblPr/>
      <w:tcPr>
        <w:tcBorders>
          <w:top w:val="single" w:sz="8" w:space="0" w:color="4F81BD" w:themeColor="accent1"/>
          <w:bottom w:val="single" w:sz="8" w:space="0" w:color="4F81BD" w:themeColor="accent1"/>
        </w:tcBorders>
      </w:tcPr>
    </w:tblStylePr>
    <w:tblStylePr w:type="band1Vert">
      <w:tblPr/>
      <w:tcPr>
        <w:tcBorders>
          <w:insideH w:val="nil"/>
          <w:insideV w:val="single" w:sz="4" w:space="0" w:color="1F497D" w:themeColor="text2"/>
        </w:tcBorders>
      </w:tcPr>
    </w:tblStylePr>
    <w:tblStylePr w:type="band2Vert">
      <w:tblPr/>
      <w:tcPr>
        <w:tcBorders>
          <w:insideV w:val="nil"/>
        </w:tcBorders>
      </w:tcPr>
    </w:tblStylePr>
    <w:tblStylePr w:type="band2Horz">
      <w:tblPr/>
      <w:tcPr>
        <w:shd w:val="clear" w:color="auto" w:fill="DBE5F1" w:themeFill="accent1" w:themeFillTint="33"/>
      </w:tcPr>
    </w:tblStylePr>
  </w:style>
  <w:style w:type="table" w:customStyle="1" w:styleId="MavericTable1">
    <w:name w:val="MavericTable1"/>
    <w:basedOn w:val="TableNormal"/>
    <w:uiPriority w:val="65"/>
    <w:locked/>
    <w:rsid w:val="00A67D29"/>
    <w:pPr>
      <w:spacing w:before="60" w:after="60" w:line="240" w:lineRule="auto"/>
    </w:pPr>
    <w:rPr>
      <w:rFonts w:ascii="Arial" w:eastAsia="Calibri" w:hAnsi="Arial" w:cs="Arial"/>
      <w:color w:val="000000"/>
      <w:sz w:val="20"/>
      <w:szCs w:val="20"/>
    </w:rPr>
    <w:tblPr>
      <w:tblStyleRowBandSize w:val="1"/>
      <w:tblStyleColBandSize w:val="1"/>
      <w:tblBorders>
        <w:top w:val="single" w:sz="4" w:space="0" w:color="ECF1F8"/>
        <w:left w:val="single" w:sz="4" w:space="0" w:color="ECF1F8"/>
        <w:bottom w:val="single" w:sz="4" w:space="0" w:color="ECF1F8"/>
        <w:right w:val="single" w:sz="4" w:space="0" w:color="ECF1F8"/>
        <w:insideH w:val="single" w:sz="4" w:space="0" w:color="ECF1F8"/>
        <w:insideV w:val="single" w:sz="4" w:space="0" w:color="ECF1F8"/>
      </w:tblBorders>
    </w:tblPr>
    <w:tblStylePr w:type="firstRow">
      <w:rPr>
        <w:rFonts w:ascii="Arial" w:eastAsia="Times New Roman" w:hAnsi="Arial" w:cs="Times New Roman"/>
        <w:b/>
        <w:i w:val="0"/>
        <w:color w:val="FFFFFF"/>
        <w:sz w:val="20"/>
      </w:rPr>
      <w:tblPr/>
      <w:tcPr>
        <w:shd w:val="clear" w:color="auto" w:fill="4F81BD"/>
      </w:tcPr>
    </w:tblStylePr>
    <w:tblStylePr w:type="lastRow">
      <w:rPr>
        <w:rFonts w:ascii="Arial" w:hAnsi="Arial"/>
        <w:b/>
        <w:bCs/>
        <w:color w:val="1F497D"/>
        <w:sz w:val="22"/>
      </w:rPr>
      <w:tblPr/>
      <w:tcPr>
        <w:tcBorders>
          <w:top w:val="single" w:sz="8" w:space="0" w:color="4F81BD"/>
          <w:bottom w:val="single" w:sz="8" w:space="0" w:color="4F81BD"/>
        </w:tcBorders>
      </w:tcPr>
    </w:tblStylePr>
    <w:tblStylePr w:type="firstCol">
      <w:rPr>
        <w:b w:val="0"/>
        <w:bCs/>
      </w:rPr>
    </w:tblStylePr>
    <w:tblStylePr w:type="lastCol">
      <w:rPr>
        <w:rFonts w:ascii="Arial" w:hAnsi="Arial"/>
        <w:b w:val="0"/>
        <w:bCs/>
        <w:sz w:val="20"/>
      </w:rPr>
      <w:tblPr/>
      <w:tcPr>
        <w:tcBorders>
          <w:top w:val="single" w:sz="8" w:space="0" w:color="4F81BD"/>
          <w:bottom w:val="single" w:sz="8" w:space="0" w:color="4F81BD"/>
        </w:tcBorders>
      </w:tcPr>
    </w:tblStylePr>
    <w:tblStylePr w:type="band1Vert">
      <w:tblPr/>
      <w:tcPr>
        <w:tcBorders>
          <w:insideH w:val="nil"/>
          <w:insideV w:val="single" w:sz="4" w:space="0" w:color="1F497D"/>
        </w:tcBorders>
      </w:tcPr>
    </w:tblStylePr>
    <w:tblStylePr w:type="band2Vert">
      <w:tblPr/>
      <w:tcPr>
        <w:tcBorders>
          <w:insideV w:val="nil"/>
        </w:tcBorders>
      </w:tcPr>
    </w:tblStylePr>
    <w:tblStylePr w:type="band2Horz">
      <w:tblPr/>
      <w:tcPr>
        <w:shd w:val="clear" w:color="auto" w:fill="DBE5F1"/>
      </w:tcPr>
    </w:tblStylePr>
  </w:style>
  <w:style w:type="table" w:styleId="LightList-Accent1">
    <w:name w:val="Light List Accent 1"/>
    <w:basedOn w:val="TableNormal"/>
    <w:uiPriority w:val="61"/>
    <w:locked/>
    <w:rsid w:val="00A67D29"/>
    <w:pPr>
      <w:spacing w:after="0" w:line="240" w:lineRule="auto"/>
    </w:pPr>
    <w:rPr>
      <w:rFonts w:ascii="Calibri" w:eastAsia="Calibri" w:hAnsi="Calibri" w:cs="Arial"/>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GridTable4-Accent13">
    <w:name w:val="Grid Table 4 - Accent 13"/>
    <w:basedOn w:val="TableNormal"/>
    <w:uiPriority w:val="49"/>
    <w:rsid w:val="00FE230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4">
    <w:name w:val="Grid Table 4 - Accent 14"/>
    <w:basedOn w:val="TableNormal"/>
    <w:uiPriority w:val="49"/>
    <w:rsid w:val="0099440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Emphasis">
    <w:name w:val="Emphasis"/>
    <w:basedOn w:val="DefaultParagraphFont"/>
    <w:uiPriority w:val="20"/>
    <w:qFormat/>
    <w:rsid w:val="003B245D"/>
    <w:rPr>
      <w:i/>
      <w:iCs/>
    </w:rPr>
  </w:style>
  <w:style w:type="table" w:customStyle="1" w:styleId="GridTable4-Accent15">
    <w:name w:val="Grid Table 4 - Accent 15"/>
    <w:basedOn w:val="TableNormal"/>
    <w:uiPriority w:val="49"/>
    <w:rsid w:val="00B778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2-Accent11">
    <w:name w:val="Grid Table 2 - Accent 11"/>
    <w:basedOn w:val="TableNormal"/>
    <w:uiPriority w:val="47"/>
    <w:rsid w:val="00150062"/>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bodytextChar0">
    <w:name w:val="bodytext Char"/>
    <w:basedOn w:val="DefaultParagraphFont"/>
    <w:link w:val="bodytext0"/>
    <w:locked/>
    <w:rsid w:val="002C61E3"/>
    <w:rPr>
      <w:rFonts w:ascii="Times New Roman" w:eastAsia="Times New Roman" w:hAnsi="Times New Roman" w:cs="Times New Roman"/>
      <w:sz w:val="24"/>
      <w:szCs w:val="20"/>
    </w:rPr>
  </w:style>
  <w:style w:type="paragraph" w:customStyle="1" w:styleId="TableText">
    <w:name w:val="Table Text"/>
    <w:basedOn w:val="Normal"/>
    <w:link w:val="TableTextChar"/>
    <w:rsid w:val="00C909B8"/>
    <w:pPr>
      <w:widowControl w:val="0"/>
      <w:numPr>
        <w:ilvl w:val="12"/>
      </w:numPr>
      <w:overflowPunct w:val="0"/>
      <w:autoSpaceDE w:val="0"/>
      <w:autoSpaceDN w:val="0"/>
      <w:adjustRightInd w:val="0"/>
      <w:spacing w:before="60" w:after="60" w:line="240" w:lineRule="auto"/>
      <w:jc w:val="left"/>
      <w:textAlignment w:val="baseline"/>
    </w:pPr>
    <w:rPr>
      <w:rFonts w:ascii="Arial" w:eastAsia="Times New Roman" w:hAnsi="Arial" w:cs="Times New Roman"/>
      <w:color w:val="000000"/>
      <w:sz w:val="18"/>
      <w:szCs w:val="20"/>
      <w:lang w:val="en-CA"/>
    </w:rPr>
  </w:style>
  <w:style w:type="character" w:customStyle="1" w:styleId="TableTextChar">
    <w:name w:val="Table Text Char"/>
    <w:basedOn w:val="DefaultParagraphFont"/>
    <w:link w:val="TableText"/>
    <w:locked/>
    <w:rsid w:val="00C909B8"/>
    <w:rPr>
      <w:rFonts w:ascii="Arial" w:eastAsia="Times New Roman" w:hAnsi="Arial" w:cs="Times New Roman"/>
      <w:color w:val="000000"/>
      <w:sz w:val="18"/>
      <w:szCs w:val="20"/>
      <w:lang w:val="en-CA"/>
    </w:rPr>
  </w:style>
  <w:style w:type="paragraph" w:customStyle="1" w:styleId="INWTECHDOCS-ChapterTitleLevel2">
    <w:name w:val="INWTECH_DOCS - Chapter Title Level 2"/>
    <w:basedOn w:val="Heading2"/>
    <w:qFormat/>
    <w:rsid w:val="00C909B8"/>
    <w:pPr>
      <w:keepLines w:val="0"/>
      <w:numPr>
        <w:numId w:val="5"/>
      </w:numPr>
      <w:spacing w:after="120" w:line="360" w:lineRule="auto"/>
    </w:pPr>
    <w:rPr>
      <w:rFonts w:ascii="Arial" w:eastAsiaTheme="minorEastAsia" w:hAnsi="Arial"/>
      <w:bCs w:val="0"/>
      <w:color w:val="808080"/>
      <w:szCs w:val="21"/>
      <w:lang w:val="pt-PT" w:eastAsia="pt-PT"/>
    </w:rPr>
  </w:style>
  <w:style w:type="paragraph" w:customStyle="1" w:styleId="INWTECHDOCS-ChapterTitleLevel3">
    <w:name w:val="INWTECH_DOCS - Chapter Title  Level 3"/>
    <w:basedOn w:val="Heading3"/>
    <w:qFormat/>
    <w:rsid w:val="00C909B8"/>
    <w:pPr>
      <w:keepNext w:val="0"/>
      <w:keepLines w:val="0"/>
      <w:numPr>
        <w:numId w:val="5"/>
      </w:numPr>
      <w:spacing w:before="180" w:after="180" w:line="276" w:lineRule="auto"/>
      <w:jc w:val="left"/>
    </w:pPr>
    <w:rPr>
      <w:rFonts w:ascii="Candara" w:eastAsiaTheme="minorEastAsia" w:hAnsi="Candara" w:cstheme="minorBidi"/>
      <w:bCs w:val="0"/>
      <w:color w:val="auto"/>
      <w:sz w:val="20"/>
      <w:szCs w:val="21"/>
      <w:lang w:val="pt-PT" w:eastAsia="pt-PT"/>
    </w:rPr>
  </w:style>
  <w:style w:type="table" w:customStyle="1" w:styleId="GridTable2-Accent111">
    <w:name w:val="Grid Table 2 - Accent 111"/>
    <w:basedOn w:val="TableNormal"/>
    <w:uiPriority w:val="47"/>
    <w:rsid w:val="00C909B8"/>
    <w:pPr>
      <w:spacing w:after="0" w:line="240" w:lineRule="auto"/>
    </w:pPr>
    <w:rPr>
      <w:rFonts w:eastAsiaTheme="minorEastAsia"/>
      <w:sz w:val="21"/>
      <w:szCs w:val="21"/>
      <w:lang w:val="pt-PT" w:eastAsia="pt-PT"/>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248">
      <w:marLeft w:val="0"/>
      <w:marRight w:val="0"/>
      <w:marTop w:val="0"/>
      <w:marBottom w:val="0"/>
      <w:divBdr>
        <w:top w:val="none" w:sz="0" w:space="0" w:color="auto"/>
        <w:left w:val="none" w:sz="0" w:space="0" w:color="auto"/>
        <w:bottom w:val="none" w:sz="0" w:space="0" w:color="auto"/>
        <w:right w:val="none" w:sz="0" w:space="0" w:color="auto"/>
      </w:divBdr>
      <w:divsChild>
        <w:div w:id="355810728">
          <w:marLeft w:val="0"/>
          <w:marRight w:val="0"/>
          <w:marTop w:val="0"/>
          <w:marBottom w:val="0"/>
          <w:divBdr>
            <w:top w:val="none" w:sz="0" w:space="0" w:color="auto"/>
            <w:left w:val="none" w:sz="0" w:space="0" w:color="auto"/>
            <w:bottom w:val="none" w:sz="0" w:space="0" w:color="auto"/>
            <w:right w:val="none" w:sz="0" w:space="0" w:color="auto"/>
          </w:divBdr>
          <w:divsChild>
            <w:div w:id="1229535877">
              <w:marLeft w:val="0"/>
              <w:marRight w:val="0"/>
              <w:marTop w:val="0"/>
              <w:marBottom w:val="0"/>
              <w:divBdr>
                <w:top w:val="none" w:sz="0" w:space="0" w:color="auto"/>
                <w:left w:val="none" w:sz="0" w:space="0" w:color="auto"/>
                <w:bottom w:val="none" w:sz="0" w:space="0" w:color="auto"/>
                <w:right w:val="none" w:sz="0" w:space="0" w:color="auto"/>
              </w:divBdr>
              <w:divsChild>
                <w:div w:id="14782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0062">
      <w:bodyDiv w:val="1"/>
      <w:marLeft w:val="0"/>
      <w:marRight w:val="0"/>
      <w:marTop w:val="0"/>
      <w:marBottom w:val="0"/>
      <w:divBdr>
        <w:top w:val="none" w:sz="0" w:space="0" w:color="auto"/>
        <w:left w:val="none" w:sz="0" w:space="0" w:color="auto"/>
        <w:bottom w:val="none" w:sz="0" w:space="0" w:color="auto"/>
        <w:right w:val="none" w:sz="0" w:space="0" w:color="auto"/>
      </w:divBdr>
      <w:divsChild>
        <w:div w:id="2324120">
          <w:marLeft w:val="562"/>
          <w:marRight w:val="0"/>
          <w:marTop w:val="0"/>
          <w:marBottom w:val="0"/>
          <w:divBdr>
            <w:top w:val="none" w:sz="0" w:space="0" w:color="auto"/>
            <w:left w:val="none" w:sz="0" w:space="0" w:color="auto"/>
            <w:bottom w:val="none" w:sz="0" w:space="0" w:color="auto"/>
            <w:right w:val="none" w:sz="0" w:space="0" w:color="auto"/>
          </w:divBdr>
        </w:div>
        <w:div w:id="2903954">
          <w:marLeft w:val="562"/>
          <w:marRight w:val="0"/>
          <w:marTop w:val="0"/>
          <w:marBottom w:val="0"/>
          <w:divBdr>
            <w:top w:val="none" w:sz="0" w:space="0" w:color="auto"/>
            <w:left w:val="none" w:sz="0" w:space="0" w:color="auto"/>
            <w:bottom w:val="none" w:sz="0" w:space="0" w:color="auto"/>
            <w:right w:val="none" w:sz="0" w:space="0" w:color="auto"/>
          </w:divBdr>
        </w:div>
        <w:div w:id="66269458">
          <w:marLeft w:val="562"/>
          <w:marRight w:val="0"/>
          <w:marTop w:val="0"/>
          <w:marBottom w:val="0"/>
          <w:divBdr>
            <w:top w:val="none" w:sz="0" w:space="0" w:color="auto"/>
            <w:left w:val="none" w:sz="0" w:space="0" w:color="auto"/>
            <w:bottom w:val="none" w:sz="0" w:space="0" w:color="auto"/>
            <w:right w:val="none" w:sz="0" w:space="0" w:color="auto"/>
          </w:divBdr>
        </w:div>
        <w:div w:id="231238551">
          <w:marLeft w:val="562"/>
          <w:marRight w:val="0"/>
          <w:marTop w:val="0"/>
          <w:marBottom w:val="0"/>
          <w:divBdr>
            <w:top w:val="none" w:sz="0" w:space="0" w:color="auto"/>
            <w:left w:val="none" w:sz="0" w:space="0" w:color="auto"/>
            <w:bottom w:val="none" w:sz="0" w:space="0" w:color="auto"/>
            <w:right w:val="none" w:sz="0" w:space="0" w:color="auto"/>
          </w:divBdr>
        </w:div>
        <w:div w:id="602106678">
          <w:marLeft w:val="562"/>
          <w:marRight w:val="0"/>
          <w:marTop w:val="0"/>
          <w:marBottom w:val="0"/>
          <w:divBdr>
            <w:top w:val="none" w:sz="0" w:space="0" w:color="auto"/>
            <w:left w:val="none" w:sz="0" w:space="0" w:color="auto"/>
            <w:bottom w:val="none" w:sz="0" w:space="0" w:color="auto"/>
            <w:right w:val="none" w:sz="0" w:space="0" w:color="auto"/>
          </w:divBdr>
        </w:div>
        <w:div w:id="2063216396">
          <w:marLeft w:val="562"/>
          <w:marRight w:val="0"/>
          <w:marTop w:val="0"/>
          <w:marBottom w:val="0"/>
          <w:divBdr>
            <w:top w:val="none" w:sz="0" w:space="0" w:color="auto"/>
            <w:left w:val="none" w:sz="0" w:space="0" w:color="auto"/>
            <w:bottom w:val="none" w:sz="0" w:space="0" w:color="auto"/>
            <w:right w:val="none" w:sz="0" w:space="0" w:color="auto"/>
          </w:divBdr>
        </w:div>
        <w:div w:id="2140489110">
          <w:marLeft w:val="562"/>
          <w:marRight w:val="0"/>
          <w:marTop w:val="0"/>
          <w:marBottom w:val="0"/>
          <w:divBdr>
            <w:top w:val="none" w:sz="0" w:space="0" w:color="auto"/>
            <w:left w:val="none" w:sz="0" w:space="0" w:color="auto"/>
            <w:bottom w:val="none" w:sz="0" w:space="0" w:color="auto"/>
            <w:right w:val="none" w:sz="0" w:space="0" w:color="auto"/>
          </w:divBdr>
        </w:div>
      </w:divsChild>
    </w:div>
    <w:div w:id="15038029">
      <w:bodyDiv w:val="1"/>
      <w:marLeft w:val="0"/>
      <w:marRight w:val="0"/>
      <w:marTop w:val="0"/>
      <w:marBottom w:val="0"/>
      <w:divBdr>
        <w:top w:val="none" w:sz="0" w:space="0" w:color="auto"/>
        <w:left w:val="none" w:sz="0" w:space="0" w:color="auto"/>
        <w:bottom w:val="none" w:sz="0" w:space="0" w:color="auto"/>
        <w:right w:val="none" w:sz="0" w:space="0" w:color="auto"/>
      </w:divBdr>
    </w:div>
    <w:div w:id="16008471">
      <w:bodyDiv w:val="1"/>
      <w:marLeft w:val="0"/>
      <w:marRight w:val="0"/>
      <w:marTop w:val="0"/>
      <w:marBottom w:val="0"/>
      <w:divBdr>
        <w:top w:val="none" w:sz="0" w:space="0" w:color="auto"/>
        <w:left w:val="none" w:sz="0" w:space="0" w:color="auto"/>
        <w:bottom w:val="none" w:sz="0" w:space="0" w:color="auto"/>
        <w:right w:val="none" w:sz="0" w:space="0" w:color="auto"/>
      </w:divBdr>
    </w:div>
    <w:div w:id="25756479">
      <w:bodyDiv w:val="1"/>
      <w:marLeft w:val="0"/>
      <w:marRight w:val="0"/>
      <w:marTop w:val="0"/>
      <w:marBottom w:val="0"/>
      <w:divBdr>
        <w:top w:val="none" w:sz="0" w:space="0" w:color="auto"/>
        <w:left w:val="none" w:sz="0" w:space="0" w:color="auto"/>
        <w:bottom w:val="none" w:sz="0" w:space="0" w:color="auto"/>
        <w:right w:val="none" w:sz="0" w:space="0" w:color="auto"/>
      </w:divBdr>
    </w:div>
    <w:div w:id="30226385">
      <w:bodyDiv w:val="1"/>
      <w:marLeft w:val="0"/>
      <w:marRight w:val="0"/>
      <w:marTop w:val="0"/>
      <w:marBottom w:val="0"/>
      <w:divBdr>
        <w:top w:val="none" w:sz="0" w:space="0" w:color="auto"/>
        <w:left w:val="none" w:sz="0" w:space="0" w:color="auto"/>
        <w:bottom w:val="none" w:sz="0" w:space="0" w:color="auto"/>
        <w:right w:val="none" w:sz="0" w:space="0" w:color="auto"/>
      </w:divBdr>
    </w:div>
    <w:div w:id="31850946">
      <w:bodyDiv w:val="1"/>
      <w:marLeft w:val="0"/>
      <w:marRight w:val="0"/>
      <w:marTop w:val="0"/>
      <w:marBottom w:val="0"/>
      <w:divBdr>
        <w:top w:val="none" w:sz="0" w:space="0" w:color="auto"/>
        <w:left w:val="none" w:sz="0" w:space="0" w:color="auto"/>
        <w:bottom w:val="none" w:sz="0" w:space="0" w:color="auto"/>
        <w:right w:val="none" w:sz="0" w:space="0" w:color="auto"/>
      </w:divBdr>
    </w:div>
    <w:div w:id="42826725">
      <w:bodyDiv w:val="1"/>
      <w:marLeft w:val="0"/>
      <w:marRight w:val="0"/>
      <w:marTop w:val="0"/>
      <w:marBottom w:val="0"/>
      <w:divBdr>
        <w:top w:val="none" w:sz="0" w:space="0" w:color="auto"/>
        <w:left w:val="none" w:sz="0" w:space="0" w:color="auto"/>
        <w:bottom w:val="none" w:sz="0" w:space="0" w:color="auto"/>
        <w:right w:val="none" w:sz="0" w:space="0" w:color="auto"/>
      </w:divBdr>
    </w:div>
    <w:div w:id="45420614">
      <w:bodyDiv w:val="1"/>
      <w:marLeft w:val="0"/>
      <w:marRight w:val="0"/>
      <w:marTop w:val="0"/>
      <w:marBottom w:val="0"/>
      <w:divBdr>
        <w:top w:val="none" w:sz="0" w:space="0" w:color="auto"/>
        <w:left w:val="none" w:sz="0" w:space="0" w:color="auto"/>
        <w:bottom w:val="none" w:sz="0" w:space="0" w:color="auto"/>
        <w:right w:val="none" w:sz="0" w:space="0" w:color="auto"/>
      </w:divBdr>
    </w:div>
    <w:div w:id="51973827">
      <w:bodyDiv w:val="1"/>
      <w:marLeft w:val="0"/>
      <w:marRight w:val="0"/>
      <w:marTop w:val="0"/>
      <w:marBottom w:val="0"/>
      <w:divBdr>
        <w:top w:val="none" w:sz="0" w:space="0" w:color="auto"/>
        <w:left w:val="none" w:sz="0" w:space="0" w:color="auto"/>
        <w:bottom w:val="none" w:sz="0" w:space="0" w:color="auto"/>
        <w:right w:val="none" w:sz="0" w:space="0" w:color="auto"/>
      </w:divBdr>
    </w:div>
    <w:div w:id="69426810">
      <w:bodyDiv w:val="1"/>
      <w:marLeft w:val="0"/>
      <w:marRight w:val="0"/>
      <w:marTop w:val="0"/>
      <w:marBottom w:val="0"/>
      <w:divBdr>
        <w:top w:val="none" w:sz="0" w:space="0" w:color="auto"/>
        <w:left w:val="none" w:sz="0" w:space="0" w:color="auto"/>
        <w:bottom w:val="none" w:sz="0" w:space="0" w:color="auto"/>
        <w:right w:val="none" w:sz="0" w:space="0" w:color="auto"/>
      </w:divBdr>
    </w:div>
    <w:div w:id="92631171">
      <w:bodyDiv w:val="1"/>
      <w:marLeft w:val="0"/>
      <w:marRight w:val="0"/>
      <w:marTop w:val="0"/>
      <w:marBottom w:val="0"/>
      <w:divBdr>
        <w:top w:val="none" w:sz="0" w:space="0" w:color="auto"/>
        <w:left w:val="none" w:sz="0" w:space="0" w:color="auto"/>
        <w:bottom w:val="none" w:sz="0" w:space="0" w:color="auto"/>
        <w:right w:val="none" w:sz="0" w:space="0" w:color="auto"/>
      </w:divBdr>
    </w:div>
    <w:div w:id="96173628">
      <w:bodyDiv w:val="1"/>
      <w:marLeft w:val="10"/>
      <w:marRight w:val="10"/>
      <w:marTop w:val="0"/>
      <w:marBottom w:val="0"/>
      <w:divBdr>
        <w:top w:val="none" w:sz="0" w:space="0" w:color="auto"/>
        <w:left w:val="none" w:sz="0" w:space="0" w:color="auto"/>
        <w:bottom w:val="none" w:sz="0" w:space="0" w:color="auto"/>
        <w:right w:val="none" w:sz="0" w:space="0" w:color="auto"/>
      </w:divBdr>
      <w:divsChild>
        <w:div w:id="762844715">
          <w:marLeft w:val="0"/>
          <w:marRight w:val="0"/>
          <w:marTop w:val="0"/>
          <w:marBottom w:val="0"/>
          <w:divBdr>
            <w:top w:val="none" w:sz="0" w:space="0" w:color="auto"/>
            <w:left w:val="none" w:sz="0" w:space="0" w:color="auto"/>
            <w:bottom w:val="none" w:sz="0" w:space="0" w:color="auto"/>
            <w:right w:val="none" w:sz="0" w:space="0" w:color="auto"/>
          </w:divBdr>
          <w:divsChild>
            <w:div w:id="958757968">
              <w:marLeft w:val="0"/>
              <w:marRight w:val="0"/>
              <w:marTop w:val="0"/>
              <w:marBottom w:val="0"/>
              <w:divBdr>
                <w:top w:val="none" w:sz="0" w:space="0" w:color="auto"/>
                <w:left w:val="none" w:sz="0" w:space="0" w:color="auto"/>
                <w:bottom w:val="none" w:sz="0" w:space="0" w:color="auto"/>
                <w:right w:val="none" w:sz="0" w:space="0" w:color="auto"/>
              </w:divBdr>
            </w:div>
            <w:div w:id="1537692464">
              <w:marLeft w:val="0"/>
              <w:marRight w:val="0"/>
              <w:marTop w:val="0"/>
              <w:marBottom w:val="0"/>
              <w:divBdr>
                <w:top w:val="none" w:sz="0" w:space="0" w:color="auto"/>
                <w:left w:val="none" w:sz="0" w:space="0" w:color="auto"/>
                <w:bottom w:val="none" w:sz="0" w:space="0" w:color="auto"/>
                <w:right w:val="none" w:sz="0" w:space="0" w:color="auto"/>
              </w:divBdr>
              <w:divsChild>
                <w:div w:id="1567763241">
                  <w:marLeft w:val="0"/>
                  <w:marRight w:val="0"/>
                  <w:marTop w:val="0"/>
                  <w:marBottom w:val="0"/>
                  <w:divBdr>
                    <w:top w:val="none" w:sz="0" w:space="0" w:color="auto"/>
                    <w:left w:val="none" w:sz="0" w:space="0" w:color="auto"/>
                    <w:bottom w:val="none" w:sz="0" w:space="0" w:color="auto"/>
                    <w:right w:val="none" w:sz="0" w:space="0" w:color="auto"/>
                  </w:divBdr>
                  <w:divsChild>
                    <w:div w:id="9552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6131">
              <w:marLeft w:val="450"/>
              <w:marRight w:val="0"/>
              <w:marTop w:val="150"/>
              <w:marBottom w:val="150"/>
              <w:divBdr>
                <w:top w:val="single" w:sz="6" w:space="8" w:color="000000"/>
                <w:left w:val="single" w:sz="6" w:space="15" w:color="000000"/>
                <w:bottom w:val="single" w:sz="6" w:space="15" w:color="000000"/>
                <w:right w:val="single" w:sz="6" w:space="15" w:color="000000"/>
              </w:divBdr>
            </w:div>
          </w:divsChild>
        </w:div>
      </w:divsChild>
    </w:div>
    <w:div w:id="126969424">
      <w:bodyDiv w:val="1"/>
      <w:marLeft w:val="0"/>
      <w:marRight w:val="0"/>
      <w:marTop w:val="0"/>
      <w:marBottom w:val="0"/>
      <w:divBdr>
        <w:top w:val="none" w:sz="0" w:space="0" w:color="auto"/>
        <w:left w:val="none" w:sz="0" w:space="0" w:color="auto"/>
        <w:bottom w:val="none" w:sz="0" w:space="0" w:color="auto"/>
        <w:right w:val="none" w:sz="0" w:space="0" w:color="auto"/>
      </w:divBdr>
    </w:div>
    <w:div w:id="162206504">
      <w:bodyDiv w:val="1"/>
      <w:marLeft w:val="0"/>
      <w:marRight w:val="0"/>
      <w:marTop w:val="0"/>
      <w:marBottom w:val="0"/>
      <w:divBdr>
        <w:top w:val="none" w:sz="0" w:space="0" w:color="auto"/>
        <w:left w:val="none" w:sz="0" w:space="0" w:color="auto"/>
        <w:bottom w:val="none" w:sz="0" w:space="0" w:color="auto"/>
        <w:right w:val="none" w:sz="0" w:space="0" w:color="auto"/>
      </w:divBdr>
    </w:div>
    <w:div w:id="178469422">
      <w:bodyDiv w:val="1"/>
      <w:marLeft w:val="0"/>
      <w:marRight w:val="0"/>
      <w:marTop w:val="0"/>
      <w:marBottom w:val="0"/>
      <w:divBdr>
        <w:top w:val="none" w:sz="0" w:space="0" w:color="auto"/>
        <w:left w:val="none" w:sz="0" w:space="0" w:color="auto"/>
        <w:bottom w:val="none" w:sz="0" w:space="0" w:color="auto"/>
        <w:right w:val="none" w:sz="0" w:space="0" w:color="auto"/>
      </w:divBdr>
    </w:div>
    <w:div w:id="179662226">
      <w:bodyDiv w:val="1"/>
      <w:marLeft w:val="0"/>
      <w:marRight w:val="0"/>
      <w:marTop w:val="0"/>
      <w:marBottom w:val="0"/>
      <w:divBdr>
        <w:top w:val="none" w:sz="0" w:space="0" w:color="auto"/>
        <w:left w:val="none" w:sz="0" w:space="0" w:color="auto"/>
        <w:bottom w:val="none" w:sz="0" w:space="0" w:color="auto"/>
        <w:right w:val="none" w:sz="0" w:space="0" w:color="auto"/>
      </w:divBdr>
      <w:divsChild>
        <w:div w:id="48460941">
          <w:marLeft w:val="1166"/>
          <w:marRight w:val="0"/>
          <w:marTop w:val="134"/>
          <w:marBottom w:val="0"/>
          <w:divBdr>
            <w:top w:val="none" w:sz="0" w:space="0" w:color="auto"/>
            <w:left w:val="none" w:sz="0" w:space="0" w:color="auto"/>
            <w:bottom w:val="none" w:sz="0" w:space="0" w:color="auto"/>
            <w:right w:val="none" w:sz="0" w:space="0" w:color="auto"/>
          </w:divBdr>
        </w:div>
        <w:div w:id="77027114">
          <w:marLeft w:val="1166"/>
          <w:marRight w:val="0"/>
          <w:marTop w:val="134"/>
          <w:marBottom w:val="0"/>
          <w:divBdr>
            <w:top w:val="none" w:sz="0" w:space="0" w:color="auto"/>
            <w:left w:val="none" w:sz="0" w:space="0" w:color="auto"/>
            <w:bottom w:val="none" w:sz="0" w:space="0" w:color="auto"/>
            <w:right w:val="none" w:sz="0" w:space="0" w:color="auto"/>
          </w:divBdr>
        </w:div>
        <w:div w:id="1181167691">
          <w:marLeft w:val="1166"/>
          <w:marRight w:val="0"/>
          <w:marTop w:val="134"/>
          <w:marBottom w:val="0"/>
          <w:divBdr>
            <w:top w:val="none" w:sz="0" w:space="0" w:color="auto"/>
            <w:left w:val="none" w:sz="0" w:space="0" w:color="auto"/>
            <w:bottom w:val="none" w:sz="0" w:space="0" w:color="auto"/>
            <w:right w:val="none" w:sz="0" w:space="0" w:color="auto"/>
          </w:divBdr>
        </w:div>
        <w:div w:id="1445887079">
          <w:marLeft w:val="1166"/>
          <w:marRight w:val="0"/>
          <w:marTop w:val="134"/>
          <w:marBottom w:val="0"/>
          <w:divBdr>
            <w:top w:val="none" w:sz="0" w:space="0" w:color="auto"/>
            <w:left w:val="none" w:sz="0" w:space="0" w:color="auto"/>
            <w:bottom w:val="none" w:sz="0" w:space="0" w:color="auto"/>
            <w:right w:val="none" w:sz="0" w:space="0" w:color="auto"/>
          </w:divBdr>
        </w:div>
        <w:div w:id="1578395242">
          <w:marLeft w:val="1166"/>
          <w:marRight w:val="0"/>
          <w:marTop w:val="134"/>
          <w:marBottom w:val="0"/>
          <w:divBdr>
            <w:top w:val="none" w:sz="0" w:space="0" w:color="auto"/>
            <w:left w:val="none" w:sz="0" w:space="0" w:color="auto"/>
            <w:bottom w:val="none" w:sz="0" w:space="0" w:color="auto"/>
            <w:right w:val="none" w:sz="0" w:space="0" w:color="auto"/>
          </w:divBdr>
        </w:div>
        <w:div w:id="1735087137">
          <w:marLeft w:val="1166"/>
          <w:marRight w:val="0"/>
          <w:marTop w:val="134"/>
          <w:marBottom w:val="0"/>
          <w:divBdr>
            <w:top w:val="none" w:sz="0" w:space="0" w:color="auto"/>
            <w:left w:val="none" w:sz="0" w:space="0" w:color="auto"/>
            <w:bottom w:val="none" w:sz="0" w:space="0" w:color="auto"/>
            <w:right w:val="none" w:sz="0" w:space="0" w:color="auto"/>
          </w:divBdr>
        </w:div>
        <w:div w:id="1903633313">
          <w:marLeft w:val="1166"/>
          <w:marRight w:val="0"/>
          <w:marTop w:val="134"/>
          <w:marBottom w:val="0"/>
          <w:divBdr>
            <w:top w:val="none" w:sz="0" w:space="0" w:color="auto"/>
            <w:left w:val="none" w:sz="0" w:space="0" w:color="auto"/>
            <w:bottom w:val="none" w:sz="0" w:space="0" w:color="auto"/>
            <w:right w:val="none" w:sz="0" w:space="0" w:color="auto"/>
          </w:divBdr>
        </w:div>
      </w:divsChild>
    </w:div>
    <w:div w:id="182667704">
      <w:bodyDiv w:val="1"/>
      <w:marLeft w:val="0"/>
      <w:marRight w:val="0"/>
      <w:marTop w:val="0"/>
      <w:marBottom w:val="0"/>
      <w:divBdr>
        <w:top w:val="none" w:sz="0" w:space="0" w:color="auto"/>
        <w:left w:val="none" w:sz="0" w:space="0" w:color="auto"/>
        <w:bottom w:val="none" w:sz="0" w:space="0" w:color="auto"/>
        <w:right w:val="none" w:sz="0" w:space="0" w:color="auto"/>
      </w:divBdr>
    </w:div>
    <w:div w:id="186256867">
      <w:bodyDiv w:val="1"/>
      <w:marLeft w:val="0"/>
      <w:marRight w:val="0"/>
      <w:marTop w:val="0"/>
      <w:marBottom w:val="0"/>
      <w:divBdr>
        <w:top w:val="none" w:sz="0" w:space="0" w:color="auto"/>
        <w:left w:val="none" w:sz="0" w:space="0" w:color="auto"/>
        <w:bottom w:val="none" w:sz="0" w:space="0" w:color="auto"/>
        <w:right w:val="none" w:sz="0" w:space="0" w:color="auto"/>
      </w:divBdr>
    </w:div>
    <w:div w:id="237835502">
      <w:bodyDiv w:val="1"/>
      <w:marLeft w:val="0"/>
      <w:marRight w:val="0"/>
      <w:marTop w:val="0"/>
      <w:marBottom w:val="0"/>
      <w:divBdr>
        <w:top w:val="none" w:sz="0" w:space="0" w:color="auto"/>
        <w:left w:val="none" w:sz="0" w:space="0" w:color="auto"/>
        <w:bottom w:val="none" w:sz="0" w:space="0" w:color="auto"/>
        <w:right w:val="none" w:sz="0" w:space="0" w:color="auto"/>
      </w:divBdr>
    </w:div>
    <w:div w:id="241918191">
      <w:bodyDiv w:val="1"/>
      <w:marLeft w:val="0"/>
      <w:marRight w:val="0"/>
      <w:marTop w:val="0"/>
      <w:marBottom w:val="0"/>
      <w:divBdr>
        <w:top w:val="none" w:sz="0" w:space="0" w:color="auto"/>
        <w:left w:val="none" w:sz="0" w:space="0" w:color="auto"/>
        <w:bottom w:val="none" w:sz="0" w:space="0" w:color="auto"/>
        <w:right w:val="none" w:sz="0" w:space="0" w:color="auto"/>
      </w:divBdr>
    </w:div>
    <w:div w:id="245843974">
      <w:marLeft w:val="0"/>
      <w:marRight w:val="0"/>
      <w:marTop w:val="0"/>
      <w:marBottom w:val="0"/>
      <w:divBdr>
        <w:top w:val="none" w:sz="0" w:space="0" w:color="auto"/>
        <w:left w:val="none" w:sz="0" w:space="0" w:color="auto"/>
        <w:bottom w:val="none" w:sz="0" w:space="0" w:color="auto"/>
        <w:right w:val="none" w:sz="0" w:space="0" w:color="auto"/>
      </w:divBdr>
      <w:divsChild>
        <w:div w:id="2013220056">
          <w:marLeft w:val="0"/>
          <w:marRight w:val="0"/>
          <w:marTop w:val="0"/>
          <w:marBottom w:val="0"/>
          <w:divBdr>
            <w:top w:val="none" w:sz="0" w:space="0" w:color="auto"/>
            <w:left w:val="none" w:sz="0" w:space="0" w:color="auto"/>
            <w:bottom w:val="none" w:sz="0" w:space="0" w:color="auto"/>
            <w:right w:val="none" w:sz="0" w:space="0" w:color="auto"/>
          </w:divBdr>
          <w:divsChild>
            <w:div w:id="1781146856">
              <w:marLeft w:val="0"/>
              <w:marRight w:val="0"/>
              <w:marTop w:val="0"/>
              <w:marBottom w:val="0"/>
              <w:divBdr>
                <w:top w:val="none" w:sz="0" w:space="0" w:color="auto"/>
                <w:left w:val="none" w:sz="0" w:space="0" w:color="auto"/>
                <w:bottom w:val="none" w:sz="0" w:space="0" w:color="auto"/>
                <w:right w:val="none" w:sz="0" w:space="0" w:color="auto"/>
              </w:divBdr>
              <w:divsChild>
                <w:div w:id="2071689390">
                  <w:marLeft w:val="0"/>
                  <w:marRight w:val="0"/>
                  <w:marTop w:val="0"/>
                  <w:marBottom w:val="0"/>
                  <w:divBdr>
                    <w:top w:val="none" w:sz="0" w:space="0" w:color="auto"/>
                    <w:left w:val="none" w:sz="0" w:space="0" w:color="auto"/>
                    <w:bottom w:val="none" w:sz="0" w:space="0" w:color="auto"/>
                    <w:right w:val="none" w:sz="0" w:space="0" w:color="auto"/>
                  </w:divBdr>
                  <w:divsChild>
                    <w:div w:id="130095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7670">
              <w:marLeft w:val="450"/>
              <w:marRight w:val="0"/>
              <w:marTop w:val="150"/>
              <w:marBottom w:val="150"/>
              <w:divBdr>
                <w:top w:val="single" w:sz="6" w:space="8" w:color="000000"/>
                <w:left w:val="single" w:sz="6" w:space="15" w:color="000000"/>
                <w:bottom w:val="single" w:sz="6" w:space="15" w:color="000000"/>
                <w:right w:val="single" w:sz="6" w:space="15" w:color="000000"/>
              </w:divBdr>
            </w:div>
          </w:divsChild>
        </w:div>
      </w:divsChild>
    </w:div>
    <w:div w:id="261836155">
      <w:bodyDiv w:val="1"/>
      <w:marLeft w:val="0"/>
      <w:marRight w:val="0"/>
      <w:marTop w:val="0"/>
      <w:marBottom w:val="0"/>
      <w:divBdr>
        <w:top w:val="none" w:sz="0" w:space="0" w:color="auto"/>
        <w:left w:val="none" w:sz="0" w:space="0" w:color="auto"/>
        <w:bottom w:val="none" w:sz="0" w:space="0" w:color="auto"/>
        <w:right w:val="none" w:sz="0" w:space="0" w:color="auto"/>
      </w:divBdr>
    </w:div>
    <w:div w:id="278028845">
      <w:bodyDiv w:val="1"/>
      <w:marLeft w:val="0"/>
      <w:marRight w:val="0"/>
      <w:marTop w:val="0"/>
      <w:marBottom w:val="0"/>
      <w:divBdr>
        <w:top w:val="none" w:sz="0" w:space="0" w:color="auto"/>
        <w:left w:val="none" w:sz="0" w:space="0" w:color="auto"/>
        <w:bottom w:val="none" w:sz="0" w:space="0" w:color="auto"/>
        <w:right w:val="none" w:sz="0" w:space="0" w:color="auto"/>
      </w:divBdr>
    </w:div>
    <w:div w:id="303002910">
      <w:bodyDiv w:val="1"/>
      <w:marLeft w:val="0"/>
      <w:marRight w:val="0"/>
      <w:marTop w:val="0"/>
      <w:marBottom w:val="0"/>
      <w:divBdr>
        <w:top w:val="none" w:sz="0" w:space="0" w:color="auto"/>
        <w:left w:val="none" w:sz="0" w:space="0" w:color="auto"/>
        <w:bottom w:val="none" w:sz="0" w:space="0" w:color="auto"/>
        <w:right w:val="none" w:sz="0" w:space="0" w:color="auto"/>
      </w:divBdr>
    </w:div>
    <w:div w:id="312376856">
      <w:bodyDiv w:val="1"/>
      <w:marLeft w:val="0"/>
      <w:marRight w:val="0"/>
      <w:marTop w:val="0"/>
      <w:marBottom w:val="0"/>
      <w:divBdr>
        <w:top w:val="none" w:sz="0" w:space="0" w:color="auto"/>
        <w:left w:val="none" w:sz="0" w:space="0" w:color="auto"/>
        <w:bottom w:val="none" w:sz="0" w:space="0" w:color="auto"/>
        <w:right w:val="none" w:sz="0" w:space="0" w:color="auto"/>
      </w:divBdr>
    </w:div>
    <w:div w:id="320042342">
      <w:bodyDiv w:val="1"/>
      <w:marLeft w:val="0"/>
      <w:marRight w:val="0"/>
      <w:marTop w:val="0"/>
      <w:marBottom w:val="0"/>
      <w:divBdr>
        <w:top w:val="none" w:sz="0" w:space="0" w:color="auto"/>
        <w:left w:val="none" w:sz="0" w:space="0" w:color="auto"/>
        <w:bottom w:val="none" w:sz="0" w:space="0" w:color="auto"/>
        <w:right w:val="none" w:sz="0" w:space="0" w:color="auto"/>
      </w:divBdr>
    </w:div>
    <w:div w:id="329522757">
      <w:bodyDiv w:val="1"/>
      <w:marLeft w:val="0"/>
      <w:marRight w:val="0"/>
      <w:marTop w:val="0"/>
      <w:marBottom w:val="0"/>
      <w:divBdr>
        <w:top w:val="none" w:sz="0" w:space="0" w:color="auto"/>
        <w:left w:val="none" w:sz="0" w:space="0" w:color="auto"/>
        <w:bottom w:val="none" w:sz="0" w:space="0" w:color="auto"/>
        <w:right w:val="none" w:sz="0" w:space="0" w:color="auto"/>
      </w:divBdr>
    </w:div>
    <w:div w:id="346105958">
      <w:bodyDiv w:val="1"/>
      <w:marLeft w:val="0"/>
      <w:marRight w:val="0"/>
      <w:marTop w:val="0"/>
      <w:marBottom w:val="0"/>
      <w:divBdr>
        <w:top w:val="none" w:sz="0" w:space="0" w:color="auto"/>
        <w:left w:val="none" w:sz="0" w:space="0" w:color="auto"/>
        <w:bottom w:val="none" w:sz="0" w:space="0" w:color="auto"/>
        <w:right w:val="none" w:sz="0" w:space="0" w:color="auto"/>
      </w:divBdr>
    </w:div>
    <w:div w:id="422266694">
      <w:marLeft w:val="0"/>
      <w:marRight w:val="0"/>
      <w:marTop w:val="0"/>
      <w:marBottom w:val="0"/>
      <w:divBdr>
        <w:top w:val="none" w:sz="0" w:space="0" w:color="auto"/>
        <w:left w:val="none" w:sz="0" w:space="0" w:color="auto"/>
        <w:bottom w:val="none" w:sz="0" w:space="0" w:color="auto"/>
        <w:right w:val="none" w:sz="0" w:space="0" w:color="auto"/>
      </w:divBdr>
      <w:divsChild>
        <w:div w:id="928781147">
          <w:marLeft w:val="0"/>
          <w:marRight w:val="0"/>
          <w:marTop w:val="0"/>
          <w:marBottom w:val="0"/>
          <w:divBdr>
            <w:top w:val="none" w:sz="0" w:space="0" w:color="auto"/>
            <w:left w:val="none" w:sz="0" w:space="0" w:color="auto"/>
            <w:bottom w:val="none" w:sz="0" w:space="0" w:color="auto"/>
            <w:right w:val="none" w:sz="0" w:space="0" w:color="auto"/>
          </w:divBdr>
          <w:divsChild>
            <w:div w:id="316232037">
              <w:marLeft w:val="0"/>
              <w:marRight w:val="0"/>
              <w:marTop w:val="0"/>
              <w:marBottom w:val="0"/>
              <w:divBdr>
                <w:top w:val="none" w:sz="0" w:space="0" w:color="auto"/>
                <w:left w:val="none" w:sz="0" w:space="0" w:color="auto"/>
                <w:bottom w:val="none" w:sz="0" w:space="0" w:color="auto"/>
                <w:right w:val="none" w:sz="0" w:space="0" w:color="auto"/>
              </w:divBdr>
            </w:div>
            <w:div w:id="496842614">
              <w:marLeft w:val="0"/>
              <w:marRight w:val="0"/>
              <w:marTop w:val="0"/>
              <w:marBottom w:val="0"/>
              <w:divBdr>
                <w:top w:val="none" w:sz="0" w:space="0" w:color="auto"/>
                <w:left w:val="none" w:sz="0" w:space="0" w:color="auto"/>
                <w:bottom w:val="none" w:sz="0" w:space="0" w:color="auto"/>
                <w:right w:val="none" w:sz="0" w:space="0" w:color="auto"/>
              </w:divBdr>
              <w:divsChild>
                <w:div w:id="617568353">
                  <w:marLeft w:val="0"/>
                  <w:marRight w:val="0"/>
                  <w:marTop w:val="0"/>
                  <w:marBottom w:val="0"/>
                  <w:divBdr>
                    <w:top w:val="none" w:sz="0" w:space="0" w:color="auto"/>
                    <w:left w:val="none" w:sz="0" w:space="0" w:color="auto"/>
                    <w:bottom w:val="none" w:sz="0" w:space="0" w:color="auto"/>
                    <w:right w:val="none" w:sz="0" w:space="0" w:color="auto"/>
                  </w:divBdr>
                  <w:divsChild>
                    <w:div w:id="16004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137014">
          <w:marLeft w:val="0"/>
          <w:marRight w:val="0"/>
          <w:marTop w:val="0"/>
          <w:marBottom w:val="0"/>
          <w:divBdr>
            <w:top w:val="none" w:sz="0" w:space="0" w:color="auto"/>
            <w:left w:val="none" w:sz="0" w:space="0" w:color="auto"/>
            <w:bottom w:val="none" w:sz="0" w:space="0" w:color="auto"/>
            <w:right w:val="none" w:sz="0" w:space="0" w:color="auto"/>
          </w:divBdr>
          <w:divsChild>
            <w:div w:id="1429228180">
              <w:marLeft w:val="0"/>
              <w:marRight w:val="0"/>
              <w:marTop w:val="0"/>
              <w:marBottom w:val="0"/>
              <w:divBdr>
                <w:top w:val="none" w:sz="0" w:space="0" w:color="auto"/>
                <w:left w:val="none" w:sz="0" w:space="0" w:color="auto"/>
                <w:bottom w:val="none" w:sz="0" w:space="0" w:color="auto"/>
                <w:right w:val="none" w:sz="0" w:space="0" w:color="auto"/>
              </w:divBdr>
              <w:divsChild>
                <w:div w:id="132142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344295">
      <w:bodyDiv w:val="1"/>
      <w:marLeft w:val="0"/>
      <w:marRight w:val="0"/>
      <w:marTop w:val="0"/>
      <w:marBottom w:val="0"/>
      <w:divBdr>
        <w:top w:val="none" w:sz="0" w:space="0" w:color="auto"/>
        <w:left w:val="none" w:sz="0" w:space="0" w:color="auto"/>
        <w:bottom w:val="none" w:sz="0" w:space="0" w:color="auto"/>
        <w:right w:val="none" w:sz="0" w:space="0" w:color="auto"/>
      </w:divBdr>
    </w:div>
    <w:div w:id="431098186">
      <w:bodyDiv w:val="1"/>
      <w:marLeft w:val="0"/>
      <w:marRight w:val="0"/>
      <w:marTop w:val="0"/>
      <w:marBottom w:val="0"/>
      <w:divBdr>
        <w:top w:val="none" w:sz="0" w:space="0" w:color="auto"/>
        <w:left w:val="none" w:sz="0" w:space="0" w:color="auto"/>
        <w:bottom w:val="none" w:sz="0" w:space="0" w:color="auto"/>
        <w:right w:val="none" w:sz="0" w:space="0" w:color="auto"/>
      </w:divBdr>
    </w:div>
    <w:div w:id="436559132">
      <w:bodyDiv w:val="1"/>
      <w:marLeft w:val="0"/>
      <w:marRight w:val="0"/>
      <w:marTop w:val="0"/>
      <w:marBottom w:val="0"/>
      <w:divBdr>
        <w:top w:val="none" w:sz="0" w:space="0" w:color="auto"/>
        <w:left w:val="none" w:sz="0" w:space="0" w:color="auto"/>
        <w:bottom w:val="none" w:sz="0" w:space="0" w:color="auto"/>
        <w:right w:val="none" w:sz="0" w:space="0" w:color="auto"/>
      </w:divBdr>
    </w:div>
    <w:div w:id="443504835">
      <w:bodyDiv w:val="1"/>
      <w:marLeft w:val="0"/>
      <w:marRight w:val="0"/>
      <w:marTop w:val="0"/>
      <w:marBottom w:val="0"/>
      <w:divBdr>
        <w:top w:val="none" w:sz="0" w:space="0" w:color="auto"/>
        <w:left w:val="none" w:sz="0" w:space="0" w:color="auto"/>
        <w:bottom w:val="none" w:sz="0" w:space="0" w:color="auto"/>
        <w:right w:val="none" w:sz="0" w:space="0" w:color="auto"/>
      </w:divBdr>
    </w:div>
    <w:div w:id="461459152">
      <w:bodyDiv w:val="1"/>
      <w:marLeft w:val="0"/>
      <w:marRight w:val="0"/>
      <w:marTop w:val="0"/>
      <w:marBottom w:val="0"/>
      <w:divBdr>
        <w:top w:val="none" w:sz="0" w:space="0" w:color="auto"/>
        <w:left w:val="none" w:sz="0" w:space="0" w:color="auto"/>
        <w:bottom w:val="none" w:sz="0" w:space="0" w:color="auto"/>
        <w:right w:val="none" w:sz="0" w:space="0" w:color="auto"/>
      </w:divBdr>
    </w:div>
    <w:div w:id="468088774">
      <w:bodyDiv w:val="1"/>
      <w:marLeft w:val="0"/>
      <w:marRight w:val="0"/>
      <w:marTop w:val="0"/>
      <w:marBottom w:val="0"/>
      <w:divBdr>
        <w:top w:val="none" w:sz="0" w:space="0" w:color="auto"/>
        <w:left w:val="none" w:sz="0" w:space="0" w:color="auto"/>
        <w:bottom w:val="none" w:sz="0" w:space="0" w:color="auto"/>
        <w:right w:val="none" w:sz="0" w:space="0" w:color="auto"/>
      </w:divBdr>
    </w:div>
    <w:div w:id="491723701">
      <w:bodyDiv w:val="1"/>
      <w:marLeft w:val="0"/>
      <w:marRight w:val="0"/>
      <w:marTop w:val="0"/>
      <w:marBottom w:val="0"/>
      <w:divBdr>
        <w:top w:val="none" w:sz="0" w:space="0" w:color="auto"/>
        <w:left w:val="none" w:sz="0" w:space="0" w:color="auto"/>
        <w:bottom w:val="none" w:sz="0" w:space="0" w:color="auto"/>
        <w:right w:val="none" w:sz="0" w:space="0" w:color="auto"/>
      </w:divBdr>
    </w:div>
    <w:div w:id="517741003">
      <w:bodyDiv w:val="1"/>
      <w:marLeft w:val="0"/>
      <w:marRight w:val="0"/>
      <w:marTop w:val="0"/>
      <w:marBottom w:val="0"/>
      <w:divBdr>
        <w:top w:val="none" w:sz="0" w:space="0" w:color="auto"/>
        <w:left w:val="none" w:sz="0" w:space="0" w:color="auto"/>
        <w:bottom w:val="none" w:sz="0" w:space="0" w:color="auto"/>
        <w:right w:val="none" w:sz="0" w:space="0" w:color="auto"/>
      </w:divBdr>
    </w:div>
    <w:div w:id="519588421">
      <w:bodyDiv w:val="1"/>
      <w:marLeft w:val="0"/>
      <w:marRight w:val="0"/>
      <w:marTop w:val="0"/>
      <w:marBottom w:val="0"/>
      <w:divBdr>
        <w:top w:val="none" w:sz="0" w:space="0" w:color="auto"/>
        <w:left w:val="none" w:sz="0" w:space="0" w:color="auto"/>
        <w:bottom w:val="none" w:sz="0" w:space="0" w:color="auto"/>
        <w:right w:val="none" w:sz="0" w:space="0" w:color="auto"/>
      </w:divBdr>
    </w:div>
    <w:div w:id="548616745">
      <w:bodyDiv w:val="1"/>
      <w:marLeft w:val="0"/>
      <w:marRight w:val="0"/>
      <w:marTop w:val="0"/>
      <w:marBottom w:val="0"/>
      <w:divBdr>
        <w:top w:val="none" w:sz="0" w:space="0" w:color="auto"/>
        <w:left w:val="none" w:sz="0" w:space="0" w:color="auto"/>
        <w:bottom w:val="none" w:sz="0" w:space="0" w:color="auto"/>
        <w:right w:val="none" w:sz="0" w:space="0" w:color="auto"/>
      </w:divBdr>
    </w:div>
    <w:div w:id="569656184">
      <w:bodyDiv w:val="1"/>
      <w:marLeft w:val="0"/>
      <w:marRight w:val="0"/>
      <w:marTop w:val="0"/>
      <w:marBottom w:val="0"/>
      <w:divBdr>
        <w:top w:val="none" w:sz="0" w:space="0" w:color="auto"/>
        <w:left w:val="none" w:sz="0" w:space="0" w:color="auto"/>
        <w:bottom w:val="none" w:sz="0" w:space="0" w:color="auto"/>
        <w:right w:val="none" w:sz="0" w:space="0" w:color="auto"/>
      </w:divBdr>
    </w:div>
    <w:div w:id="575087712">
      <w:bodyDiv w:val="1"/>
      <w:marLeft w:val="0"/>
      <w:marRight w:val="0"/>
      <w:marTop w:val="0"/>
      <w:marBottom w:val="0"/>
      <w:divBdr>
        <w:top w:val="none" w:sz="0" w:space="0" w:color="auto"/>
        <w:left w:val="none" w:sz="0" w:space="0" w:color="auto"/>
        <w:bottom w:val="none" w:sz="0" w:space="0" w:color="auto"/>
        <w:right w:val="none" w:sz="0" w:space="0" w:color="auto"/>
      </w:divBdr>
    </w:div>
    <w:div w:id="575822909">
      <w:marLeft w:val="0"/>
      <w:marRight w:val="0"/>
      <w:marTop w:val="0"/>
      <w:marBottom w:val="0"/>
      <w:divBdr>
        <w:top w:val="none" w:sz="0" w:space="0" w:color="auto"/>
        <w:left w:val="none" w:sz="0" w:space="0" w:color="auto"/>
        <w:bottom w:val="none" w:sz="0" w:space="0" w:color="auto"/>
        <w:right w:val="none" w:sz="0" w:space="0" w:color="auto"/>
      </w:divBdr>
      <w:divsChild>
        <w:div w:id="1259682150">
          <w:marLeft w:val="0"/>
          <w:marRight w:val="0"/>
          <w:marTop w:val="0"/>
          <w:marBottom w:val="0"/>
          <w:divBdr>
            <w:top w:val="none" w:sz="0" w:space="0" w:color="auto"/>
            <w:left w:val="none" w:sz="0" w:space="0" w:color="auto"/>
            <w:bottom w:val="none" w:sz="0" w:space="0" w:color="auto"/>
            <w:right w:val="none" w:sz="0" w:space="0" w:color="auto"/>
          </w:divBdr>
        </w:div>
        <w:div w:id="1639147198">
          <w:marLeft w:val="0"/>
          <w:marRight w:val="0"/>
          <w:marTop w:val="0"/>
          <w:marBottom w:val="0"/>
          <w:divBdr>
            <w:top w:val="none" w:sz="0" w:space="0" w:color="auto"/>
            <w:left w:val="none" w:sz="0" w:space="0" w:color="auto"/>
            <w:bottom w:val="none" w:sz="0" w:space="0" w:color="auto"/>
            <w:right w:val="none" w:sz="0" w:space="0" w:color="auto"/>
          </w:divBdr>
        </w:div>
        <w:div w:id="2020421235">
          <w:marLeft w:val="0"/>
          <w:marRight w:val="0"/>
          <w:marTop w:val="0"/>
          <w:marBottom w:val="0"/>
          <w:divBdr>
            <w:top w:val="none" w:sz="0" w:space="0" w:color="auto"/>
            <w:left w:val="none" w:sz="0" w:space="0" w:color="auto"/>
            <w:bottom w:val="none" w:sz="0" w:space="0" w:color="auto"/>
            <w:right w:val="none" w:sz="0" w:space="0" w:color="auto"/>
          </w:divBdr>
          <w:divsChild>
            <w:div w:id="126556045">
              <w:marLeft w:val="0"/>
              <w:marRight w:val="0"/>
              <w:marTop w:val="0"/>
              <w:marBottom w:val="0"/>
              <w:divBdr>
                <w:top w:val="none" w:sz="0" w:space="0" w:color="auto"/>
                <w:left w:val="none" w:sz="0" w:space="0" w:color="auto"/>
                <w:bottom w:val="none" w:sz="0" w:space="0" w:color="auto"/>
                <w:right w:val="none" w:sz="0" w:space="0" w:color="auto"/>
              </w:divBdr>
              <w:divsChild>
                <w:div w:id="8711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477402">
      <w:bodyDiv w:val="1"/>
      <w:marLeft w:val="0"/>
      <w:marRight w:val="0"/>
      <w:marTop w:val="0"/>
      <w:marBottom w:val="0"/>
      <w:divBdr>
        <w:top w:val="none" w:sz="0" w:space="0" w:color="auto"/>
        <w:left w:val="none" w:sz="0" w:space="0" w:color="auto"/>
        <w:bottom w:val="none" w:sz="0" w:space="0" w:color="auto"/>
        <w:right w:val="none" w:sz="0" w:space="0" w:color="auto"/>
      </w:divBdr>
    </w:div>
    <w:div w:id="579484125">
      <w:bodyDiv w:val="1"/>
      <w:marLeft w:val="0"/>
      <w:marRight w:val="0"/>
      <w:marTop w:val="0"/>
      <w:marBottom w:val="0"/>
      <w:divBdr>
        <w:top w:val="none" w:sz="0" w:space="0" w:color="auto"/>
        <w:left w:val="none" w:sz="0" w:space="0" w:color="auto"/>
        <w:bottom w:val="none" w:sz="0" w:space="0" w:color="auto"/>
        <w:right w:val="none" w:sz="0" w:space="0" w:color="auto"/>
      </w:divBdr>
    </w:div>
    <w:div w:id="588078944">
      <w:bodyDiv w:val="1"/>
      <w:marLeft w:val="10"/>
      <w:marRight w:val="10"/>
      <w:marTop w:val="0"/>
      <w:marBottom w:val="0"/>
      <w:divBdr>
        <w:top w:val="none" w:sz="0" w:space="0" w:color="auto"/>
        <w:left w:val="none" w:sz="0" w:space="0" w:color="auto"/>
        <w:bottom w:val="none" w:sz="0" w:space="0" w:color="auto"/>
        <w:right w:val="none" w:sz="0" w:space="0" w:color="auto"/>
      </w:divBdr>
      <w:divsChild>
        <w:div w:id="2058049596">
          <w:marLeft w:val="0"/>
          <w:marRight w:val="0"/>
          <w:marTop w:val="0"/>
          <w:marBottom w:val="0"/>
          <w:divBdr>
            <w:top w:val="none" w:sz="0" w:space="0" w:color="auto"/>
            <w:left w:val="none" w:sz="0" w:space="0" w:color="auto"/>
            <w:bottom w:val="none" w:sz="0" w:space="0" w:color="auto"/>
            <w:right w:val="none" w:sz="0" w:space="0" w:color="auto"/>
          </w:divBdr>
          <w:divsChild>
            <w:div w:id="520165950">
              <w:marLeft w:val="0"/>
              <w:marRight w:val="0"/>
              <w:marTop w:val="0"/>
              <w:marBottom w:val="0"/>
              <w:divBdr>
                <w:top w:val="none" w:sz="0" w:space="0" w:color="auto"/>
                <w:left w:val="none" w:sz="0" w:space="0" w:color="auto"/>
                <w:bottom w:val="none" w:sz="0" w:space="0" w:color="auto"/>
                <w:right w:val="none" w:sz="0" w:space="0" w:color="auto"/>
              </w:divBdr>
            </w:div>
            <w:div w:id="1455250218">
              <w:marLeft w:val="0"/>
              <w:marRight w:val="0"/>
              <w:marTop w:val="0"/>
              <w:marBottom w:val="0"/>
              <w:divBdr>
                <w:top w:val="none" w:sz="0" w:space="0" w:color="auto"/>
                <w:left w:val="none" w:sz="0" w:space="0" w:color="auto"/>
                <w:bottom w:val="none" w:sz="0" w:space="0" w:color="auto"/>
                <w:right w:val="none" w:sz="0" w:space="0" w:color="auto"/>
              </w:divBdr>
              <w:divsChild>
                <w:div w:id="2086226167">
                  <w:marLeft w:val="0"/>
                  <w:marRight w:val="0"/>
                  <w:marTop w:val="0"/>
                  <w:marBottom w:val="0"/>
                  <w:divBdr>
                    <w:top w:val="none" w:sz="0" w:space="0" w:color="auto"/>
                    <w:left w:val="none" w:sz="0" w:space="0" w:color="auto"/>
                    <w:bottom w:val="none" w:sz="0" w:space="0" w:color="auto"/>
                    <w:right w:val="none" w:sz="0" w:space="0" w:color="auto"/>
                  </w:divBdr>
                  <w:divsChild>
                    <w:div w:id="1522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03703">
              <w:marLeft w:val="450"/>
              <w:marRight w:val="0"/>
              <w:marTop w:val="150"/>
              <w:marBottom w:val="150"/>
              <w:divBdr>
                <w:top w:val="single" w:sz="6" w:space="8" w:color="000000"/>
                <w:left w:val="single" w:sz="6" w:space="15" w:color="000000"/>
                <w:bottom w:val="single" w:sz="6" w:space="15" w:color="000000"/>
                <w:right w:val="single" w:sz="6" w:space="15" w:color="000000"/>
              </w:divBdr>
            </w:div>
          </w:divsChild>
        </w:div>
      </w:divsChild>
    </w:div>
    <w:div w:id="641274390">
      <w:bodyDiv w:val="1"/>
      <w:marLeft w:val="0"/>
      <w:marRight w:val="0"/>
      <w:marTop w:val="0"/>
      <w:marBottom w:val="0"/>
      <w:divBdr>
        <w:top w:val="none" w:sz="0" w:space="0" w:color="auto"/>
        <w:left w:val="none" w:sz="0" w:space="0" w:color="auto"/>
        <w:bottom w:val="none" w:sz="0" w:space="0" w:color="auto"/>
        <w:right w:val="none" w:sz="0" w:space="0" w:color="auto"/>
      </w:divBdr>
      <w:divsChild>
        <w:div w:id="1637419039">
          <w:marLeft w:val="0"/>
          <w:marRight w:val="0"/>
          <w:marTop w:val="0"/>
          <w:marBottom w:val="0"/>
          <w:divBdr>
            <w:top w:val="none" w:sz="0" w:space="0" w:color="auto"/>
            <w:left w:val="none" w:sz="0" w:space="0" w:color="auto"/>
            <w:bottom w:val="none" w:sz="0" w:space="0" w:color="auto"/>
            <w:right w:val="none" w:sz="0" w:space="0" w:color="auto"/>
          </w:divBdr>
        </w:div>
      </w:divsChild>
    </w:div>
    <w:div w:id="642974580">
      <w:bodyDiv w:val="1"/>
      <w:marLeft w:val="0"/>
      <w:marRight w:val="0"/>
      <w:marTop w:val="0"/>
      <w:marBottom w:val="0"/>
      <w:divBdr>
        <w:top w:val="none" w:sz="0" w:space="0" w:color="auto"/>
        <w:left w:val="none" w:sz="0" w:space="0" w:color="auto"/>
        <w:bottom w:val="none" w:sz="0" w:space="0" w:color="auto"/>
        <w:right w:val="none" w:sz="0" w:space="0" w:color="auto"/>
      </w:divBdr>
    </w:div>
    <w:div w:id="680861440">
      <w:bodyDiv w:val="1"/>
      <w:marLeft w:val="0"/>
      <w:marRight w:val="0"/>
      <w:marTop w:val="0"/>
      <w:marBottom w:val="0"/>
      <w:divBdr>
        <w:top w:val="none" w:sz="0" w:space="0" w:color="auto"/>
        <w:left w:val="none" w:sz="0" w:space="0" w:color="auto"/>
        <w:bottom w:val="none" w:sz="0" w:space="0" w:color="auto"/>
        <w:right w:val="none" w:sz="0" w:space="0" w:color="auto"/>
      </w:divBdr>
    </w:div>
    <w:div w:id="687755210">
      <w:bodyDiv w:val="1"/>
      <w:marLeft w:val="0"/>
      <w:marRight w:val="0"/>
      <w:marTop w:val="0"/>
      <w:marBottom w:val="0"/>
      <w:divBdr>
        <w:top w:val="none" w:sz="0" w:space="0" w:color="auto"/>
        <w:left w:val="none" w:sz="0" w:space="0" w:color="auto"/>
        <w:bottom w:val="none" w:sz="0" w:space="0" w:color="auto"/>
        <w:right w:val="none" w:sz="0" w:space="0" w:color="auto"/>
      </w:divBdr>
    </w:div>
    <w:div w:id="707024495">
      <w:bodyDiv w:val="1"/>
      <w:marLeft w:val="0"/>
      <w:marRight w:val="0"/>
      <w:marTop w:val="0"/>
      <w:marBottom w:val="0"/>
      <w:divBdr>
        <w:top w:val="none" w:sz="0" w:space="0" w:color="auto"/>
        <w:left w:val="none" w:sz="0" w:space="0" w:color="auto"/>
        <w:bottom w:val="none" w:sz="0" w:space="0" w:color="auto"/>
        <w:right w:val="none" w:sz="0" w:space="0" w:color="auto"/>
      </w:divBdr>
    </w:div>
    <w:div w:id="721438975">
      <w:bodyDiv w:val="1"/>
      <w:marLeft w:val="0"/>
      <w:marRight w:val="0"/>
      <w:marTop w:val="0"/>
      <w:marBottom w:val="0"/>
      <w:divBdr>
        <w:top w:val="none" w:sz="0" w:space="0" w:color="auto"/>
        <w:left w:val="none" w:sz="0" w:space="0" w:color="auto"/>
        <w:bottom w:val="none" w:sz="0" w:space="0" w:color="auto"/>
        <w:right w:val="none" w:sz="0" w:space="0" w:color="auto"/>
      </w:divBdr>
    </w:div>
    <w:div w:id="722949597">
      <w:bodyDiv w:val="1"/>
      <w:marLeft w:val="0"/>
      <w:marRight w:val="0"/>
      <w:marTop w:val="0"/>
      <w:marBottom w:val="0"/>
      <w:divBdr>
        <w:top w:val="none" w:sz="0" w:space="0" w:color="auto"/>
        <w:left w:val="none" w:sz="0" w:space="0" w:color="auto"/>
        <w:bottom w:val="none" w:sz="0" w:space="0" w:color="auto"/>
        <w:right w:val="none" w:sz="0" w:space="0" w:color="auto"/>
      </w:divBdr>
    </w:div>
    <w:div w:id="729886333">
      <w:bodyDiv w:val="1"/>
      <w:marLeft w:val="0"/>
      <w:marRight w:val="0"/>
      <w:marTop w:val="0"/>
      <w:marBottom w:val="0"/>
      <w:divBdr>
        <w:top w:val="none" w:sz="0" w:space="0" w:color="auto"/>
        <w:left w:val="none" w:sz="0" w:space="0" w:color="auto"/>
        <w:bottom w:val="none" w:sz="0" w:space="0" w:color="auto"/>
        <w:right w:val="none" w:sz="0" w:space="0" w:color="auto"/>
      </w:divBdr>
    </w:div>
    <w:div w:id="744693854">
      <w:bodyDiv w:val="1"/>
      <w:marLeft w:val="0"/>
      <w:marRight w:val="0"/>
      <w:marTop w:val="0"/>
      <w:marBottom w:val="0"/>
      <w:divBdr>
        <w:top w:val="none" w:sz="0" w:space="0" w:color="auto"/>
        <w:left w:val="none" w:sz="0" w:space="0" w:color="auto"/>
        <w:bottom w:val="none" w:sz="0" w:space="0" w:color="auto"/>
        <w:right w:val="none" w:sz="0" w:space="0" w:color="auto"/>
      </w:divBdr>
    </w:div>
    <w:div w:id="754937655">
      <w:bodyDiv w:val="1"/>
      <w:marLeft w:val="0"/>
      <w:marRight w:val="0"/>
      <w:marTop w:val="0"/>
      <w:marBottom w:val="0"/>
      <w:divBdr>
        <w:top w:val="none" w:sz="0" w:space="0" w:color="auto"/>
        <w:left w:val="none" w:sz="0" w:space="0" w:color="auto"/>
        <w:bottom w:val="none" w:sz="0" w:space="0" w:color="auto"/>
        <w:right w:val="none" w:sz="0" w:space="0" w:color="auto"/>
      </w:divBdr>
    </w:div>
    <w:div w:id="771558921">
      <w:bodyDiv w:val="1"/>
      <w:marLeft w:val="0"/>
      <w:marRight w:val="0"/>
      <w:marTop w:val="0"/>
      <w:marBottom w:val="0"/>
      <w:divBdr>
        <w:top w:val="none" w:sz="0" w:space="0" w:color="auto"/>
        <w:left w:val="none" w:sz="0" w:space="0" w:color="auto"/>
        <w:bottom w:val="none" w:sz="0" w:space="0" w:color="auto"/>
        <w:right w:val="none" w:sz="0" w:space="0" w:color="auto"/>
      </w:divBdr>
    </w:div>
    <w:div w:id="773405061">
      <w:bodyDiv w:val="1"/>
      <w:marLeft w:val="10"/>
      <w:marRight w:val="10"/>
      <w:marTop w:val="0"/>
      <w:marBottom w:val="0"/>
      <w:divBdr>
        <w:top w:val="none" w:sz="0" w:space="0" w:color="auto"/>
        <w:left w:val="none" w:sz="0" w:space="0" w:color="auto"/>
        <w:bottom w:val="none" w:sz="0" w:space="0" w:color="auto"/>
        <w:right w:val="none" w:sz="0" w:space="0" w:color="auto"/>
      </w:divBdr>
      <w:divsChild>
        <w:div w:id="919021242">
          <w:marLeft w:val="0"/>
          <w:marRight w:val="0"/>
          <w:marTop w:val="0"/>
          <w:marBottom w:val="0"/>
          <w:divBdr>
            <w:top w:val="none" w:sz="0" w:space="0" w:color="auto"/>
            <w:left w:val="none" w:sz="0" w:space="0" w:color="auto"/>
            <w:bottom w:val="none" w:sz="0" w:space="0" w:color="auto"/>
            <w:right w:val="none" w:sz="0" w:space="0" w:color="auto"/>
          </w:divBdr>
          <w:divsChild>
            <w:div w:id="64035909">
              <w:marLeft w:val="0"/>
              <w:marRight w:val="0"/>
              <w:marTop w:val="0"/>
              <w:marBottom w:val="0"/>
              <w:divBdr>
                <w:top w:val="none" w:sz="0" w:space="0" w:color="auto"/>
                <w:left w:val="none" w:sz="0" w:space="0" w:color="auto"/>
                <w:bottom w:val="none" w:sz="0" w:space="0" w:color="auto"/>
                <w:right w:val="none" w:sz="0" w:space="0" w:color="auto"/>
              </w:divBdr>
              <w:divsChild>
                <w:div w:id="1458254338">
                  <w:marLeft w:val="0"/>
                  <w:marRight w:val="0"/>
                  <w:marTop w:val="0"/>
                  <w:marBottom w:val="0"/>
                  <w:divBdr>
                    <w:top w:val="none" w:sz="0" w:space="0" w:color="auto"/>
                    <w:left w:val="none" w:sz="0" w:space="0" w:color="auto"/>
                    <w:bottom w:val="none" w:sz="0" w:space="0" w:color="auto"/>
                    <w:right w:val="none" w:sz="0" w:space="0" w:color="auto"/>
                  </w:divBdr>
                  <w:divsChild>
                    <w:div w:id="49966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9866">
              <w:marLeft w:val="450"/>
              <w:marRight w:val="0"/>
              <w:marTop w:val="150"/>
              <w:marBottom w:val="150"/>
              <w:divBdr>
                <w:top w:val="single" w:sz="6" w:space="8" w:color="000000"/>
                <w:left w:val="single" w:sz="6" w:space="15" w:color="000000"/>
                <w:bottom w:val="single" w:sz="6" w:space="15" w:color="000000"/>
                <w:right w:val="single" w:sz="6" w:space="15" w:color="000000"/>
              </w:divBdr>
            </w:div>
            <w:div w:id="338432439">
              <w:marLeft w:val="240"/>
              <w:marRight w:val="240"/>
              <w:marTop w:val="240"/>
              <w:marBottom w:val="240"/>
              <w:divBdr>
                <w:top w:val="none" w:sz="0" w:space="0" w:color="auto"/>
                <w:left w:val="none" w:sz="0" w:space="0" w:color="auto"/>
                <w:bottom w:val="none" w:sz="0" w:space="0" w:color="auto"/>
                <w:right w:val="none" w:sz="0" w:space="0" w:color="auto"/>
              </w:divBdr>
              <w:divsChild>
                <w:div w:id="37493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631560">
      <w:marLeft w:val="0"/>
      <w:marRight w:val="0"/>
      <w:marTop w:val="0"/>
      <w:marBottom w:val="0"/>
      <w:divBdr>
        <w:top w:val="none" w:sz="0" w:space="0" w:color="auto"/>
        <w:left w:val="none" w:sz="0" w:space="0" w:color="auto"/>
        <w:bottom w:val="none" w:sz="0" w:space="0" w:color="auto"/>
        <w:right w:val="none" w:sz="0" w:space="0" w:color="auto"/>
      </w:divBdr>
      <w:divsChild>
        <w:div w:id="1146047091">
          <w:marLeft w:val="0"/>
          <w:marRight w:val="0"/>
          <w:marTop w:val="0"/>
          <w:marBottom w:val="0"/>
          <w:divBdr>
            <w:top w:val="none" w:sz="0" w:space="0" w:color="auto"/>
            <w:left w:val="none" w:sz="0" w:space="0" w:color="auto"/>
            <w:bottom w:val="none" w:sz="0" w:space="0" w:color="auto"/>
            <w:right w:val="none" w:sz="0" w:space="0" w:color="auto"/>
          </w:divBdr>
          <w:divsChild>
            <w:div w:id="344945600">
              <w:marLeft w:val="0"/>
              <w:marRight w:val="0"/>
              <w:marTop w:val="0"/>
              <w:marBottom w:val="0"/>
              <w:divBdr>
                <w:top w:val="none" w:sz="0" w:space="0" w:color="auto"/>
                <w:left w:val="none" w:sz="0" w:space="0" w:color="auto"/>
                <w:bottom w:val="none" w:sz="0" w:space="0" w:color="auto"/>
                <w:right w:val="none" w:sz="0" w:space="0" w:color="auto"/>
              </w:divBdr>
              <w:divsChild>
                <w:div w:id="5350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793066">
      <w:bodyDiv w:val="1"/>
      <w:marLeft w:val="0"/>
      <w:marRight w:val="0"/>
      <w:marTop w:val="0"/>
      <w:marBottom w:val="0"/>
      <w:divBdr>
        <w:top w:val="none" w:sz="0" w:space="0" w:color="auto"/>
        <w:left w:val="none" w:sz="0" w:space="0" w:color="auto"/>
        <w:bottom w:val="none" w:sz="0" w:space="0" w:color="auto"/>
        <w:right w:val="none" w:sz="0" w:space="0" w:color="auto"/>
      </w:divBdr>
    </w:div>
    <w:div w:id="833105439">
      <w:bodyDiv w:val="1"/>
      <w:marLeft w:val="0"/>
      <w:marRight w:val="0"/>
      <w:marTop w:val="0"/>
      <w:marBottom w:val="0"/>
      <w:divBdr>
        <w:top w:val="none" w:sz="0" w:space="0" w:color="auto"/>
        <w:left w:val="none" w:sz="0" w:space="0" w:color="auto"/>
        <w:bottom w:val="none" w:sz="0" w:space="0" w:color="auto"/>
        <w:right w:val="none" w:sz="0" w:space="0" w:color="auto"/>
      </w:divBdr>
    </w:div>
    <w:div w:id="836116888">
      <w:bodyDiv w:val="1"/>
      <w:marLeft w:val="0"/>
      <w:marRight w:val="0"/>
      <w:marTop w:val="0"/>
      <w:marBottom w:val="0"/>
      <w:divBdr>
        <w:top w:val="none" w:sz="0" w:space="0" w:color="auto"/>
        <w:left w:val="none" w:sz="0" w:space="0" w:color="auto"/>
        <w:bottom w:val="none" w:sz="0" w:space="0" w:color="auto"/>
        <w:right w:val="none" w:sz="0" w:space="0" w:color="auto"/>
      </w:divBdr>
    </w:div>
    <w:div w:id="856194987">
      <w:bodyDiv w:val="1"/>
      <w:marLeft w:val="0"/>
      <w:marRight w:val="0"/>
      <w:marTop w:val="0"/>
      <w:marBottom w:val="0"/>
      <w:divBdr>
        <w:top w:val="none" w:sz="0" w:space="0" w:color="auto"/>
        <w:left w:val="none" w:sz="0" w:space="0" w:color="auto"/>
        <w:bottom w:val="none" w:sz="0" w:space="0" w:color="auto"/>
        <w:right w:val="none" w:sz="0" w:space="0" w:color="auto"/>
      </w:divBdr>
    </w:div>
    <w:div w:id="882643173">
      <w:bodyDiv w:val="1"/>
      <w:marLeft w:val="0"/>
      <w:marRight w:val="0"/>
      <w:marTop w:val="0"/>
      <w:marBottom w:val="0"/>
      <w:divBdr>
        <w:top w:val="none" w:sz="0" w:space="0" w:color="auto"/>
        <w:left w:val="none" w:sz="0" w:space="0" w:color="auto"/>
        <w:bottom w:val="none" w:sz="0" w:space="0" w:color="auto"/>
        <w:right w:val="none" w:sz="0" w:space="0" w:color="auto"/>
      </w:divBdr>
    </w:div>
    <w:div w:id="907231370">
      <w:bodyDiv w:val="1"/>
      <w:marLeft w:val="0"/>
      <w:marRight w:val="0"/>
      <w:marTop w:val="0"/>
      <w:marBottom w:val="0"/>
      <w:divBdr>
        <w:top w:val="none" w:sz="0" w:space="0" w:color="auto"/>
        <w:left w:val="none" w:sz="0" w:space="0" w:color="auto"/>
        <w:bottom w:val="none" w:sz="0" w:space="0" w:color="auto"/>
        <w:right w:val="none" w:sz="0" w:space="0" w:color="auto"/>
      </w:divBdr>
      <w:divsChild>
        <w:div w:id="1858082008">
          <w:marLeft w:val="0"/>
          <w:marRight w:val="0"/>
          <w:marTop w:val="0"/>
          <w:marBottom w:val="0"/>
          <w:divBdr>
            <w:top w:val="none" w:sz="0" w:space="0" w:color="auto"/>
            <w:left w:val="none" w:sz="0" w:space="0" w:color="auto"/>
            <w:bottom w:val="none" w:sz="0" w:space="0" w:color="auto"/>
            <w:right w:val="none" w:sz="0" w:space="0" w:color="auto"/>
          </w:divBdr>
        </w:div>
      </w:divsChild>
    </w:div>
    <w:div w:id="907615616">
      <w:bodyDiv w:val="1"/>
      <w:marLeft w:val="0"/>
      <w:marRight w:val="0"/>
      <w:marTop w:val="0"/>
      <w:marBottom w:val="0"/>
      <w:divBdr>
        <w:top w:val="none" w:sz="0" w:space="0" w:color="auto"/>
        <w:left w:val="none" w:sz="0" w:space="0" w:color="auto"/>
        <w:bottom w:val="none" w:sz="0" w:space="0" w:color="auto"/>
        <w:right w:val="none" w:sz="0" w:space="0" w:color="auto"/>
      </w:divBdr>
    </w:div>
    <w:div w:id="940840581">
      <w:bodyDiv w:val="1"/>
      <w:marLeft w:val="0"/>
      <w:marRight w:val="0"/>
      <w:marTop w:val="0"/>
      <w:marBottom w:val="0"/>
      <w:divBdr>
        <w:top w:val="none" w:sz="0" w:space="0" w:color="auto"/>
        <w:left w:val="none" w:sz="0" w:space="0" w:color="auto"/>
        <w:bottom w:val="none" w:sz="0" w:space="0" w:color="auto"/>
        <w:right w:val="none" w:sz="0" w:space="0" w:color="auto"/>
      </w:divBdr>
    </w:div>
    <w:div w:id="953438150">
      <w:bodyDiv w:val="1"/>
      <w:marLeft w:val="0"/>
      <w:marRight w:val="0"/>
      <w:marTop w:val="0"/>
      <w:marBottom w:val="0"/>
      <w:divBdr>
        <w:top w:val="none" w:sz="0" w:space="0" w:color="auto"/>
        <w:left w:val="none" w:sz="0" w:space="0" w:color="auto"/>
        <w:bottom w:val="none" w:sz="0" w:space="0" w:color="auto"/>
        <w:right w:val="none" w:sz="0" w:space="0" w:color="auto"/>
      </w:divBdr>
    </w:div>
    <w:div w:id="978999878">
      <w:bodyDiv w:val="1"/>
      <w:marLeft w:val="0"/>
      <w:marRight w:val="0"/>
      <w:marTop w:val="0"/>
      <w:marBottom w:val="0"/>
      <w:divBdr>
        <w:top w:val="none" w:sz="0" w:space="0" w:color="auto"/>
        <w:left w:val="none" w:sz="0" w:space="0" w:color="auto"/>
        <w:bottom w:val="none" w:sz="0" w:space="0" w:color="auto"/>
        <w:right w:val="none" w:sz="0" w:space="0" w:color="auto"/>
      </w:divBdr>
    </w:div>
    <w:div w:id="987323166">
      <w:bodyDiv w:val="1"/>
      <w:marLeft w:val="0"/>
      <w:marRight w:val="0"/>
      <w:marTop w:val="0"/>
      <w:marBottom w:val="0"/>
      <w:divBdr>
        <w:top w:val="none" w:sz="0" w:space="0" w:color="auto"/>
        <w:left w:val="none" w:sz="0" w:space="0" w:color="auto"/>
        <w:bottom w:val="none" w:sz="0" w:space="0" w:color="auto"/>
        <w:right w:val="none" w:sz="0" w:space="0" w:color="auto"/>
      </w:divBdr>
    </w:div>
    <w:div w:id="1024090696">
      <w:bodyDiv w:val="1"/>
      <w:marLeft w:val="0"/>
      <w:marRight w:val="0"/>
      <w:marTop w:val="0"/>
      <w:marBottom w:val="0"/>
      <w:divBdr>
        <w:top w:val="none" w:sz="0" w:space="0" w:color="auto"/>
        <w:left w:val="none" w:sz="0" w:space="0" w:color="auto"/>
        <w:bottom w:val="none" w:sz="0" w:space="0" w:color="auto"/>
        <w:right w:val="none" w:sz="0" w:space="0" w:color="auto"/>
      </w:divBdr>
    </w:div>
    <w:div w:id="1074401132">
      <w:bodyDiv w:val="1"/>
      <w:marLeft w:val="0"/>
      <w:marRight w:val="0"/>
      <w:marTop w:val="0"/>
      <w:marBottom w:val="0"/>
      <w:divBdr>
        <w:top w:val="none" w:sz="0" w:space="0" w:color="auto"/>
        <w:left w:val="none" w:sz="0" w:space="0" w:color="auto"/>
        <w:bottom w:val="none" w:sz="0" w:space="0" w:color="auto"/>
        <w:right w:val="none" w:sz="0" w:space="0" w:color="auto"/>
      </w:divBdr>
    </w:div>
    <w:div w:id="1108504100">
      <w:bodyDiv w:val="1"/>
      <w:marLeft w:val="0"/>
      <w:marRight w:val="0"/>
      <w:marTop w:val="0"/>
      <w:marBottom w:val="0"/>
      <w:divBdr>
        <w:top w:val="none" w:sz="0" w:space="0" w:color="auto"/>
        <w:left w:val="none" w:sz="0" w:space="0" w:color="auto"/>
        <w:bottom w:val="none" w:sz="0" w:space="0" w:color="auto"/>
        <w:right w:val="none" w:sz="0" w:space="0" w:color="auto"/>
      </w:divBdr>
    </w:div>
    <w:div w:id="1116290500">
      <w:bodyDiv w:val="1"/>
      <w:marLeft w:val="0"/>
      <w:marRight w:val="0"/>
      <w:marTop w:val="0"/>
      <w:marBottom w:val="0"/>
      <w:divBdr>
        <w:top w:val="none" w:sz="0" w:space="0" w:color="auto"/>
        <w:left w:val="none" w:sz="0" w:space="0" w:color="auto"/>
        <w:bottom w:val="none" w:sz="0" w:space="0" w:color="auto"/>
        <w:right w:val="none" w:sz="0" w:space="0" w:color="auto"/>
      </w:divBdr>
    </w:div>
    <w:div w:id="1140417173">
      <w:bodyDiv w:val="1"/>
      <w:marLeft w:val="0"/>
      <w:marRight w:val="0"/>
      <w:marTop w:val="0"/>
      <w:marBottom w:val="0"/>
      <w:divBdr>
        <w:top w:val="none" w:sz="0" w:space="0" w:color="auto"/>
        <w:left w:val="none" w:sz="0" w:space="0" w:color="auto"/>
        <w:bottom w:val="none" w:sz="0" w:space="0" w:color="auto"/>
        <w:right w:val="none" w:sz="0" w:space="0" w:color="auto"/>
      </w:divBdr>
    </w:div>
    <w:div w:id="1144463792">
      <w:bodyDiv w:val="1"/>
      <w:marLeft w:val="0"/>
      <w:marRight w:val="0"/>
      <w:marTop w:val="0"/>
      <w:marBottom w:val="0"/>
      <w:divBdr>
        <w:top w:val="none" w:sz="0" w:space="0" w:color="auto"/>
        <w:left w:val="none" w:sz="0" w:space="0" w:color="auto"/>
        <w:bottom w:val="none" w:sz="0" w:space="0" w:color="auto"/>
        <w:right w:val="none" w:sz="0" w:space="0" w:color="auto"/>
      </w:divBdr>
    </w:div>
    <w:div w:id="1146777322">
      <w:bodyDiv w:val="1"/>
      <w:marLeft w:val="0"/>
      <w:marRight w:val="0"/>
      <w:marTop w:val="0"/>
      <w:marBottom w:val="0"/>
      <w:divBdr>
        <w:top w:val="none" w:sz="0" w:space="0" w:color="auto"/>
        <w:left w:val="none" w:sz="0" w:space="0" w:color="auto"/>
        <w:bottom w:val="none" w:sz="0" w:space="0" w:color="auto"/>
        <w:right w:val="none" w:sz="0" w:space="0" w:color="auto"/>
      </w:divBdr>
    </w:div>
    <w:div w:id="1150054071">
      <w:marLeft w:val="0"/>
      <w:marRight w:val="0"/>
      <w:marTop w:val="0"/>
      <w:marBottom w:val="0"/>
      <w:divBdr>
        <w:top w:val="none" w:sz="0" w:space="0" w:color="auto"/>
        <w:left w:val="none" w:sz="0" w:space="0" w:color="auto"/>
        <w:bottom w:val="none" w:sz="0" w:space="0" w:color="auto"/>
        <w:right w:val="none" w:sz="0" w:space="0" w:color="auto"/>
      </w:divBdr>
      <w:divsChild>
        <w:div w:id="1367291499">
          <w:marLeft w:val="0"/>
          <w:marRight w:val="0"/>
          <w:marTop w:val="0"/>
          <w:marBottom w:val="0"/>
          <w:divBdr>
            <w:top w:val="none" w:sz="0" w:space="0" w:color="auto"/>
            <w:left w:val="none" w:sz="0" w:space="0" w:color="auto"/>
            <w:bottom w:val="none" w:sz="0" w:space="0" w:color="auto"/>
            <w:right w:val="none" w:sz="0" w:space="0" w:color="auto"/>
          </w:divBdr>
          <w:divsChild>
            <w:div w:id="237133389">
              <w:marLeft w:val="0"/>
              <w:marRight w:val="0"/>
              <w:marTop w:val="0"/>
              <w:marBottom w:val="0"/>
              <w:divBdr>
                <w:top w:val="none" w:sz="0" w:space="0" w:color="auto"/>
                <w:left w:val="none" w:sz="0" w:space="0" w:color="auto"/>
                <w:bottom w:val="none" w:sz="0" w:space="0" w:color="auto"/>
                <w:right w:val="none" w:sz="0" w:space="0" w:color="auto"/>
              </w:divBdr>
              <w:divsChild>
                <w:div w:id="170112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66153">
          <w:marLeft w:val="0"/>
          <w:marRight w:val="0"/>
          <w:marTop w:val="0"/>
          <w:marBottom w:val="0"/>
          <w:divBdr>
            <w:top w:val="none" w:sz="0" w:space="0" w:color="auto"/>
            <w:left w:val="none" w:sz="0" w:space="0" w:color="auto"/>
            <w:bottom w:val="none" w:sz="0" w:space="0" w:color="auto"/>
            <w:right w:val="none" w:sz="0" w:space="0" w:color="auto"/>
          </w:divBdr>
          <w:divsChild>
            <w:div w:id="774402030">
              <w:marLeft w:val="0"/>
              <w:marRight w:val="0"/>
              <w:marTop w:val="0"/>
              <w:marBottom w:val="0"/>
              <w:divBdr>
                <w:top w:val="none" w:sz="0" w:space="0" w:color="auto"/>
                <w:left w:val="none" w:sz="0" w:space="0" w:color="auto"/>
                <w:bottom w:val="none" w:sz="0" w:space="0" w:color="auto"/>
                <w:right w:val="none" w:sz="0" w:space="0" w:color="auto"/>
              </w:divBdr>
              <w:divsChild>
                <w:div w:id="2075203857">
                  <w:marLeft w:val="0"/>
                  <w:marRight w:val="0"/>
                  <w:marTop w:val="0"/>
                  <w:marBottom w:val="0"/>
                  <w:divBdr>
                    <w:top w:val="none" w:sz="0" w:space="0" w:color="auto"/>
                    <w:left w:val="none" w:sz="0" w:space="0" w:color="auto"/>
                    <w:bottom w:val="none" w:sz="0" w:space="0" w:color="auto"/>
                    <w:right w:val="none" w:sz="0" w:space="0" w:color="auto"/>
                  </w:divBdr>
                  <w:divsChild>
                    <w:div w:id="12948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8727">
              <w:marLeft w:val="0"/>
              <w:marRight w:val="0"/>
              <w:marTop w:val="0"/>
              <w:marBottom w:val="0"/>
              <w:divBdr>
                <w:top w:val="none" w:sz="0" w:space="0" w:color="auto"/>
                <w:left w:val="none" w:sz="0" w:space="0" w:color="auto"/>
                <w:bottom w:val="none" w:sz="0" w:space="0" w:color="auto"/>
                <w:right w:val="none" w:sz="0" w:space="0" w:color="auto"/>
              </w:divBdr>
            </w:div>
            <w:div w:id="1409645572">
              <w:marLeft w:val="0"/>
              <w:marRight w:val="0"/>
              <w:marTop w:val="0"/>
              <w:marBottom w:val="0"/>
              <w:divBdr>
                <w:top w:val="none" w:sz="0" w:space="0" w:color="auto"/>
                <w:left w:val="none" w:sz="0" w:space="0" w:color="auto"/>
                <w:bottom w:val="none" w:sz="0" w:space="0" w:color="auto"/>
                <w:right w:val="none" w:sz="0" w:space="0" w:color="auto"/>
              </w:divBdr>
            </w:div>
            <w:div w:id="1651054482">
              <w:marLeft w:val="0"/>
              <w:marRight w:val="0"/>
              <w:marTop w:val="0"/>
              <w:marBottom w:val="0"/>
              <w:divBdr>
                <w:top w:val="none" w:sz="0" w:space="0" w:color="auto"/>
                <w:left w:val="none" w:sz="0" w:space="0" w:color="auto"/>
                <w:bottom w:val="none" w:sz="0" w:space="0" w:color="auto"/>
                <w:right w:val="none" w:sz="0" w:space="0" w:color="auto"/>
              </w:divBdr>
            </w:div>
            <w:div w:id="2031906813">
              <w:marLeft w:val="0"/>
              <w:marRight w:val="0"/>
              <w:marTop w:val="0"/>
              <w:marBottom w:val="0"/>
              <w:divBdr>
                <w:top w:val="none" w:sz="0" w:space="0" w:color="auto"/>
                <w:left w:val="none" w:sz="0" w:space="0" w:color="auto"/>
                <w:bottom w:val="none" w:sz="0" w:space="0" w:color="auto"/>
                <w:right w:val="none" w:sz="0" w:space="0" w:color="auto"/>
              </w:divBdr>
            </w:div>
            <w:div w:id="204544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82745">
      <w:bodyDiv w:val="1"/>
      <w:marLeft w:val="10"/>
      <w:marRight w:val="10"/>
      <w:marTop w:val="0"/>
      <w:marBottom w:val="0"/>
      <w:divBdr>
        <w:top w:val="none" w:sz="0" w:space="0" w:color="auto"/>
        <w:left w:val="none" w:sz="0" w:space="0" w:color="auto"/>
        <w:bottom w:val="none" w:sz="0" w:space="0" w:color="auto"/>
        <w:right w:val="none" w:sz="0" w:space="0" w:color="auto"/>
      </w:divBdr>
      <w:divsChild>
        <w:div w:id="1688561536">
          <w:marLeft w:val="0"/>
          <w:marRight w:val="0"/>
          <w:marTop w:val="0"/>
          <w:marBottom w:val="0"/>
          <w:divBdr>
            <w:top w:val="none" w:sz="0" w:space="0" w:color="auto"/>
            <w:left w:val="none" w:sz="0" w:space="0" w:color="auto"/>
            <w:bottom w:val="none" w:sz="0" w:space="0" w:color="auto"/>
            <w:right w:val="none" w:sz="0" w:space="0" w:color="auto"/>
          </w:divBdr>
          <w:divsChild>
            <w:div w:id="218447171">
              <w:marLeft w:val="0"/>
              <w:marRight w:val="0"/>
              <w:marTop w:val="0"/>
              <w:marBottom w:val="0"/>
              <w:divBdr>
                <w:top w:val="none" w:sz="0" w:space="0" w:color="auto"/>
                <w:left w:val="none" w:sz="0" w:space="0" w:color="auto"/>
                <w:bottom w:val="none" w:sz="0" w:space="0" w:color="auto"/>
                <w:right w:val="none" w:sz="0" w:space="0" w:color="auto"/>
              </w:divBdr>
              <w:divsChild>
                <w:div w:id="1553150840">
                  <w:marLeft w:val="0"/>
                  <w:marRight w:val="0"/>
                  <w:marTop w:val="0"/>
                  <w:marBottom w:val="0"/>
                  <w:divBdr>
                    <w:top w:val="none" w:sz="0" w:space="0" w:color="auto"/>
                    <w:left w:val="none" w:sz="0" w:space="0" w:color="auto"/>
                    <w:bottom w:val="none" w:sz="0" w:space="0" w:color="auto"/>
                    <w:right w:val="none" w:sz="0" w:space="0" w:color="auto"/>
                  </w:divBdr>
                  <w:divsChild>
                    <w:div w:id="102015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71307">
              <w:marLeft w:val="0"/>
              <w:marRight w:val="0"/>
              <w:marTop w:val="0"/>
              <w:marBottom w:val="0"/>
              <w:divBdr>
                <w:top w:val="none" w:sz="0" w:space="0" w:color="auto"/>
                <w:left w:val="none" w:sz="0" w:space="0" w:color="auto"/>
                <w:bottom w:val="none" w:sz="0" w:space="0" w:color="auto"/>
                <w:right w:val="none" w:sz="0" w:space="0" w:color="auto"/>
              </w:divBdr>
              <w:divsChild>
                <w:div w:id="723335026">
                  <w:marLeft w:val="0"/>
                  <w:marRight w:val="0"/>
                  <w:marTop w:val="0"/>
                  <w:marBottom w:val="0"/>
                  <w:divBdr>
                    <w:top w:val="none" w:sz="0" w:space="0" w:color="auto"/>
                    <w:left w:val="none" w:sz="0" w:space="0" w:color="auto"/>
                    <w:bottom w:val="none" w:sz="0" w:space="0" w:color="auto"/>
                    <w:right w:val="none" w:sz="0" w:space="0" w:color="auto"/>
                  </w:divBdr>
                  <w:divsChild>
                    <w:div w:id="1904638228">
                      <w:marLeft w:val="0"/>
                      <w:marRight w:val="0"/>
                      <w:marTop w:val="0"/>
                      <w:marBottom w:val="0"/>
                      <w:divBdr>
                        <w:top w:val="none" w:sz="0" w:space="0" w:color="auto"/>
                        <w:left w:val="none" w:sz="0" w:space="0" w:color="auto"/>
                        <w:bottom w:val="none" w:sz="0" w:space="0" w:color="auto"/>
                        <w:right w:val="none" w:sz="0" w:space="0" w:color="auto"/>
                      </w:divBdr>
                      <w:divsChild>
                        <w:div w:id="161212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6385480">
      <w:bodyDiv w:val="1"/>
      <w:marLeft w:val="0"/>
      <w:marRight w:val="0"/>
      <w:marTop w:val="0"/>
      <w:marBottom w:val="0"/>
      <w:divBdr>
        <w:top w:val="none" w:sz="0" w:space="0" w:color="auto"/>
        <w:left w:val="none" w:sz="0" w:space="0" w:color="auto"/>
        <w:bottom w:val="none" w:sz="0" w:space="0" w:color="auto"/>
        <w:right w:val="none" w:sz="0" w:space="0" w:color="auto"/>
      </w:divBdr>
    </w:div>
    <w:div w:id="1178688741">
      <w:bodyDiv w:val="1"/>
      <w:marLeft w:val="0"/>
      <w:marRight w:val="0"/>
      <w:marTop w:val="0"/>
      <w:marBottom w:val="0"/>
      <w:divBdr>
        <w:top w:val="none" w:sz="0" w:space="0" w:color="auto"/>
        <w:left w:val="none" w:sz="0" w:space="0" w:color="auto"/>
        <w:bottom w:val="none" w:sz="0" w:space="0" w:color="auto"/>
        <w:right w:val="none" w:sz="0" w:space="0" w:color="auto"/>
      </w:divBdr>
    </w:div>
    <w:div w:id="1187790006">
      <w:bodyDiv w:val="1"/>
      <w:marLeft w:val="0"/>
      <w:marRight w:val="0"/>
      <w:marTop w:val="0"/>
      <w:marBottom w:val="0"/>
      <w:divBdr>
        <w:top w:val="none" w:sz="0" w:space="0" w:color="auto"/>
        <w:left w:val="none" w:sz="0" w:space="0" w:color="auto"/>
        <w:bottom w:val="none" w:sz="0" w:space="0" w:color="auto"/>
        <w:right w:val="none" w:sz="0" w:space="0" w:color="auto"/>
      </w:divBdr>
    </w:div>
    <w:div w:id="1202934387">
      <w:bodyDiv w:val="1"/>
      <w:marLeft w:val="0"/>
      <w:marRight w:val="0"/>
      <w:marTop w:val="0"/>
      <w:marBottom w:val="0"/>
      <w:divBdr>
        <w:top w:val="none" w:sz="0" w:space="0" w:color="auto"/>
        <w:left w:val="none" w:sz="0" w:space="0" w:color="auto"/>
        <w:bottom w:val="none" w:sz="0" w:space="0" w:color="auto"/>
        <w:right w:val="none" w:sz="0" w:space="0" w:color="auto"/>
      </w:divBdr>
    </w:div>
    <w:div w:id="1233273143">
      <w:bodyDiv w:val="1"/>
      <w:marLeft w:val="0"/>
      <w:marRight w:val="0"/>
      <w:marTop w:val="0"/>
      <w:marBottom w:val="0"/>
      <w:divBdr>
        <w:top w:val="none" w:sz="0" w:space="0" w:color="auto"/>
        <w:left w:val="none" w:sz="0" w:space="0" w:color="auto"/>
        <w:bottom w:val="none" w:sz="0" w:space="0" w:color="auto"/>
        <w:right w:val="none" w:sz="0" w:space="0" w:color="auto"/>
      </w:divBdr>
    </w:div>
    <w:div w:id="1250195559">
      <w:marLeft w:val="0"/>
      <w:marRight w:val="0"/>
      <w:marTop w:val="0"/>
      <w:marBottom w:val="0"/>
      <w:divBdr>
        <w:top w:val="none" w:sz="0" w:space="0" w:color="auto"/>
        <w:left w:val="none" w:sz="0" w:space="0" w:color="auto"/>
        <w:bottom w:val="none" w:sz="0" w:space="0" w:color="auto"/>
        <w:right w:val="none" w:sz="0" w:space="0" w:color="auto"/>
      </w:divBdr>
      <w:divsChild>
        <w:div w:id="450899559">
          <w:marLeft w:val="0"/>
          <w:marRight w:val="0"/>
          <w:marTop w:val="0"/>
          <w:marBottom w:val="0"/>
          <w:divBdr>
            <w:top w:val="none" w:sz="0" w:space="0" w:color="auto"/>
            <w:left w:val="none" w:sz="0" w:space="0" w:color="auto"/>
            <w:bottom w:val="none" w:sz="0" w:space="0" w:color="auto"/>
            <w:right w:val="none" w:sz="0" w:space="0" w:color="auto"/>
          </w:divBdr>
        </w:div>
        <w:div w:id="879166402">
          <w:marLeft w:val="0"/>
          <w:marRight w:val="0"/>
          <w:marTop w:val="0"/>
          <w:marBottom w:val="0"/>
          <w:divBdr>
            <w:top w:val="none" w:sz="0" w:space="0" w:color="auto"/>
            <w:left w:val="none" w:sz="0" w:space="0" w:color="auto"/>
            <w:bottom w:val="none" w:sz="0" w:space="0" w:color="auto"/>
            <w:right w:val="none" w:sz="0" w:space="0" w:color="auto"/>
          </w:divBdr>
          <w:divsChild>
            <w:div w:id="374962015">
              <w:marLeft w:val="0"/>
              <w:marRight w:val="0"/>
              <w:marTop w:val="0"/>
              <w:marBottom w:val="0"/>
              <w:divBdr>
                <w:top w:val="none" w:sz="0" w:space="0" w:color="auto"/>
                <w:left w:val="none" w:sz="0" w:space="0" w:color="auto"/>
                <w:bottom w:val="none" w:sz="0" w:space="0" w:color="auto"/>
                <w:right w:val="none" w:sz="0" w:space="0" w:color="auto"/>
              </w:divBdr>
              <w:divsChild>
                <w:div w:id="20409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8503">
          <w:marLeft w:val="450"/>
          <w:marRight w:val="0"/>
          <w:marTop w:val="150"/>
          <w:marBottom w:val="150"/>
          <w:divBdr>
            <w:top w:val="single" w:sz="6" w:space="8" w:color="000000"/>
            <w:left w:val="single" w:sz="6" w:space="15" w:color="000000"/>
            <w:bottom w:val="single" w:sz="6" w:space="15" w:color="000000"/>
            <w:right w:val="single" w:sz="6" w:space="15" w:color="000000"/>
          </w:divBdr>
        </w:div>
      </w:divsChild>
    </w:div>
    <w:div w:id="1268150312">
      <w:bodyDiv w:val="1"/>
      <w:marLeft w:val="0"/>
      <w:marRight w:val="0"/>
      <w:marTop w:val="0"/>
      <w:marBottom w:val="0"/>
      <w:divBdr>
        <w:top w:val="none" w:sz="0" w:space="0" w:color="auto"/>
        <w:left w:val="none" w:sz="0" w:space="0" w:color="auto"/>
        <w:bottom w:val="none" w:sz="0" w:space="0" w:color="auto"/>
        <w:right w:val="none" w:sz="0" w:space="0" w:color="auto"/>
      </w:divBdr>
    </w:div>
    <w:div w:id="1302073863">
      <w:bodyDiv w:val="1"/>
      <w:marLeft w:val="0"/>
      <w:marRight w:val="0"/>
      <w:marTop w:val="0"/>
      <w:marBottom w:val="0"/>
      <w:divBdr>
        <w:top w:val="none" w:sz="0" w:space="0" w:color="auto"/>
        <w:left w:val="none" w:sz="0" w:space="0" w:color="auto"/>
        <w:bottom w:val="none" w:sz="0" w:space="0" w:color="auto"/>
        <w:right w:val="none" w:sz="0" w:space="0" w:color="auto"/>
      </w:divBdr>
    </w:div>
    <w:div w:id="1320228155">
      <w:bodyDiv w:val="1"/>
      <w:marLeft w:val="0"/>
      <w:marRight w:val="0"/>
      <w:marTop w:val="0"/>
      <w:marBottom w:val="0"/>
      <w:divBdr>
        <w:top w:val="none" w:sz="0" w:space="0" w:color="auto"/>
        <w:left w:val="none" w:sz="0" w:space="0" w:color="auto"/>
        <w:bottom w:val="none" w:sz="0" w:space="0" w:color="auto"/>
        <w:right w:val="none" w:sz="0" w:space="0" w:color="auto"/>
      </w:divBdr>
    </w:div>
    <w:div w:id="1349215928">
      <w:bodyDiv w:val="1"/>
      <w:marLeft w:val="0"/>
      <w:marRight w:val="0"/>
      <w:marTop w:val="0"/>
      <w:marBottom w:val="0"/>
      <w:divBdr>
        <w:top w:val="none" w:sz="0" w:space="0" w:color="auto"/>
        <w:left w:val="none" w:sz="0" w:space="0" w:color="auto"/>
        <w:bottom w:val="none" w:sz="0" w:space="0" w:color="auto"/>
        <w:right w:val="none" w:sz="0" w:space="0" w:color="auto"/>
      </w:divBdr>
      <w:divsChild>
        <w:div w:id="514227717">
          <w:marLeft w:val="0"/>
          <w:marRight w:val="0"/>
          <w:marTop w:val="0"/>
          <w:marBottom w:val="0"/>
          <w:divBdr>
            <w:top w:val="none" w:sz="0" w:space="0" w:color="auto"/>
            <w:left w:val="none" w:sz="0" w:space="0" w:color="auto"/>
            <w:bottom w:val="none" w:sz="0" w:space="0" w:color="auto"/>
            <w:right w:val="none" w:sz="0" w:space="0" w:color="auto"/>
          </w:divBdr>
        </w:div>
      </w:divsChild>
    </w:div>
    <w:div w:id="1383556506">
      <w:bodyDiv w:val="1"/>
      <w:marLeft w:val="0"/>
      <w:marRight w:val="0"/>
      <w:marTop w:val="0"/>
      <w:marBottom w:val="0"/>
      <w:divBdr>
        <w:top w:val="none" w:sz="0" w:space="0" w:color="auto"/>
        <w:left w:val="none" w:sz="0" w:space="0" w:color="auto"/>
        <w:bottom w:val="none" w:sz="0" w:space="0" w:color="auto"/>
        <w:right w:val="none" w:sz="0" w:space="0" w:color="auto"/>
      </w:divBdr>
    </w:div>
    <w:div w:id="1393649580">
      <w:bodyDiv w:val="1"/>
      <w:marLeft w:val="0"/>
      <w:marRight w:val="0"/>
      <w:marTop w:val="0"/>
      <w:marBottom w:val="0"/>
      <w:divBdr>
        <w:top w:val="none" w:sz="0" w:space="0" w:color="auto"/>
        <w:left w:val="none" w:sz="0" w:space="0" w:color="auto"/>
        <w:bottom w:val="none" w:sz="0" w:space="0" w:color="auto"/>
        <w:right w:val="none" w:sz="0" w:space="0" w:color="auto"/>
      </w:divBdr>
    </w:div>
    <w:div w:id="1405451792">
      <w:bodyDiv w:val="1"/>
      <w:marLeft w:val="0"/>
      <w:marRight w:val="0"/>
      <w:marTop w:val="0"/>
      <w:marBottom w:val="0"/>
      <w:divBdr>
        <w:top w:val="none" w:sz="0" w:space="0" w:color="auto"/>
        <w:left w:val="none" w:sz="0" w:space="0" w:color="auto"/>
        <w:bottom w:val="none" w:sz="0" w:space="0" w:color="auto"/>
        <w:right w:val="none" w:sz="0" w:space="0" w:color="auto"/>
      </w:divBdr>
    </w:div>
    <w:div w:id="1429037192">
      <w:bodyDiv w:val="1"/>
      <w:marLeft w:val="0"/>
      <w:marRight w:val="0"/>
      <w:marTop w:val="0"/>
      <w:marBottom w:val="0"/>
      <w:divBdr>
        <w:top w:val="none" w:sz="0" w:space="0" w:color="auto"/>
        <w:left w:val="none" w:sz="0" w:space="0" w:color="auto"/>
        <w:bottom w:val="none" w:sz="0" w:space="0" w:color="auto"/>
        <w:right w:val="none" w:sz="0" w:space="0" w:color="auto"/>
      </w:divBdr>
    </w:div>
    <w:div w:id="1432819601">
      <w:bodyDiv w:val="1"/>
      <w:marLeft w:val="0"/>
      <w:marRight w:val="0"/>
      <w:marTop w:val="0"/>
      <w:marBottom w:val="0"/>
      <w:divBdr>
        <w:top w:val="none" w:sz="0" w:space="0" w:color="auto"/>
        <w:left w:val="none" w:sz="0" w:space="0" w:color="auto"/>
        <w:bottom w:val="none" w:sz="0" w:space="0" w:color="auto"/>
        <w:right w:val="none" w:sz="0" w:space="0" w:color="auto"/>
      </w:divBdr>
    </w:div>
    <w:div w:id="1454204052">
      <w:bodyDiv w:val="1"/>
      <w:marLeft w:val="0"/>
      <w:marRight w:val="0"/>
      <w:marTop w:val="0"/>
      <w:marBottom w:val="0"/>
      <w:divBdr>
        <w:top w:val="none" w:sz="0" w:space="0" w:color="auto"/>
        <w:left w:val="none" w:sz="0" w:space="0" w:color="auto"/>
        <w:bottom w:val="none" w:sz="0" w:space="0" w:color="auto"/>
        <w:right w:val="none" w:sz="0" w:space="0" w:color="auto"/>
      </w:divBdr>
    </w:div>
    <w:div w:id="1458183599">
      <w:bodyDiv w:val="1"/>
      <w:marLeft w:val="0"/>
      <w:marRight w:val="0"/>
      <w:marTop w:val="0"/>
      <w:marBottom w:val="0"/>
      <w:divBdr>
        <w:top w:val="none" w:sz="0" w:space="0" w:color="auto"/>
        <w:left w:val="none" w:sz="0" w:space="0" w:color="auto"/>
        <w:bottom w:val="none" w:sz="0" w:space="0" w:color="auto"/>
        <w:right w:val="none" w:sz="0" w:space="0" w:color="auto"/>
      </w:divBdr>
    </w:div>
    <w:div w:id="1495022963">
      <w:bodyDiv w:val="1"/>
      <w:marLeft w:val="0"/>
      <w:marRight w:val="0"/>
      <w:marTop w:val="0"/>
      <w:marBottom w:val="0"/>
      <w:divBdr>
        <w:top w:val="none" w:sz="0" w:space="0" w:color="auto"/>
        <w:left w:val="none" w:sz="0" w:space="0" w:color="auto"/>
        <w:bottom w:val="none" w:sz="0" w:space="0" w:color="auto"/>
        <w:right w:val="none" w:sz="0" w:space="0" w:color="auto"/>
      </w:divBdr>
    </w:div>
    <w:div w:id="1511946756">
      <w:bodyDiv w:val="1"/>
      <w:marLeft w:val="0"/>
      <w:marRight w:val="0"/>
      <w:marTop w:val="0"/>
      <w:marBottom w:val="0"/>
      <w:divBdr>
        <w:top w:val="none" w:sz="0" w:space="0" w:color="auto"/>
        <w:left w:val="none" w:sz="0" w:space="0" w:color="auto"/>
        <w:bottom w:val="none" w:sz="0" w:space="0" w:color="auto"/>
        <w:right w:val="none" w:sz="0" w:space="0" w:color="auto"/>
      </w:divBdr>
    </w:div>
    <w:div w:id="1529370020">
      <w:bodyDiv w:val="1"/>
      <w:marLeft w:val="0"/>
      <w:marRight w:val="0"/>
      <w:marTop w:val="0"/>
      <w:marBottom w:val="0"/>
      <w:divBdr>
        <w:top w:val="none" w:sz="0" w:space="0" w:color="auto"/>
        <w:left w:val="none" w:sz="0" w:space="0" w:color="auto"/>
        <w:bottom w:val="none" w:sz="0" w:space="0" w:color="auto"/>
        <w:right w:val="none" w:sz="0" w:space="0" w:color="auto"/>
      </w:divBdr>
    </w:div>
    <w:div w:id="1530798879">
      <w:bodyDiv w:val="1"/>
      <w:marLeft w:val="0"/>
      <w:marRight w:val="0"/>
      <w:marTop w:val="0"/>
      <w:marBottom w:val="0"/>
      <w:divBdr>
        <w:top w:val="none" w:sz="0" w:space="0" w:color="auto"/>
        <w:left w:val="none" w:sz="0" w:space="0" w:color="auto"/>
        <w:bottom w:val="none" w:sz="0" w:space="0" w:color="auto"/>
        <w:right w:val="none" w:sz="0" w:space="0" w:color="auto"/>
      </w:divBdr>
    </w:div>
    <w:div w:id="1535925096">
      <w:bodyDiv w:val="1"/>
      <w:marLeft w:val="0"/>
      <w:marRight w:val="0"/>
      <w:marTop w:val="0"/>
      <w:marBottom w:val="0"/>
      <w:divBdr>
        <w:top w:val="none" w:sz="0" w:space="0" w:color="auto"/>
        <w:left w:val="none" w:sz="0" w:space="0" w:color="auto"/>
        <w:bottom w:val="none" w:sz="0" w:space="0" w:color="auto"/>
        <w:right w:val="none" w:sz="0" w:space="0" w:color="auto"/>
      </w:divBdr>
    </w:div>
    <w:div w:id="1542742733">
      <w:bodyDiv w:val="1"/>
      <w:marLeft w:val="0"/>
      <w:marRight w:val="0"/>
      <w:marTop w:val="0"/>
      <w:marBottom w:val="0"/>
      <w:divBdr>
        <w:top w:val="none" w:sz="0" w:space="0" w:color="auto"/>
        <w:left w:val="none" w:sz="0" w:space="0" w:color="auto"/>
        <w:bottom w:val="none" w:sz="0" w:space="0" w:color="auto"/>
        <w:right w:val="none" w:sz="0" w:space="0" w:color="auto"/>
      </w:divBdr>
    </w:div>
    <w:div w:id="1557862219">
      <w:marLeft w:val="0"/>
      <w:marRight w:val="0"/>
      <w:marTop w:val="0"/>
      <w:marBottom w:val="0"/>
      <w:divBdr>
        <w:top w:val="none" w:sz="0" w:space="0" w:color="auto"/>
        <w:left w:val="none" w:sz="0" w:space="0" w:color="auto"/>
        <w:bottom w:val="none" w:sz="0" w:space="0" w:color="auto"/>
        <w:right w:val="none" w:sz="0" w:space="0" w:color="auto"/>
      </w:divBdr>
      <w:divsChild>
        <w:div w:id="1804618062">
          <w:marLeft w:val="0"/>
          <w:marRight w:val="0"/>
          <w:marTop w:val="0"/>
          <w:marBottom w:val="0"/>
          <w:divBdr>
            <w:top w:val="none" w:sz="0" w:space="0" w:color="auto"/>
            <w:left w:val="none" w:sz="0" w:space="0" w:color="auto"/>
            <w:bottom w:val="none" w:sz="0" w:space="0" w:color="auto"/>
            <w:right w:val="none" w:sz="0" w:space="0" w:color="auto"/>
          </w:divBdr>
          <w:divsChild>
            <w:div w:id="373695890">
              <w:marLeft w:val="0"/>
              <w:marRight w:val="0"/>
              <w:marTop w:val="0"/>
              <w:marBottom w:val="0"/>
              <w:divBdr>
                <w:top w:val="none" w:sz="0" w:space="0" w:color="auto"/>
                <w:left w:val="none" w:sz="0" w:space="0" w:color="auto"/>
                <w:bottom w:val="none" w:sz="0" w:space="0" w:color="auto"/>
                <w:right w:val="none" w:sz="0" w:space="0" w:color="auto"/>
              </w:divBdr>
              <w:divsChild>
                <w:div w:id="20324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864062">
      <w:bodyDiv w:val="1"/>
      <w:marLeft w:val="0"/>
      <w:marRight w:val="0"/>
      <w:marTop w:val="0"/>
      <w:marBottom w:val="0"/>
      <w:divBdr>
        <w:top w:val="none" w:sz="0" w:space="0" w:color="auto"/>
        <w:left w:val="none" w:sz="0" w:space="0" w:color="auto"/>
        <w:bottom w:val="none" w:sz="0" w:space="0" w:color="auto"/>
        <w:right w:val="none" w:sz="0" w:space="0" w:color="auto"/>
      </w:divBdr>
    </w:div>
    <w:div w:id="1565069698">
      <w:bodyDiv w:val="1"/>
      <w:marLeft w:val="0"/>
      <w:marRight w:val="0"/>
      <w:marTop w:val="0"/>
      <w:marBottom w:val="0"/>
      <w:divBdr>
        <w:top w:val="none" w:sz="0" w:space="0" w:color="auto"/>
        <w:left w:val="none" w:sz="0" w:space="0" w:color="auto"/>
        <w:bottom w:val="none" w:sz="0" w:space="0" w:color="auto"/>
        <w:right w:val="none" w:sz="0" w:space="0" w:color="auto"/>
      </w:divBdr>
    </w:div>
    <w:div w:id="1572616519">
      <w:bodyDiv w:val="1"/>
      <w:marLeft w:val="0"/>
      <w:marRight w:val="0"/>
      <w:marTop w:val="0"/>
      <w:marBottom w:val="0"/>
      <w:divBdr>
        <w:top w:val="none" w:sz="0" w:space="0" w:color="auto"/>
        <w:left w:val="none" w:sz="0" w:space="0" w:color="auto"/>
        <w:bottom w:val="none" w:sz="0" w:space="0" w:color="auto"/>
        <w:right w:val="none" w:sz="0" w:space="0" w:color="auto"/>
      </w:divBdr>
    </w:div>
    <w:div w:id="1603342748">
      <w:bodyDiv w:val="1"/>
      <w:marLeft w:val="0"/>
      <w:marRight w:val="0"/>
      <w:marTop w:val="0"/>
      <w:marBottom w:val="0"/>
      <w:divBdr>
        <w:top w:val="none" w:sz="0" w:space="0" w:color="auto"/>
        <w:left w:val="none" w:sz="0" w:space="0" w:color="auto"/>
        <w:bottom w:val="none" w:sz="0" w:space="0" w:color="auto"/>
        <w:right w:val="none" w:sz="0" w:space="0" w:color="auto"/>
      </w:divBdr>
    </w:div>
    <w:div w:id="1624536854">
      <w:bodyDiv w:val="1"/>
      <w:marLeft w:val="0"/>
      <w:marRight w:val="0"/>
      <w:marTop w:val="0"/>
      <w:marBottom w:val="0"/>
      <w:divBdr>
        <w:top w:val="none" w:sz="0" w:space="0" w:color="auto"/>
        <w:left w:val="none" w:sz="0" w:space="0" w:color="auto"/>
        <w:bottom w:val="none" w:sz="0" w:space="0" w:color="auto"/>
        <w:right w:val="none" w:sz="0" w:space="0" w:color="auto"/>
      </w:divBdr>
    </w:div>
    <w:div w:id="1628583105">
      <w:bodyDiv w:val="1"/>
      <w:marLeft w:val="0"/>
      <w:marRight w:val="0"/>
      <w:marTop w:val="0"/>
      <w:marBottom w:val="0"/>
      <w:divBdr>
        <w:top w:val="none" w:sz="0" w:space="0" w:color="auto"/>
        <w:left w:val="none" w:sz="0" w:space="0" w:color="auto"/>
        <w:bottom w:val="none" w:sz="0" w:space="0" w:color="auto"/>
        <w:right w:val="none" w:sz="0" w:space="0" w:color="auto"/>
      </w:divBdr>
    </w:div>
    <w:div w:id="1638148585">
      <w:bodyDiv w:val="1"/>
      <w:marLeft w:val="0"/>
      <w:marRight w:val="0"/>
      <w:marTop w:val="0"/>
      <w:marBottom w:val="0"/>
      <w:divBdr>
        <w:top w:val="none" w:sz="0" w:space="0" w:color="auto"/>
        <w:left w:val="none" w:sz="0" w:space="0" w:color="auto"/>
        <w:bottom w:val="none" w:sz="0" w:space="0" w:color="auto"/>
        <w:right w:val="none" w:sz="0" w:space="0" w:color="auto"/>
      </w:divBdr>
    </w:div>
    <w:div w:id="1639722075">
      <w:bodyDiv w:val="1"/>
      <w:marLeft w:val="0"/>
      <w:marRight w:val="0"/>
      <w:marTop w:val="0"/>
      <w:marBottom w:val="0"/>
      <w:divBdr>
        <w:top w:val="none" w:sz="0" w:space="0" w:color="auto"/>
        <w:left w:val="none" w:sz="0" w:space="0" w:color="auto"/>
        <w:bottom w:val="none" w:sz="0" w:space="0" w:color="auto"/>
        <w:right w:val="none" w:sz="0" w:space="0" w:color="auto"/>
      </w:divBdr>
    </w:div>
    <w:div w:id="1727676423">
      <w:bodyDiv w:val="1"/>
      <w:marLeft w:val="0"/>
      <w:marRight w:val="0"/>
      <w:marTop w:val="0"/>
      <w:marBottom w:val="0"/>
      <w:divBdr>
        <w:top w:val="none" w:sz="0" w:space="0" w:color="auto"/>
        <w:left w:val="none" w:sz="0" w:space="0" w:color="auto"/>
        <w:bottom w:val="none" w:sz="0" w:space="0" w:color="auto"/>
        <w:right w:val="none" w:sz="0" w:space="0" w:color="auto"/>
      </w:divBdr>
      <w:divsChild>
        <w:div w:id="1999067612">
          <w:marLeft w:val="0"/>
          <w:marRight w:val="0"/>
          <w:marTop w:val="0"/>
          <w:marBottom w:val="0"/>
          <w:divBdr>
            <w:top w:val="none" w:sz="0" w:space="0" w:color="auto"/>
            <w:left w:val="none" w:sz="0" w:space="0" w:color="auto"/>
            <w:bottom w:val="none" w:sz="0" w:space="0" w:color="auto"/>
            <w:right w:val="none" w:sz="0" w:space="0" w:color="auto"/>
          </w:divBdr>
        </w:div>
      </w:divsChild>
    </w:div>
    <w:div w:id="1730227888">
      <w:bodyDiv w:val="1"/>
      <w:marLeft w:val="0"/>
      <w:marRight w:val="0"/>
      <w:marTop w:val="0"/>
      <w:marBottom w:val="0"/>
      <w:divBdr>
        <w:top w:val="none" w:sz="0" w:space="0" w:color="auto"/>
        <w:left w:val="none" w:sz="0" w:space="0" w:color="auto"/>
        <w:bottom w:val="none" w:sz="0" w:space="0" w:color="auto"/>
        <w:right w:val="none" w:sz="0" w:space="0" w:color="auto"/>
      </w:divBdr>
    </w:div>
    <w:div w:id="1748112961">
      <w:bodyDiv w:val="1"/>
      <w:marLeft w:val="0"/>
      <w:marRight w:val="0"/>
      <w:marTop w:val="0"/>
      <w:marBottom w:val="0"/>
      <w:divBdr>
        <w:top w:val="none" w:sz="0" w:space="0" w:color="auto"/>
        <w:left w:val="none" w:sz="0" w:space="0" w:color="auto"/>
        <w:bottom w:val="none" w:sz="0" w:space="0" w:color="auto"/>
        <w:right w:val="none" w:sz="0" w:space="0" w:color="auto"/>
      </w:divBdr>
    </w:div>
    <w:div w:id="1752434748">
      <w:bodyDiv w:val="1"/>
      <w:marLeft w:val="0"/>
      <w:marRight w:val="0"/>
      <w:marTop w:val="0"/>
      <w:marBottom w:val="0"/>
      <w:divBdr>
        <w:top w:val="none" w:sz="0" w:space="0" w:color="auto"/>
        <w:left w:val="none" w:sz="0" w:space="0" w:color="auto"/>
        <w:bottom w:val="none" w:sz="0" w:space="0" w:color="auto"/>
        <w:right w:val="none" w:sz="0" w:space="0" w:color="auto"/>
      </w:divBdr>
    </w:div>
    <w:div w:id="1762019324">
      <w:bodyDiv w:val="1"/>
      <w:marLeft w:val="0"/>
      <w:marRight w:val="0"/>
      <w:marTop w:val="0"/>
      <w:marBottom w:val="0"/>
      <w:divBdr>
        <w:top w:val="none" w:sz="0" w:space="0" w:color="auto"/>
        <w:left w:val="none" w:sz="0" w:space="0" w:color="auto"/>
        <w:bottom w:val="none" w:sz="0" w:space="0" w:color="auto"/>
        <w:right w:val="none" w:sz="0" w:space="0" w:color="auto"/>
      </w:divBdr>
    </w:div>
    <w:div w:id="1781489012">
      <w:bodyDiv w:val="1"/>
      <w:marLeft w:val="0"/>
      <w:marRight w:val="0"/>
      <w:marTop w:val="0"/>
      <w:marBottom w:val="0"/>
      <w:divBdr>
        <w:top w:val="none" w:sz="0" w:space="0" w:color="auto"/>
        <w:left w:val="none" w:sz="0" w:space="0" w:color="auto"/>
        <w:bottom w:val="none" w:sz="0" w:space="0" w:color="auto"/>
        <w:right w:val="none" w:sz="0" w:space="0" w:color="auto"/>
      </w:divBdr>
    </w:div>
    <w:div w:id="1788233925">
      <w:bodyDiv w:val="1"/>
      <w:marLeft w:val="0"/>
      <w:marRight w:val="0"/>
      <w:marTop w:val="0"/>
      <w:marBottom w:val="0"/>
      <w:divBdr>
        <w:top w:val="none" w:sz="0" w:space="0" w:color="auto"/>
        <w:left w:val="none" w:sz="0" w:space="0" w:color="auto"/>
        <w:bottom w:val="none" w:sz="0" w:space="0" w:color="auto"/>
        <w:right w:val="none" w:sz="0" w:space="0" w:color="auto"/>
      </w:divBdr>
    </w:div>
    <w:div w:id="1798373978">
      <w:bodyDiv w:val="1"/>
      <w:marLeft w:val="0"/>
      <w:marRight w:val="0"/>
      <w:marTop w:val="0"/>
      <w:marBottom w:val="0"/>
      <w:divBdr>
        <w:top w:val="none" w:sz="0" w:space="0" w:color="auto"/>
        <w:left w:val="none" w:sz="0" w:space="0" w:color="auto"/>
        <w:bottom w:val="none" w:sz="0" w:space="0" w:color="auto"/>
        <w:right w:val="none" w:sz="0" w:space="0" w:color="auto"/>
      </w:divBdr>
    </w:div>
    <w:div w:id="1801412905">
      <w:bodyDiv w:val="1"/>
      <w:marLeft w:val="0"/>
      <w:marRight w:val="0"/>
      <w:marTop w:val="0"/>
      <w:marBottom w:val="0"/>
      <w:divBdr>
        <w:top w:val="none" w:sz="0" w:space="0" w:color="auto"/>
        <w:left w:val="none" w:sz="0" w:space="0" w:color="auto"/>
        <w:bottom w:val="none" w:sz="0" w:space="0" w:color="auto"/>
        <w:right w:val="none" w:sz="0" w:space="0" w:color="auto"/>
      </w:divBdr>
    </w:div>
    <w:div w:id="1824203749">
      <w:bodyDiv w:val="1"/>
      <w:marLeft w:val="0"/>
      <w:marRight w:val="0"/>
      <w:marTop w:val="0"/>
      <w:marBottom w:val="0"/>
      <w:divBdr>
        <w:top w:val="none" w:sz="0" w:space="0" w:color="auto"/>
        <w:left w:val="none" w:sz="0" w:space="0" w:color="auto"/>
        <w:bottom w:val="none" w:sz="0" w:space="0" w:color="auto"/>
        <w:right w:val="none" w:sz="0" w:space="0" w:color="auto"/>
      </w:divBdr>
      <w:divsChild>
        <w:div w:id="797063885">
          <w:marLeft w:val="0"/>
          <w:marRight w:val="0"/>
          <w:marTop w:val="0"/>
          <w:marBottom w:val="0"/>
          <w:divBdr>
            <w:top w:val="none" w:sz="0" w:space="0" w:color="auto"/>
            <w:left w:val="none" w:sz="0" w:space="0" w:color="auto"/>
            <w:bottom w:val="none" w:sz="0" w:space="0" w:color="auto"/>
            <w:right w:val="none" w:sz="0" w:space="0" w:color="auto"/>
          </w:divBdr>
        </w:div>
      </w:divsChild>
    </w:div>
    <w:div w:id="1850018472">
      <w:bodyDiv w:val="1"/>
      <w:marLeft w:val="0"/>
      <w:marRight w:val="0"/>
      <w:marTop w:val="0"/>
      <w:marBottom w:val="0"/>
      <w:divBdr>
        <w:top w:val="none" w:sz="0" w:space="0" w:color="auto"/>
        <w:left w:val="none" w:sz="0" w:space="0" w:color="auto"/>
        <w:bottom w:val="none" w:sz="0" w:space="0" w:color="auto"/>
        <w:right w:val="none" w:sz="0" w:space="0" w:color="auto"/>
      </w:divBdr>
    </w:div>
    <w:div w:id="1856382758">
      <w:bodyDiv w:val="1"/>
      <w:marLeft w:val="0"/>
      <w:marRight w:val="0"/>
      <w:marTop w:val="0"/>
      <w:marBottom w:val="0"/>
      <w:divBdr>
        <w:top w:val="none" w:sz="0" w:space="0" w:color="auto"/>
        <w:left w:val="none" w:sz="0" w:space="0" w:color="auto"/>
        <w:bottom w:val="none" w:sz="0" w:space="0" w:color="auto"/>
        <w:right w:val="none" w:sz="0" w:space="0" w:color="auto"/>
      </w:divBdr>
    </w:div>
    <w:div w:id="1860587160">
      <w:bodyDiv w:val="1"/>
      <w:marLeft w:val="0"/>
      <w:marRight w:val="0"/>
      <w:marTop w:val="0"/>
      <w:marBottom w:val="0"/>
      <w:divBdr>
        <w:top w:val="none" w:sz="0" w:space="0" w:color="auto"/>
        <w:left w:val="none" w:sz="0" w:space="0" w:color="auto"/>
        <w:bottom w:val="none" w:sz="0" w:space="0" w:color="auto"/>
        <w:right w:val="none" w:sz="0" w:space="0" w:color="auto"/>
      </w:divBdr>
    </w:div>
    <w:div w:id="1875729511">
      <w:bodyDiv w:val="1"/>
      <w:marLeft w:val="0"/>
      <w:marRight w:val="0"/>
      <w:marTop w:val="0"/>
      <w:marBottom w:val="0"/>
      <w:divBdr>
        <w:top w:val="none" w:sz="0" w:space="0" w:color="auto"/>
        <w:left w:val="none" w:sz="0" w:space="0" w:color="auto"/>
        <w:bottom w:val="none" w:sz="0" w:space="0" w:color="auto"/>
        <w:right w:val="none" w:sz="0" w:space="0" w:color="auto"/>
      </w:divBdr>
    </w:div>
    <w:div w:id="1889684443">
      <w:bodyDiv w:val="1"/>
      <w:marLeft w:val="0"/>
      <w:marRight w:val="0"/>
      <w:marTop w:val="0"/>
      <w:marBottom w:val="0"/>
      <w:divBdr>
        <w:top w:val="none" w:sz="0" w:space="0" w:color="auto"/>
        <w:left w:val="none" w:sz="0" w:space="0" w:color="auto"/>
        <w:bottom w:val="none" w:sz="0" w:space="0" w:color="auto"/>
        <w:right w:val="none" w:sz="0" w:space="0" w:color="auto"/>
      </w:divBdr>
    </w:div>
    <w:div w:id="1892957752">
      <w:bodyDiv w:val="1"/>
      <w:marLeft w:val="0"/>
      <w:marRight w:val="0"/>
      <w:marTop w:val="0"/>
      <w:marBottom w:val="0"/>
      <w:divBdr>
        <w:top w:val="none" w:sz="0" w:space="0" w:color="auto"/>
        <w:left w:val="none" w:sz="0" w:space="0" w:color="auto"/>
        <w:bottom w:val="none" w:sz="0" w:space="0" w:color="auto"/>
        <w:right w:val="none" w:sz="0" w:space="0" w:color="auto"/>
      </w:divBdr>
      <w:divsChild>
        <w:div w:id="74935960">
          <w:marLeft w:val="562"/>
          <w:marRight w:val="0"/>
          <w:marTop w:val="0"/>
          <w:marBottom w:val="0"/>
          <w:divBdr>
            <w:top w:val="none" w:sz="0" w:space="0" w:color="auto"/>
            <w:left w:val="none" w:sz="0" w:space="0" w:color="auto"/>
            <w:bottom w:val="none" w:sz="0" w:space="0" w:color="auto"/>
            <w:right w:val="none" w:sz="0" w:space="0" w:color="auto"/>
          </w:divBdr>
        </w:div>
        <w:div w:id="81151447">
          <w:marLeft w:val="562"/>
          <w:marRight w:val="0"/>
          <w:marTop w:val="0"/>
          <w:marBottom w:val="0"/>
          <w:divBdr>
            <w:top w:val="none" w:sz="0" w:space="0" w:color="auto"/>
            <w:left w:val="none" w:sz="0" w:space="0" w:color="auto"/>
            <w:bottom w:val="none" w:sz="0" w:space="0" w:color="auto"/>
            <w:right w:val="none" w:sz="0" w:space="0" w:color="auto"/>
          </w:divBdr>
        </w:div>
        <w:div w:id="713578621">
          <w:marLeft w:val="562"/>
          <w:marRight w:val="0"/>
          <w:marTop w:val="0"/>
          <w:marBottom w:val="0"/>
          <w:divBdr>
            <w:top w:val="none" w:sz="0" w:space="0" w:color="auto"/>
            <w:left w:val="none" w:sz="0" w:space="0" w:color="auto"/>
            <w:bottom w:val="none" w:sz="0" w:space="0" w:color="auto"/>
            <w:right w:val="none" w:sz="0" w:space="0" w:color="auto"/>
          </w:divBdr>
        </w:div>
        <w:div w:id="963654406">
          <w:marLeft w:val="562"/>
          <w:marRight w:val="0"/>
          <w:marTop w:val="0"/>
          <w:marBottom w:val="0"/>
          <w:divBdr>
            <w:top w:val="none" w:sz="0" w:space="0" w:color="auto"/>
            <w:left w:val="none" w:sz="0" w:space="0" w:color="auto"/>
            <w:bottom w:val="none" w:sz="0" w:space="0" w:color="auto"/>
            <w:right w:val="none" w:sz="0" w:space="0" w:color="auto"/>
          </w:divBdr>
        </w:div>
        <w:div w:id="1224871979">
          <w:marLeft w:val="562"/>
          <w:marRight w:val="0"/>
          <w:marTop w:val="0"/>
          <w:marBottom w:val="0"/>
          <w:divBdr>
            <w:top w:val="none" w:sz="0" w:space="0" w:color="auto"/>
            <w:left w:val="none" w:sz="0" w:space="0" w:color="auto"/>
            <w:bottom w:val="none" w:sz="0" w:space="0" w:color="auto"/>
            <w:right w:val="none" w:sz="0" w:space="0" w:color="auto"/>
          </w:divBdr>
        </w:div>
        <w:div w:id="1287078165">
          <w:marLeft w:val="562"/>
          <w:marRight w:val="0"/>
          <w:marTop w:val="0"/>
          <w:marBottom w:val="0"/>
          <w:divBdr>
            <w:top w:val="none" w:sz="0" w:space="0" w:color="auto"/>
            <w:left w:val="none" w:sz="0" w:space="0" w:color="auto"/>
            <w:bottom w:val="none" w:sz="0" w:space="0" w:color="auto"/>
            <w:right w:val="none" w:sz="0" w:space="0" w:color="auto"/>
          </w:divBdr>
        </w:div>
        <w:div w:id="1654799404">
          <w:marLeft w:val="562"/>
          <w:marRight w:val="0"/>
          <w:marTop w:val="0"/>
          <w:marBottom w:val="0"/>
          <w:divBdr>
            <w:top w:val="none" w:sz="0" w:space="0" w:color="auto"/>
            <w:left w:val="none" w:sz="0" w:space="0" w:color="auto"/>
            <w:bottom w:val="none" w:sz="0" w:space="0" w:color="auto"/>
            <w:right w:val="none" w:sz="0" w:space="0" w:color="auto"/>
          </w:divBdr>
        </w:div>
        <w:div w:id="1951012264">
          <w:marLeft w:val="562"/>
          <w:marRight w:val="0"/>
          <w:marTop w:val="0"/>
          <w:marBottom w:val="0"/>
          <w:divBdr>
            <w:top w:val="none" w:sz="0" w:space="0" w:color="auto"/>
            <w:left w:val="none" w:sz="0" w:space="0" w:color="auto"/>
            <w:bottom w:val="none" w:sz="0" w:space="0" w:color="auto"/>
            <w:right w:val="none" w:sz="0" w:space="0" w:color="auto"/>
          </w:divBdr>
        </w:div>
        <w:div w:id="1965652472">
          <w:marLeft w:val="562"/>
          <w:marRight w:val="0"/>
          <w:marTop w:val="0"/>
          <w:marBottom w:val="0"/>
          <w:divBdr>
            <w:top w:val="none" w:sz="0" w:space="0" w:color="auto"/>
            <w:left w:val="none" w:sz="0" w:space="0" w:color="auto"/>
            <w:bottom w:val="none" w:sz="0" w:space="0" w:color="auto"/>
            <w:right w:val="none" w:sz="0" w:space="0" w:color="auto"/>
          </w:divBdr>
        </w:div>
        <w:div w:id="2032608009">
          <w:marLeft w:val="562"/>
          <w:marRight w:val="0"/>
          <w:marTop w:val="0"/>
          <w:marBottom w:val="0"/>
          <w:divBdr>
            <w:top w:val="none" w:sz="0" w:space="0" w:color="auto"/>
            <w:left w:val="none" w:sz="0" w:space="0" w:color="auto"/>
            <w:bottom w:val="none" w:sz="0" w:space="0" w:color="auto"/>
            <w:right w:val="none" w:sz="0" w:space="0" w:color="auto"/>
          </w:divBdr>
        </w:div>
        <w:div w:id="2100714066">
          <w:marLeft w:val="562"/>
          <w:marRight w:val="0"/>
          <w:marTop w:val="0"/>
          <w:marBottom w:val="0"/>
          <w:divBdr>
            <w:top w:val="none" w:sz="0" w:space="0" w:color="auto"/>
            <w:left w:val="none" w:sz="0" w:space="0" w:color="auto"/>
            <w:bottom w:val="none" w:sz="0" w:space="0" w:color="auto"/>
            <w:right w:val="none" w:sz="0" w:space="0" w:color="auto"/>
          </w:divBdr>
        </w:div>
      </w:divsChild>
    </w:div>
    <w:div w:id="1896314632">
      <w:marLeft w:val="0"/>
      <w:marRight w:val="0"/>
      <w:marTop w:val="0"/>
      <w:marBottom w:val="0"/>
      <w:divBdr>
        <w:top w:val="none" w:sz="0" w:space="0" w:color="auto"/>
        <w:left w:val="none" w:sz="0" w:space="0" w:color="auto"/>
        <w:bottom w:val="none" w:sz="0" w:space="0" w:color="auto"/>
        <w:right w:val="none" w:sz="0" w:space="0" w:color="auto"/>
      </w:divBdr>
      <w:divsChild>
        <w:div w:id="573394364">
          <w:marLeft w:val="0"/>
          <w:marRight w:val="0"/>
          <w:marTop w:val="0"/>
          <w:marBottom w:val="0"/>
          <w:divBdr>
            <w:top w:val="none" w:sz="0" w:space="0" w:color="auto"/>
            <w:left w:val="none" w:sz="0" w:space="0" w:color="auto"/>
            <w:bottom w:val="none" w:sz="0" w:space="0" w:color="auto"/>
            <w:right w:val="none" w:sz="0" w:space="0" w:color="auto"/>
          </w:divBdr>
          <w:divsChild>
            <w:div w:id="1239168598">
              <w:marLeft w:val="0"/>
              <w:marRight w:val="0"/>
              <w:marTop w:val="0"/>
              <w:marBottom w:val="0"/>
              <w:divBdr>
                <w:top w:val="none" w:sz="0" w:space="0" w:color="auto"/>
                <w:left w:val="none" w:sz="0" w:space="0" w:color="auto"/>
                <w:bottom w:val="none" w:sz="0" w:space="0" w:color="auto"/>
                <w:right w:val="none" w:sz="0" w:space="0" w:color="auto"/>
              </w:divBdr>
              <w:divsChild>
                <w:div w:id="2411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12101">
          <w:marLeft w:val="0"/>
          <w:marRight w:val="0"/>
          <w:marTop w:val="0"/>
          <w:marBottom w:val="0"/>
          <w:divBdr>
            <w:top w:val="none" w:sz="0" w:space="0" w:color="auto"/>
            <w:left w:val="none" w:sz="0" w:space="0" w:color="auto"/>
            <w:bottom w:val="none" w:sz="0" w:space="0" w:color="auto"/>
            <w:right w:val="none" w:sz="0" w:space="0" w:color="auto"/>
          </w:divBdr>
        </w:div>
        <w:div w:id="882868181">
          <w:marLeft w:val="450"/>
          <w:marRight w:val="0"/>
          <w:marTop w:val="150"/>
          <w:marBottom w:val="150"/>
          <w:divBdr>
            <w:top w:val="single" w:sz="6" w:space="8" w:color="000000"/>
            <w:left w:val="single" w:sz="6" w:space="15" w:color="000000"/>
            <w:bottom w:val="single" w:sz="6" w:space="15" w:color="000000"/>
            <w:right w:val="single" w:sz="6" w:space="15" w:color="000000"/>
          </w:divBdr>
        </w:div>
        <w:div w:id="1210874791">
          <w:marLeft w:val="450"/>
          <w:marRight w:val="0"/>
          <w:marTop w:val="150"/>
          <w:marBottom w:val="150"/>
          <w:divBdr>
            <w:top w:val="single" w:sz="6" w:space="8" w:color="000000"/>
            <w:left w:val="single" w:sz="6" w:space="15" w:color="000000"/>
            <w:bottom w:val="single" w:sz="6" w:space="15" w:color="000000"/>
            <w:right w:val="single" w:sz="6" w:space="15" w:color="000000"/>
          </w:divBdr>
        </w:div>
        <w:div w:id="1380320461">
          <w:marLeft w:val="0"/>
          <w:marRight w:val="0"/>
          <w:marTop w:val="0"/>
          <w:marBottom w:val="0"/>
          <w:divBdr>
            <w:top w:val="none" w:sz="0" w:space="0" w:color="auto"/>
            <w:left w:val="none" w:sz="0" w:space="0" w:color="auto"/>
            <w:bottom w:val="none" w:sz="0" w:space="0" w:color="auto"/>
            <w:right w:val="none" w:sz="0" w:space="0" w:color="auto"/>
          </w:divBdr>
        </w:div>
        <w:div w:id="1425227063">
          <w:marLeft w:val="0"/>
          <w:marRight w:val="0"/>
          <w:marTop w:val="0"/>
          <w:marBottom w:val="0"/>
          <w:divBdr>
            <w:top w:val="none" w:sz="0" w:space="0" w:color="auto"/>
            <w:left w:val="none" w:sz="0" w:space="0" w:color="auto"/>
            <w:bottom w:val="none" w:sz="0" w:space="0" w:color="auto"/>
            <w:right w:val="none" w:sz="0" w:space="0" w:color="auto"/>
          </w:divBdr>
        </w:div>
        <w:div w:id="1547454087">
          <w:marLeft w:val="0"/>
          <w:marRight w:val="0"/>
          <w:marTop w:val="0"/>
          <w:marBottom w:val="0"/>
          <w:divBdr>
            <w:top w:val="none" w:sz="0" w:space="0" w:color="auto"/>
            <w:left w:val="none" w:sz="0" w:space="0" w:color="auto"/>
            <w:bottom w:val="none" w:sz="0" w:space="0" w:color="auto"/>
            <w:right w:val="none" w:sz="0" w:space="0" w:color="auto"/>
          </w:divBdr>
        </w:div>
      </w:divsChild>
    </w:div>
    <w:div w:id="1920942787">
      <w:bodyDiv w:val="1"/>
      <w:marLeft w:val="0"/>
      <w:marRight w:val="0"/>
      <w:marTop w:val="0"/>
      <w:marBottom w:val="0"/>
      <w:divBdr>
        <w:top w:val="none" w:sz="0" w:space="0" w:color="auto"/>
        <w:left w:val="none" w:sz="0" w:space="0" w:color="auto"/>
        <w:bottom w:val="none" w:sz="0" w:space="0" w:color="auto"/>
        <w:right w:val="none" w:sz="0" w:space="0" w:color="auto"/>
      </w:divBdr>
    </w:div>
    <w:div w:id="1921518111">
      <w:bodyDiv w:val="1"/>
      <w:marLeft w:val="0"/>
      <w:marRight w:val="0"/>
      <w:marTop w:val="0"/>
      <w:marBottom w:val="0"/>
      <w:divBdr>
        <w:top w:val="none" w:sz="0" w:space="0" w:color="auto"/>
        <w:left w:val="none" w:sz="0" w:space="0" w:color="auto"/>
        <w:bottom w:val="none" w:sz="0" w:space="0" w:color="auto"/>
        <w:right w:val="none" w:sz="0" w:space="0" w:color="auto"/>
      </w:divBdr>
    </w:div>
    <w:div w:id="1929263300">
      <w:bodyDiv w:val="1"/>
      <w:marLeft w:val="0"/>
      <w:marRight w:val="0"/>
      <w:marTop w:val="0"/>
      <w:marBottom w:val="0"/>
      <w:divBdr>
        <w:top w:val="none" w:sz="0" w:space="0" w:color="auto"/>
        <w:left w:val="none" w:sz="0" w:space="0" w:color="auto"/>
        <w:bottom w:val="none" w:sz="0" w:space="0" w:color="auto"/>
        <w:right w:val="none" w:sz="0" w:space="0" w:color="auto"/>
      </w:divBdr>
    </w:div>
    <w:div w:id="1930193332">
      <w:bodyDiv w:val="1"/>
      <w:marLeft w:val="0"/>
      <w:marRight w:val="0"/>
      <w:marTop w:val="0"/>
      <w:marBottom w:val="0"/>
      <w:divBdr>
        <w:top w:val="none" w:sz="0" w:space="0" w:color="auto"/>
        <w:left w:val="none" w:sz="0" w:space="0" w:color="auto"/>
        <w:bottom w:val="none" w:sz="0" w:space="0" w:color="auto"/>
        <w:right w:val="none" w:sz="0" w:space="0" w:color="auto"/>
      </w:divBdr>
    </w:div>
    <w:div w:id="1983995845">
      <w:bodyDiv w:val="1"/>
      <w:marLeft w:val="0"/>
      <w:marRight w:val="0"/>
      <w:marTop w:val="0"/>
      <w:marBottom w:val="0"/>
      <w:divBdr>
        <w:top w:val="none" w:sz="0" w:space="0" w:color="auto"/>
        <w:left w:val="none" w:sz="0" w:space="0" w:color="auto"/>
        <w:bottom w:val="none" w:sz="0" w:space="0" w:color="auto"/>
        <w:right w:val="none" w:sz="0" w:space="0" w:color="auto"/>
      </w:divBdr>
    </w:div>
    <w:div w:id="1997879314">
      <w:marLeft w:val="0"/>
      <w:marRight w:val="0"/>
      <w:marTop w:val="0"/>
      <w:marBottom w:val="0"/>
      <w:divBdr>
        <w:top w:val="none" w:sz="0" w:space="0" w:color="auto"/>
        <w:left w:val="none" w:sz="0" w:space="0" w:color="auto"/>
        <w:bottom w:val="none" w:sz="0" w:space="0" w:color="auto"/>
        <w:right w:val="none" w:sz="0" w:space="0" w:color="auto"/>
      </w:divBdr>
      <w:divsChild>
        <w:div w:id="182014378">
          <w:marLeft w:val="0"/>
          <w:marRight w:val="0"/>
          <w:marTop w:val="0"/>
          <w:marBottom w:val="0"/>
          <w:divBdr>
            <w:top w:val="none" w:sz="0" w:space="0" w:color="auto"/>
            <w:left w:val="none" w:sz="0" w:space="0" w:color="auto"/>
            <w:bottom w:val="none" w:sz="0" w:space="0" w:color="auto"/>
            <w:right w:val="none" w:sz="0" w:space="0" w:color="auto"/>
          </w:divBdr>
        </w:div>
        <w:div w:id="1502163707">
          <w:marLeft w:val="0"/>
          <w:marRight w:val="0"/>
          <w:marTop w:val="0"/>
          <w:marBottom w:val="0"/>
          <w:divBdr>
            <w:top w:val="none" w:sz="0" w:space="0" w:color="auto"/>
            <w:left w:val="none" w:sz="0" w:space="0" w:color="auto"/>
            <w:bottom w:val="none" w:sz="0" w:space="0" w:color="auto"/>
            <w:right w:val="none" w:sz="0" w:space="0" w:color="auto"/>
          </w:divBdr>
          <w:divsChild>
            <w:div w:id="218708855">
              <w:marLeft w:val="0"/>
              <w:marRight w:val="0"/>
              <w:marTop w:val="0"/>
              <w:marBottom w:val="0"/>
              <w:divBdr>
                <w:top w:val="none" w:sz="0" w:space="0" w:color="auto"/>
                <w:left w:val="none" w:sz="0" w:space="0" w:color="auto"/>
                <w:bottom w:val="none" w:sz="0" w:space="0" w:color="auto"/>
                <w:right w:val="none" w:sz="0" w:space="0" w:color="auto"/>
              </w:divBdr>
              <w:divsChild>
                <w:div w:id="5017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77949">
      <w:bodyDiv w:val="1"/>
      <w:marLeft w:val="0"/>
      <w:marRight w:val="0"/>
      <w:marTop w:val="0"/>
      <w:marBottom w:val="0"/>
      <w:divBdr>
        <w:top w:val="none" w:sz="0" w:space="0" w:color="auto"/>
        <w:left w:val="none" w:sz="0" w:space="0" w:color="auto"/>
        <w:bottom w:val="none" w:sz="0" w:space="0" w:color="auto"/>
        <w:right w:val="none" w:sz="0" w:space="0" w:color="auto"/>
      </w:divBdr>
    </w:div>
    <w:div w:id="2054226242">
      <w:bodyDiv w:val="1"/>
      <w:marLeft w:val="10"/>
      <w:marRight w:val="10"/>
      <w:marTop w:val="0"/>
      <w:marBottom w:val="0"/>
      <w:divBdr>
        <w:top w:val="none" w:sz="0" w:space="0" w:color="auto"/>
        <w:left w:val="none" w:sz="0" w:space="0" w:color="auto"/>
        <w:bottom w:val="none" w:sz="0" w:space="0" w:color="auto"/>
        <w:right w:val="none" w:sz="0" w:space="0" w:color="auto"/>
      </w:divBdr>
      <w:divsChild>
        <w:div w:id="534855918">
          <w:marLeft w:val="0"/>
          <w:marRight w:val="0"/>
          <w:marTop w:val="0"/>
          <w:marBottom w:val="0"/>
          <w:divBdr>
            <w:top w:val="none" w:sz="0" w:space="0" w:color="auto"/>
            <w:left w:val="none" w:sz="0" w:space="0" w:color="auto"/>
            <w:bottom w:val="none" w:sz="0" w:space="0" w:color="auto"/>
            <w:right w:val="none" w:sz="0" w:space="0" w:color="auto"/>
          </w:divBdr>
          <w:divsChild>
            <w:div w:id="17314555">
              <w:marLeft w:val="0"/>
              <w:marRight w:val="0"/>
              <w:marTop w:val="0"/>
              <w:marBottom w:val="0"/>
              <w:divBdr>
                <w:top w:val="none" w:sz="0" w:space="0" w:color="auto"/>
                <w:left w:val="none" w:sz="0" w:space="0" w:color="auto"/>
                <w:bottom w:val="none" w:sz="0" w:space="0" w:color="auto"/>
                <w:right w:val="none" w:sz="0" w:space="0" w:color="auto"/>
              </w:divBdr>
              <w:divsChild>
                <w:div w:id="839199253">
                  <w:marLeft w:val="0"/>
                  <w:marRight w:val="0"/>
                  <w:marTop w:val="0"/>
                  <w:marBottom w:val="0"/>
                  <w:divBdr>
                    <w:top w:val="none" w:sz="0" w:space="0" w:color="auto"/>
                    <w:left w:val="none" w:sz="0" w:space="0" w:color="auto"/>
                    <w:bottom w:val="none" w:sz="0" w:space="0" w:color="auto"/>
                    <w:right w:val="none" w:sz="0" w:space="0" w:color="auto"/>
                  </w:divBdr>
                  <w:divsChild>
                    <w:div w:id="1044405566">
                      <w:marLeft w:val="0"/>
                      <w:marRight w:val="0"/>
                      <w:marTop w:val="0"/>
                      <w:marBottom w:val="0"/>
                      <w:divBdr>
                        <w:top w:val="none" w:sz="0" w:space="0" w:color="auto"/>
                        <w:left w:val="none" w:sz="0" w:space="0" w:color="auto"/>
                        <w:bottom w:val="none" w:sz="0" w:space="0" w:color="auto"/>
                        <w:right w:val="none" w:sz="0" w:space="0" w:color="auto"/>
                      </w:divBdr>
                      <w:divsChild>
                        <w:div w:id="134401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321">
                  <w:marLeft w:val="0"/>
                  <w:marRight w:val="0"/>
                  <w:marTop w:val="0"/>
                  <w:marBottom w:val="0"/>
                  <w:divBdr>
                    <w:top w:val="none" w:sz="0" w:space="0" w:color="auto"/>
                    <w:left w:val="none" w:sz="0" w:space="0" w:color="auto"/>
                    <w:bottom w:val="none" w:sz="0" w:space="0" w:color="auto"/>
                    <w:right w:val="none" w:sz="0" w:space="0" w:color="auto"/>
                  </w:divBdr>
                </w:div>
              </w:divsChild>
            </w:div>
            <w:div w:id="27344369">
              <w:marLeft w:val="0"/>
              <w:marRight w:val="0"/>
              <w:marTop w:val="0"/>
              <w:marBottom w:val="0"/>
              <w:divBdr>
                <w:top w:val="none" w:sz="0" w:space="0" w:color="auto"/>
                <w:left w:val="none" w:sz="0" w:space="0" w:color="auto"/>
                <w:bottom w:val="none" w:sz="0" w:space="0" w:color="auto"/>
                <w:right w:val="none" w:sz="0" w:space="0" w:color="auto"/>
              </w:divBdr>
              <w:divsChild>
                <w:div w:id="1433630561">
                  <w:marLeft w:val="0"/>
                  <w:marRight w:val="0"/>
                  <w:marTop w:val="0"/>
                  <w:marBottom w:val="0"/>
                  <w:divBdr>
                    <w:top w:val="none" w:sz="0" w:space="0" w:color="auto"/>
                    <w:left w:val="none" w:sz="0" w:space="0" w:color="auto"/>
                    <w:bottom w:val="none" w:sz="0" w:space="0" w:color="auto"/>
                    <w:right w:val="none" w:sz="0" w:space="0" w:color="auto"/>
                  </w:divBdr>
                </w:div>
                <w:div w:id="1821775362">
                  <w:marLeft w:val="0"/>
                  <w:marRight w:val="0"/>
                  <w:marTop w:val="0"/>
                  <w:marBottom w:val="0"/>
                  <w:divBdr>
                    <w:top w:val="none" w:sz="0" w:space="0" w:color="auto"/>
                    <w:left w:val="none" w:sz="0" w:space="0" w:color="auto"/>
                    <w:bottom w:val="none" w:sz="0" w:space="0" w:color="auto"/>
                    <w:right w:val="none" w:sz="0" w:space="0" w:color="auto"/>
                  </w:divBdr>
                  <w:divsChild>
                    <w:div w:id="1352147323">
                      <w:marLeft w:val="0"/>
                      <w:marRight w:val="0"/>
                      <w:marTop w:val="0"/>
                      <w:marBottom w:val="0"/>
                      <w:divBdr>
                        <w:top w:val="none" w:sz="0" w:space="0" w:color="auto"/>
                        <w:left w:val="none" w:sz="0" w:space="0" w:color="auto"/>
                        <w:bottom w:val="none" w:sz="0" w:space="0" w:color="auto"/>
                        <w:right w:val="none" w:sz="0" w:space="0" w:color="auto"/>
                      </w:divBdr>
                      <w:divsChild>
                        <w:div w:id="108903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12657">
              <w:marLeft w:val="0"/>
              <w:marRight w:val="0"/>
              <w:marTop w:val="0"/>
              <w:marBottom w:val="0"/>
              <w:divBdr>
                <w:top w:val="none" w:sz="0" w:space="0" w:color="auto"/>
                <w:left w:val="none" w:sz="0" w:space="0" w:color="auto"/>
                <w:bottom w:val="none" w:sz="0" w:space="0" w:color="auto"/>
                <w:right w:val="none" w:sz="0" w:space="0" w:color="auto"/>
              </w:divBdr>
              <w:divsChild>
                <w:div w:id="1251890982">
                  <w:marLeft w:val="0"/>
                  <w:marRight w:val="0"/>
                  <w:marTop w:val="0"/>
                  <w:marBottom w:val="0"/>
                  <w:divBdr>
                    <w:top w:val="none" w:sz="0" w:space="0" w:color="auto"/>
                    <w:left w:val="none" w:sz="0" w:space="0" w:color="auto"/>
                    <w:bottom w:val="none" w:sz="0" w:space="0" w:color="auto"/>
                    <w:right w:val="none" w:sz="0" w:space="0" w:color="auto"/>
                  </w:divBdr>
                  <w:divsChild>
                    <w:div w:id="1599094306">
                      <w:marLeft w:val="0"/>
                      <w:marRight w:val="0"/>
                      <w:marTop w:val="0"/>
                      <w:marBottom w:val="0"/>
                      <w:divBdr>
                        <w:top w:val="none" w:sz="0" w:space="0" w:color="auto"/>
                        <w:left w:val="none" w:sz="0" w:space="0" w:color="auto"/>
                        <w:bottom w:val="none" w:sz="0" w:space="0" w:color="auto"/>
                        <w:right w:val="none" w:sz="0" w:space="0" w:color="auto"/>
                      </w:divBdr>
                      <w:divsChild>
                        <w:div w:id="153599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3657">
                  <w:marLeft w:val="0"/>
                  <w:marRight w:val="0"/>
                  <w:marTop w:val="0"/>
                  <w:marBottom w:val="0"/>
                  <w:divBdr>
                    <w:top w:val="none" w:sz="0" w:space="0" w:color="auto"/>
                    <w:left w:val="none" w:sz="0" w:space="0" w:color="auto"/>
                    <w:bottom w:val="none" w:sz="0" w:space="0" w:color="auto"/>
                    <w:right w:val="none" w:sz="0" w:space="0" w:color="auto"/>
                  </w:divBdr>
                </w:div>
              </w:divsChild>
            </w:div>
            <w:div w:id="83962816">
              <w:marLeft w:val="0"/>
              <w:marRight w:val="0"/>
              <w:marTop w:val="0"/>
              <w:marBottom w:val="0"/>
              <w:divBdr>
                <w:top w:val="none" w:sz="0" w:space="0" w:color="auto"/>
                <w:left w:val="none" w:sz="0" w:space="0" w:color="auto"/>
                <w:bottom w:val="none" w:sz="0" w:space="0" w:color="auto"/>
                <w:right w:val="none" w:sz="0" w:space="0" w:color="auto"/>
              </w:divBdr>
              <w:divsChild>
                <w:div w:id="510949241">
                  <w:marLeft w:val="0"/>
                  <w:marRight w:val="0"/>
                  <w:marTop w:val="0"/>
                  <w:marBottom w:val="0"/>
                  <w:divBdr>
                    <w:top w:val="none" w:sz="0" w:space="0" w:color="auto"/>
                    <w:left w:val="none" w:sz="0" w:space="0" w:color="auto"/>
                    <w:bottom w:val="none" w:sz="0" w:space="0" w:color="auto"/>
                    <w:right w:val="none" w:sz="0" w:space="0" w:color="auto"/>
                  </w:divBdr>
                </w:div>
                <w:div w:id="999388692">
                  <w:marLeft w:val="0"/>
                  <w:marRight w:val="0"/>
                  <w:marTop w:val="0"/>
                  <w:marBottom w:val="0"/>
                  <w:divBdr>
                    <w:top w:val="none" w:sz="0" w:space="0" w:color="auto"/>
                    <w:left w:val="none" w:sz="0" w:space="0" w:color="auto"/>
                    <w:bottom w:val="none" w:sz="0" w:space="0" w:color="auto"/>
                    <w:right w:val="none" w:sz="0" w:space="0" w:color="auto"/>
                  </w:divBdr>
                  <w:divsChild>
                    <w:div w:id="236792423">
                      <w:marLeft w:val="0"/>
                      <w:marRight w:val="0"/>
                      <w:marTop w:val="0"/>
                      <w:marBottom w:val="0"/>
                      <w:divBdr>
                        <w:top w:val="none" w:sz="0" w:space="0" w:color="auto"/>
                        <w:left w:val="none" w:sz="0" w:space="0" w:color="auto"/>
                        <w:bottom w:val="none" w:sz="0" w:space="0" w:color="auto"/>
                        <w:right w:val="none" w:sz="0" w:space="0" w:color="auto"/>
                      </w:divBdr>
                      <w:divsChild>
                        <w:div w:id="4176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0969">
              <w:marLeft w:val="0"/>
              <w:marRight w:val="0"/>
              <w:marTop w:val="0"/>
              <w:marBottom w:val="0"/>
              <w:divBdr>
                <w:top w:val="none" w:sz="0" w:space="0" w:color="auto"/>
                <w:left w:val="none" w:sz="0" w:space="0" w:color="auto"/>
                <w:bottom w:val="none" w:sz="0" w:space="0" w:color="auto"/>
                <w:right w:val="none" w:sz="0" w:space="0" w:color="auto"/>
              </w:divBdr>
              <w:divsChild>
                <w:div w:id="1381828600">
                  <w:marLeft w:val="0"/>
                  <w:marRight w:val="0"/>
                  <w:marTop w:val="0"/>
                  <w:marBottom w:val="0"/>
                  <w:divBdr>
                    <w:top w:val="none" w:sz="0" w:space="0" w:color="auto"/>
                    <w:left w:val="none" w:sz="0" w:space="0" w:color="auto"/>
                    <w:bottom w:val="none" w:sz="0" w:space="0" w:color="auto"/>
                    <w:right w:val="none" w:sz="0" w:space="0" w:color="auto"/>
                  </w:divBdr>
                  <w:divsChild>
                    <w:div w:id="144274566">
                      <w:marLeft w:val="0"/>
                      <w:marRight w:val="0"/>
                      <w:marTop w:val="0"/>
                      <w:marBottom w:val="0"/>
                      <w:divBdr>
                        <w:top w:val="none" w:sz="0" w:space="0" w:color="auto"/>
                        <w:left w:val="none" w:sz="0" w:space="0" w:color="auto"/>
                        <w:bottom w:val="none" w:sz="0" w:space="0" w:color="auto"/>
                        <w:right w:val="none" w:sz="0" w:space="0" w:color="auto"/>
                      </w:divBdr>
                      <w:divsChild>
                        <w:div w:id="4151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4228">
                  <w:marLeft w:val="0"/>
                  <w:marRight w:val="0"/>
                  <w:marTop w:val="0"/>
                  <w:marBottom w:val="0"/>
                  <w:divBdr>
                    <w:top w:val="none" w:sz="0" w:space="0" w:color="auto"/>
                    <w:left w:val="none" w:sz="0" w:space="0" w:color="auto"/>
                    <w:bottom w:val="none" w:sz="0" w:space="0" w:color="auto"/>
                    <w:right w:val="none" w:sz="0" w:space="0" w:color="auto"/>
                  </w:divBdr>
                </w:div>
              </w:divsChild>
            </w:div>
            <w:div w:id="97718376">
              <w:marLeft w:val="0"/>
              <w:marRight w:val="0"/>
              <w:marTop w:val="0"/>
              <w:marBottom w:val="0"/>
              <w:divBdr>
                <w:top w:val="none" w:sz="0" w:space="0" w:color="auto"/>
                <w:left w:val="none" w:sz="0" w:space="0" w:color="auto"/>
                <w:bottom w:val="none" w:sz="0" w:space="0" w:color="auto"/>
                <w:right w:val="none" w:sz="0" w:space="0" w:color="auto"/>
              </w:divBdr>
              <w:divsChild>
                <w:div w:id="1219391910">
                  <w:marLeft w:val="0"/>
                  <w:marRight w:val="0"/>
                  <w:marTop w:val="0"/>
                  <w:marBottom w:val="0"/>
                  <w:divBdr>
                    <w:top w:val="none" w:sz="0" w:space="0" w:color="auto"/>
                    <w:left w:val="none" w:sz="0" w:space="0" w:color="auto"/>
                    <w:bottom w:val="none" w:sz="0" w:space="0" w:color="auto"/>
                    <w:right w:val="none" w:sz="0" w:space="0" w:color="auto"/>
                  </w:divBdr>
                </w:div>
                <w:div w:id="1916279671">
                  <w:marLeft w:val="0"/>
                  <w:marRight w:val="0"/>
                  <w:marTop w:val="0"/>
                  <w:marBottom w:val="0"/>
                  <w:divBdr>
                    <w:top w:val="none" w:sz="0" w:space="0" w:color="auto"/>
                    <w:left w:val="none" w:sz="0" w:space="0" w:color="auto"/>
                    <w:bottom w:val="none" w:sz="0" w:space="0" w:color="auto"/>
                    <w:right w:val="none" w:sz="0" w:space="0" w:color="auto"/>
                  </w:divBdr>
                  <w:divsChild>
                    <w:div w:id="451364899">
                      <w:marLeft w:val="0"/>
                      <w:marRight w:val="0"/>
                      <w:marTop w:val="0"/>
                      <w:marBottom w:val="0"/>
                      <w:divBdr>
                        <w:top w:val="none" w:sz="0" w:space="0" w:color="auto"/>
                        <w:left w:val="none" w:sz="0" w:space="0" w:color="auto"/>
                        <w:bottom w:val="none" w:sz="0" w:space="0" w:color="auto"/>
                        <w:right w:val="none" w:sz="0" w:space="0" w:color="auto"/>
                      </w:divBdr>
                      <w:divsChild>
                        <w:div w:id="14624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8920">
              <w:marLeft w:val="0"/>
              <w:marRight w:val="0"/>
              <w:marTop w:val="0"/>
              <w:marBottom w:val="0"/>
              <w:divBdr>
                <w:top w:val="none" w:sz="0" w:space="0" w:color="auto"/>
                <w:left w:val="none" w:sz="0" w:space="0" w:color="auto"/>
                <w:bottom w:val="none" w:sz="0" w:space="0" w:color="auto"/>
                <w:right w:val="none" w:sz="0" w:space="0" w:color="auto"/>
              </w:divBdr>
              <w:divsChild>
                <w:div w:id="1573587692">
                  <w:marLeft w:val="0"/>
                  <w:marRight w:val="0"/>
                  <w:marTop w:val="0"/>
                  <w:marBottom w:val="0"/>
                  <w:divBdr>
                    <w:top w:val="none" w:sz="0" w:space="0" w:color="auto"/>
                    <w:left w:val="none" w:sz="0" w:space="0" w:color="auto"/>
                    <w:bottom w:val="none" w:sz="0" w:space="0" w:color="auto"/>
                    <w:right w:val="none" w:sz="0" w:space="0" w:color="auto"/>
                  </w:divBdr>
                </w:div>
                <w:div w:id="1598170254">
                  <w:marLeft w:val="0"/>
                  <w:marRight w:val="0"/>
                  <w:marTop w:val="0"/>
                  <w:marBottom w:val="0"/>
                  <w:divBdr>
                    <w:top w:val="none" w:sz="0" w:space="0" w:color="auto"/>
                    <w:left w:val="none" w:sz="0" w:space="0" w:color="auto"/>
                    <w:bottom w:val="none" w:sz="0" w:space="0" w:color="auto"/>
                    <w:right w:val="none" w:sz="0" w:space="0" w:color="auto"/>
                  </w:divBdr>
                  <w:divsChild>
                    <w:div w:id="2069381240">
                      <w:marLeft w:val="0"/>
                      <w:marRight w:val="0"/>
                      <w:marTop w:val="0"/>
                      <w:marBottom w:val="0"/>
                      <w:divBdr>
                        <w:top w:val="none" w:sz="0" w:space="0" w:color="auto"/>
                        <w:left w:val="none" w:sz="0" w:space="0" w:color="auto"/>
                        <w:bottom w:val="none" w:sz="0" w:space="0" w:color="auto"/>
                        <w:right w:val="none" w:sz="0" w:space="0" w:color="auto"/>
                      </w:divBdr>
                      <w:divsChild>
                        <w:div w:id="50570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37578">
              <w:marLeft w:val="0"/>
              <w:marRight w:val="0"/>
              <w:marTop w:val="0"/>
              <w:marBottom w:val="0"/>
              <w:divBdr>
                <w:top w:val="none" w:sz="0" w:space="0" w:color="auto"/>
                <w:left w:val="none" w:sz="0" w:space="0" w:color="auto"/>
                <w:bottom w:val="none" w:sz="0" w:space="0" w:color="auto"/>
                <w:right w:val="none" w:sz="0" w:space="0" w:color="auto"/>
              </w:divBdr>
              <w:divsChild>
                <w:div w:id="405691300">
                  <w:marLeft w:val="0"/>
                  <w:marRight w:val="0"/>
                  <w:marTop w:val="0"/>
                  <w:marBottom w:val="0"/>
                  <w:divBdr>
                    <w:top w:val="none" w:sz="0" w:space="0" w:color="auto"/>
                    <w:left w:val="none" w:sz="0" w:space="0" w:color="auto"/>
                    <w:bottom w:val="none" w:sz="0" w:space="0" w:color="auto"/>
                    <w:right w:val="none" w:sz="0" w:space="0" w:color="auto"/>
                  </w:divBdr>
                  <w:divsChild>
                    <w:div w:id="1774550172">
                      <w:marLeft w:val="0"/>
                      <w:marRight w:val="0"/>
                      <w:marTop w:val="0"/>
                      <w:marBottom w:val="0"/>
                      <w:divBdr>
                        <w:top w:val="none" w:sz="0" w:space="0" w:color="auto"/>
                        <w:left w:val="none" w:sz="0" w:space="0" w:color="auto"/>
                        <w:bottom w:val="none" w:sz="0" w:space="0" w:color="auto"/>
                        <w:right w:val="none" w:sz="0" w:space="0" w:color="auto"/>
                      </w:divBdr>
                      <w:divsChild>
                        <w:div w:id="77281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664209">
                  <w:marLeft w:val="0"/>
                  <w:marRight w:val="0"/>
                  <w:marTop w:val="0"/>
                  <w:marBottom w:val="0"/>
                  <w:divBdr>
                    <w:top w:val="none" w:sz="0" w:space="0" w:color="auto"/>
                    <w:left w:val="none" w:sz="0" w:space="0" w:color="auto"/>
                    <w:bottom w:val="none" w:sz="0" w:space="0" w:color="auto"/>
                    <w:right w:val="none" w:sz="0" w:space="0" w:color="auto"/>
                  </w:divBdr>
                </w:div>
              </w:divsChild>
            </w:div>
            <w:div w:id="109933601">
              <w:marLeft w:val="0"/>
              <w:marRight w:val="0"/>
              <w:marTop w:val="0"/>
              <w:marBottom w:val="0"/>
              <w:divBdr>
                <w:top w:val="none" w:sz="0" w:space="0" w:color="auto"/>
                <w:left w:val="none" w:sz="0" w:space="0" w:color="auto"/>
                <w:bottom w:val="none" w:sz="0" w:space="0" w:color="auto"/>
                <w:right w:val="none" w:sz="0" w:space="0" w:color="auto"/>
              </w:divBdr>
              <w:divsChild>
                <w:div w:id="1126771924">
                  <w:marLeft w:val="0"/>
                  <w:marRight w:val="0"/>
                  <w:marTop w:val="0"/>
                  <w:marBottom w:val="0"/>
                  <w:divBdr>
                    <w:top w:val="none" w:sz="0" w:space="0" w:color="auto"/>
                    <w:left w:val="none" w:sz="0" w:space="0" w:color="auto"/>
                    <w:bottom w:val="none" w:sz="0" w:space="0" w:color="auto"/>
                    <w:right w:val="none" w:sz="0" w:space="0" w:color="auto"/>
                  </w:divBdr>
                  <w:divsChild>
                    <w:div w:id="1472097880">
                      <w:marLeft w:val="0"/>
                      <w:marRight w:val="0"/>
                      <w:marTop w:val="0"/>
                      <w:marBottom w:val="0"/>
                      <w:divBdr>
                        <w:top w:val="none" w:sz="0" w:space="0" w:color="auto"/>
                        <w:left w:val="none" w:sz="0" w:space="0" w:color="auto"/>
                        <w:bottom w:val="none" w:sz="0" w:space="0" w:color="auto"/>
                        <w:right w:val="none" w:sz="0" w:space="0" w:color="auto"/>
                      </w:divBdr>
                      <w:divsChild>
                        <w:div w:id="61416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1423">
                  <w:marLeft w:val="0"/>
                  <w:marRight w:val="0"/>
                  <w:marTop w:val="0"/>
                  <w:marBottom w:val="0"/>
                  <w:divBdr>
                    <w:top w:val="none" w:sz="0" w:space="0" w:color="auto"/>
                    <w:left w:val="none" w:sz="0" w:space="0" w:color="auto"/>
                    <w:bottom w:val="none" w:sz="0" w:space="0" w:color="auto"/>
                    <w:right w:val="none" w:sz="0" w:space="0" w:color="auto"/>
                  </w:divBdr>
                </w:div>
              </w:divsChild>
            </w:div>
            <w:div w:id="136923760">
              <w:marLeft w:val="0"/>
              <w:marRight w:val="0"/>
              <w:marTop w:val="0"/>
              <w:marBottom w:val="0"/>
              <w:divBdr>
                <w:top w:val="none" w:sz="0" w:space="0" w:color="auto"/>
                <w:left w:val="none" w:sz="0" w:space="0" w:color="auto"/>
                <w:bottom w:val="none" w:sz="0" w:space="0" w:color="auto"/>
                <w:right w:val="none" w:sz="0" w:space="0" w:color="auto"/>
              </w:divBdr>
              <w:divsChild>
                <w:div w:id="301815896">
                  <w:marLeft w:val="0"/>
                  <w:marRight w:val="0"/>
                  <w:marTop w:val="0"/>
                  <w:marBottom w:val="0"/>
                  <w:divBdr>
                    <w:top w:val="none" w:sz="0" w:space="0" w:color="auto"/>
                    <w:left w:val="none" w:sz="0" w:space="0" w:color="auto"/>
                    <w:bottom w:val="none" w:sz="0" w:space="0" w:color="auto"/>
                    <w:right w:val="none" w:sz="0" w:space="0" w:color="auto"/>
                  </w:divBdr>
                  <w:divsChild>
                    <w:div w:id="2039695415">
                      <w:marLeft w:val="0"/>
                      <w:marRight w:val="0"/>
                      <w:marTop w:val="0"/>
                      <w:marBottom w:val="0"/>
                      <w:divBdr>
                        <w:top w:val="none" w:sz="0" w:space="0" w:color="auto"/>
                        <w:left w:val="none" w:sz="0" w:space="0" w:color="auto"/>
                        <w:bottom w:val="none" w:sz="0" w:space="0" w:color="auto"/>
                        <w:right w:val="none" w:sz="0" w:space="0" w:color="auto"/>
                      </w:divBdr>
                      <w:divsChild>
                        <w:div w:id="62616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3118">
                  <w:marLeft w:val="0"/>
                  <w:marRight w:val="0"/>
                  <w:marTop w:val="0"/>
                  <w:marBottom w:val="0"/>
                  <w:divBdr>
                    <w:top w:val="none" w:sz="0" w:space="0" w:color="auto"/>
                    <w:left w:val="none" w:sz="0" w:space="0" w:color="auto"/>
                    <w:bottom w:val="none" w:sz="0" w:space="0" w:color="auto"/>
                    <w:right w:val="none" w:sz="0" w:space="0" w:color="auto"/>
                  </w:divBdr>
                </w:div>
              </w:divsChild>
            </w:div>
            <w:div w:id="155342288">
              <w:marLeft w:val="0"/>
              <w:marRight w:val="0"/>
              <w:marTop w:val="0"/>
              <w:marBottom w:val="0"/>
              <w:divBdr>
                <w:top w:val="none" w:sz="0" w:space="0" w:color="auto"/>
                <w:left w:val="none" w:sz="0" w:space="0" w:color="auto"/>
                <w:bottom w:val="none" w:sz="0" w:space="0" w:color="auto"/>
                <w:right w:val="none" w:sz="0" w:space="0" w:color="auto"/>
              </w:divBdr>
              <w:divsChild>
                <w:div w:id="708189516">
                  <w:marLeft w:val="0"/>
                  <w:marRight w:val="0"/>
                  <w:marTop w:val="0"/>
                  <w:marBottom w:val="0"/>
                  <w:divBdr>
                    <w:top w:val="none" w:sz="0" w:space="0" w:color="auto"/>
                    <w:left w:val="none" w:sz="0" w:space="0" w:color="auto"/>
                    <w:bottom w:val="none" w:sz="0" w:space="0" w:color="auto"/>
                    <w:right w:val="none" w:sz="0" w:space="0" w:color="auto"/>
                  </w:divBdr>
                </w:div>
                <w:div w:id="903754303">
                  <w:marLeft w:val="0"/>
                  <w:marRight w:val="0"/>
                  <w:marTop w:val="0"/>
                  <w:marBottom w:val="0"/>
                  <w:divBdr>
                    <w:top w:val="none" w:sz="0" w:space="0" w:color="auto"/>
                    <w:left w:val="none" w:sz="0" w:space="0" w:color="auto"/>
                    <w:bottom w:val="none" w:sz="0" w:space="0" w:color="auto"/>
                    <w:right w:val="none" w:sz="0" w:space="0" w:color="auto"/>
                  </w:divBdr>
                  <w:divsChild>
                    <w:div w:id="852647277">
                      <w:marLeft w:val="0"/>
                      <w:marRight w:val="0"/>
                      <w:marTop w:val="0"/>
                      <w:marBottom w:val="0"/>
                      <w:divBdr>
                        <w:top w:val="none" w:sz="0" w:space="0" w:color="auto"/>
                        <w:left w:val="none" w:sz="0" w:space="0" w:color="auto"/>
                        <w:bottom w:val="none" w:sz="0" w:space="0" w:color="auto"/>
                        <w:right w:val="none" w:sz="0" w:space="0" w:color="auto"/>
                      </w:divBdr>
                      <w:divsChild>
                        <w:div w:id="129856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48553">
              <w:marLeft w:val="0"/>
              <w:marRight w:val="0"/>
              <w:marTop w:val="0"/>
              <w:marBottom w:val="0"/>
              <w:divBdr>
                <w:top w:val="none" w:sz="0" w:space="0" w:color="auto"/>
                <w:left w:val="none" w:sz="0" w:space="0" w:color="auto"/>
                <w:bottom w:val="none" w:sz="0" w:space="0" w:color="auto"/>
                <w:right w:val="none" w:sz="0" w:space="0" w:color="auto"/>
              </w:divBdr>
              <w:divsChild>
                <w:div w:id="1028482608">
                  <w:marLeft w:val="0"/>
                  <w:marRight w:val="0"/>
                  <w:marTop w:val="0"/>
                  <w:marBottom w:val="0"/>
                  <w:divBdr>
                    <w:top w:val="none" w:sz="0" w:space="0" w:color="auto"/>
                    <w:left w:val="none" w:sz="0" w:space="0" w:color="auto"/>
                    <w:bottom w:val="none" w:sz="0" w:space="0" w:color="auto"/>
                    <w:right w:val="none" w:sz="0" w:space="0" w:color="auto"/>
                  </w:divBdr>
                  <w:divsChild>
                    <w:div w:id="1378165427">
                      <w:marLeft w:val="0"/>
                      <w:marRight w:val="0"/>
                      <w:marTop w:val="0"/>
                      <w:marBottom w:val="0"/>
                      <w:divBdr>
                        <w:top w:val="none" w:sz="0" w:space="0" w:color="auto"/>
                        <w:left w:val="none" w:sz="0" w:space="0" w:color="auto"/>
                        <w:bottom w:val="none" w:sz="0" w:space="0" w:color="auto"/>
                        <w:right w:val="none" w:sz="0" w:space="0" w:color="auto"/>
                      </w:divBdr>
                      <w:divsChild>
                        <w:div w:id="17097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88258">
                  <w:marLeft w:val="0"/>
                  <w:marRight w:val="0"/>
                  <w:marTop w:val="0"/>
                  <w:marBottom w:val="0"/>
                  <w:divBdr>
                    <w:top w:val="none" w:sz="0" w:space="0" w:color="auto"/>
                    <w:left w:val="none" w:sz="0" w:space="0" w:color="auto"/>
                    <w:bottom w:val="none" w:sz="0" w:space="0" w:color="auto"/>
                    <w:right w:val="none" w:sz="0" w:space="0" w:color="auto"/>
                  </w:divBdr>
                </w:div>
              </w:divsChild>
            </w:div>
            <w:div w:id="201410002">
              <w:marLeft w:val="0"/>
              <w:marRight w:val="0"/>
              <w:marTop w:val="0"/>
              <w:marBottom w:val="0"/>
              <w:divBdr>
                <w:top w:val="none" w:sz="0" w:space="0" w:color="auto"/>
                <w:left w:val="none" w:sz="0" w:space="0" w:color="auto"/>
                <w:bottom w:val="none" w:sz="0" w:space="0" w:color="auto"/>
                <w:right w:val="none" w:sz="0" w:space="0" w:color="auto"/>
              </w:divBdr>
              <w:divsChild>
                <w:div w:id="123042780">
                  <w:marLeft w:val="0"/>
                  <w:marRight w:val="0"/>
                  <w:marTop w:val="0"/>
                  <w:marBottom w:val="0"/>
                  <w:divBdr>
                    <w:top w:val="none" w:sz="0" w:space="0" w:color="auto"/>
                    <w:left w:val="none" w:sz="0" w:space="0" w:color="auto"/>
                    <w:bottom w:val="none" w:sz="0" w:space="0" w:color="auto"/>
                    <w:right w:val="none" w:sz="0" w:space="0" w:color="auto"/>
                  </w:divBdr>
                  <w:divsChild>
                    <w:div w:id="41254164">
                      <w:marLeft w:val="0"/>
                      <w:marRight w:val="0"/>
                      <w:marTop w:val="0"/>
                      <w:marBottom w:val="0"/>
                      <w:divBdr>
                        <w:top w:val="none" w:sz="0" w:space="0" w:color="auto"/>
                        <w:left w:val="none" w:sz="0" w:space="0" w:color="auto"/>
                        <w:bottom w:val="none" w:sz="0" w:space="0" w:color="auto"/>
                        <w:right w:val="none" w:sz="0" w:space="0" w:color="auto"/>
                      </w:divBdr>
                      <w:divsChild>
                        <w:div w:id="173782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10826">
                  <w:marLeft w:val="0"/>
                  <w:marRight w:val="0"/>
                  <w:marTop w:val="0"/>
                  <w:marBottom w:val="0"/>
                  <w:divBdr>
                    <w:top w:val="none" w:sz="0" w:space="0" w:color="auto"/>
                    <w:left w:val="none" w:sz="0" w:space="0" w:color="auto"/>
                    <w:bottom w:val="none" w:sz="0" w:space="0" w:color="auto"/>
                    <w:right w:val="none" w:sz="0" w:space="0" w:color="auto"/>
                  </w:divBdr>
                </w:div>
              </w:divsChild>
            </w:div>
            <w:div w:id="207694320">
              <w:marLeft w:val="0"/>
              <w:marRight w:val="0"/>
              <w:marTop w:val="0"/>
              <w:marBottom w:val="0"/>
              <w:divBdr>
                <w:top w:val="none" w:sz="0" w:space="0" w:color="auto"/>
                <w:left w:val="none" w:sz="0" w:space="0" w:color="auto"/>
                <w:bottom w:val="none" w:sz="0" w:space="0" w:color="auto"/>
                <w:right w:val="none" w:sz="0" w:space="0" w:color="auto"/>
              </w:divBdr>
              <w:divsChild>
                <w:div w:id="1170175872">
                  <w:marLeft w:val="0"/>
                  <w:marRight w:val="0"/>
                  <w:marTop w:val="0"/>
                  <w:marBottom w:val="0"/>
                  <w:divBdr>
                    <w:top w:val="none" w:sz="0" w:space="0" w:color="auto"/>
                    <w:left w:val="none" w:sz="0" w:space="0" w:color="auto"/>
                    <w:bottom w:val="none" w:sz="0" w:space="0" w:color="auto"/>
                    <w:right w:val="none" w:sz="0" w:space="0" w:color="auto"/>
                  </w:divBdr>
                  <w:divsChild>
                    <w:div w:id="941062101">
                      <w:marLeft w:val="0"/>
                      <w:marRight w:val="0"/>
                      <w:marTop w:val="0"/>
                      <w:marBottom w:val="0"/>
                      <w:divBdr>
                        <w:top w:val="none" w:sz="0" w:space="0" w:color="auto"/>
                        <w:left w:val="none" w:sz="0" w:space="0" w:color="auto"/>
                        <w:bottom w:val="none" w:sz="0" w:space="0" w:color="auto"/>
                        <w:right w:val="none" w:sz="0" w:space="0" w:color="auto"/>
                      </w:divBdr>
                      <w:divsChild>
                        <w:div w:id="25378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7084">
                  <w:marLeft w:val="0"/>
                  <w:marRight w:val="0"/>
                  <w:marTop w:val="0"/>
                  <w:marBottom w:val="0"/>
                  <w:divBdr>
                    <w:top w:val="none" w:sz="0" w:space="0" w:color="auto"/>
                    <w:left w:val="none" w:sz="0" w:space="0" w:color="auto"/>
                    <w:bottom w:val="none" w:sz="0" w:space="0" w:color="auto"/>
                    <w:right w:val="none" w:sz="0" w:space="0" w:color="auto"/>
                  </w:divBdr>
                </w:div>
              </w:divsChild>
            </w:div>
            <w:div w:id="330720082">
              <w:marLeft w:val="0"/>
              <w:marRight w:val="0"/>
              <w:marTop w:val="0"/>
              <w:marBottom w:val="0"/>
              <w:divBdr>
                <w:top w:val="none" w:sz="0" w:space="0" w:color="auto"/>
                <w:left w:val="none" w:sz="0" w:space="0" w:color="auto"/>
                <w:bottom w:val="none" w:sz="0" w:space="0" w:color="auto"/>
                <w:right w:val="none" w:sz="0" w:space="0" w:color="auto"/>
              </w:divBdr>
              <w:divsChild>
                <w:div w:id="936331580">
                  <w:marLeft w:val="0"/>
                  <w:marRight w:val="0"/>
                  <w:marTop w:val="0"/>
                  <w:marBottom w:val="0"/>
                  <w:divBdr>
                    <w:top w:val="none" w:sz="0" w:space="0" w:color="auto"/>
                    <w:left w:val="none" w:sz="0" w:space="0" w:color="auto"/>
                    <w:bottom w:val="none" w:sz="0" w:space="0" w:color="auto"/>
                    <w:right w:val="none" w:sz="0" w:space="0" w:color="auto"/>
                  </w:divBdr>
                  <w:divsChild>
                    <w:div w:id="397703468">
                      <w:marLeft w:val="0"/>
                      <w:marRight w:val="0"/>
                      <w:marTop w:val="0"/>
                      <w:marBottom w:val="0"/>
                      <w:divBdr>
                        <w:top w:val="none" w:sz="0" w:space="0" w:color="auto"/>
                        <w:left w:val="none" w:sz="0" w:space="0" w:color="auto"/>
                        <w:bottom w:val="none" w:sz="0" w:space="0" w:color="auto"/>
                        <w:right w:val="none" w:sz="0" w:space="0" w:color="auto"/>
                      </w:divBdr>
                      <w:divsChild>
                        <w:div w:id="205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6376">
                  <w:marLeft w:val="0"/>
                  <w:marRight w:val="0"/>
                  <w:marTop w:val="0"/>
                  <w:marBottom w:val="0"/>
                  <w:divBdr>
                    <w:top w:val="none" w:sz="0" w:space="0" w:color="auto"/>
                    <w:left w:val="none" w:sz="0" w:space="0" w:color="auto"/>
                    <w:bottom w:val="none" w:sz="0" w:space="0" w:color="auto"/>
                    <w:right w:val="none" w:sz="0" w:space="0" w:color="auto"/>
                  </w:divBdr>
                </w:div>
              </w:divsChild>
            </w:div>
            <w:div w:id="451242082">
              <w:marLeft w:val="0"/>
              <w:marRight w:val="0"/>
              <w:marTop w:val="0"/>
              <w:marBottom w:val="0"/>
              <w:divBdr>
                <w:top w:val="none" w:sz="0" w:space="0" w:color="auto"/>
                <w:left w:val="none" w:sz="0" w:space="0" w:color="auto"/>
                <w:bottom w:val="none" w:sz="0" w:space="0" w:color="auto"/>
                <w:right w:val="none" w:sz="0" w:space="0" w:color="auto"/>
              </w:divBdr>
              <w:divsChild>
                <w:div w:id="1232423768">
                  <w:marLeft w:val="0"/>
                  <w:marRight w:val="0"/>
                  <w:marTop w:val="0"/>
                  <w:marBottom w:val="0"/>
                  <w:divBdr>
                    <w:top w:val="none" w:sz="0" w:space="0" w:color="auto"/>
                    <w:left w:val="none" w:sz="0" w:space="0" w:color="auto"/>
                    <w:bottom w:val="none" w:sz="0" w:space="0" w:color="auto"/>
                    <w:right w:val="none" w:sz="0" w:space="0" w:color="auto"/>
                  </w:divBdr>
                  <w:divsChild>
                    <w:div w:id="19040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41494">
              <w:marLeft w:val="0"/>
              <w:marRight w:val="0"/>
              <w:marTop w:val="0"/>
              <w:marBottom w:val="0"/>
              <w:divBdr>
                <w:top w:val="none" w:sz="0" w:space="0" w:color="auto"/>
                <w:left w:val="none" w:sz="0" w:space="0" w:color="auto"/>
                <w:bottom w:val="none" w:sz="0" w:space="0" w:color="auto"/>
                <w:right w:val="none" w:sz="0" w:space="0" w:color="auto"/>
              </w:divBdr>
              <w:divsChild>
                <w:div w:id="380983824">
                  <w:marLeft w:val="0"/>
                  <w:marRight w:val="0"/>
                  <w:marTop w:val="0"/>
                  <w:marBottom w:val="0"/>
                  <w:divBdr>
                    <w:top w:val="none" w:sz="0" w:space="0" w:color="auto"/>
                    <w:left w:val="none" w:sz="0" w:space="0" w:color="auto"/>
                    <w:bottom w:val="none" w:sz="0" w:space="0" w:color="auto"/>
                    <w:right w:val="none" w:sz="0" w:space="0" w:color="auto"/>
                  </w:divBdr>
                  <w:divsChild>
                    <w:div w:id="759838044">
                      <w:marLeft w:val="0"/>
                      <w:marRight w:val="0"/>
                      <w:marTop w:val="0"/>
                      <w:marBottom w:val="0"/>
                      <w:divBdr>
                        <w:top w:val="none" w:sz="0" w:space="0" w:color="auto"/>
                        <w:left w:val="none" w:sz="0" w:space="0" w:color="auto"/>
                        <w:bottom w:val="none" w:sz="0" w:space="0" w:color="auto"/>
                        <w:right w:val="none" w:sz="0" w:space="0" w:color="auto"/>
                      </w:divBdr>
                      <w:divsChild>
                        <w:div w:id="212947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82904">
                  <w:marLeft w:val="0"/>
                  <w:marRight w:val="0"/>
                  <w:marTop w:val="0"/>
                  <w:marBottom w:val="0"/>
                  <w:divBdr>
                    <w:top w:val="none" w:sz="0" w:space="0" w:color="auto"/>
                    <w:left w:val="none" w:sz="0" w:space="0" w:color="auto"/>
                    <w:bottom w:val="none" w:sz="0" w:space="0" w:color="auto"/>
                    <w:right w:val="none" w:sz="0" w:space="0" w:color="auto"/>
                  </w:divBdr>
                </w:div>
              </w:divsChild>
            </w:div>
            <w:div w:id="487015963">
              <w:marLeft w:val="0"/>
              <w:marRight w:val="0"/>
              <w:marTop w:val="0"/>
              <w:marBottom w:val="0"/>
              <w:divBdr>
                <w:top w:val="none" w:sz="0" w:space="0" w:color="auto"/>
                <w:left w:val="none" w:sz="0" w:space="0" w:color="auto"/>
                <w:bottom w:val="none" w:sz="0" w:space="0" w:color="auto"/>
                <w:right w:val="none" w:sz="0" w:space="0" w:color="auto"/>
              </w:divBdr>
              <w:divsChild>
                <w:div w:id="249778856">
                  <w:marLeft w:val="0"/>
                  <w:marRight w:val="0"/>
                  <w:marTop w:val="0"/>
                  <w:marBottom w:val="0"/>
                  <w:divBdr>
                    <w:top w:val="none" w:sz="0" w:space="0" w:color="auto"/>
                    <w:left w:val="none" w:sz="0" w:space="0" w:color="auto"/>
                    <w:bottom w:val="none" w:sz="0" w:space="0" w:color="auto"/>
                    <w:right w:val="none" w:sz="0" w:space="0" w:color="auto"/>
                  </w:divBdr>
                  <w:divsChild>
                    <w:div w:id="1911111418">
                      <w:marLeft w:val="0"/>
                      <w:marRight w:val="0"/>
                      <w:marTop w:val="0"/>
                      <w:marBottom w:val="0"/>
                      <w:divBdr>
                        <w:top w:val="none" w:sz="0" w:space="0" w:color="auto"/>
                        <w:left w:val="none" w:sz="0" w:space="0" w:color="auto"/>
                        <w:bottom w:val="none" w:sz="0" w:space="0" w:color="auto"/>
                        <w:right w:val="none" w:sz="0" w:space="0" w:color="auto"/>
                      </w:divBdr>
                      <w:divsChild>
                        <w:div w:id="18225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33241">
                  <w:marLeft w:val="0"/>
                  <w:marRight w:val="0"/>
                  <w:marTop w:val="0"/>
                  <w:marBottom w:val="0"/>
                  <w:divBdr>
                    <w:top w:val="none" w:sz="0" w:space="0" w:color="auto"/>
                    <w:left w:val="none" w:sz="0" w:space="0" w:color="auto"/>
                    <w:bottom w:val="none" w:sz="0" w:space="0" w:color="auto"/>
                    <w:right w:val="none" w:sz="0" w:space="0" w:color="auto"/>
                  </w:divBdr>
                </w:div>
              </w:divsChild>
            </w:div>
            <w:div w:id="513883469">
              <w:marLeft w:val="0"/>
              <w:marRight w:val="0"/>
              <w:marTop w:val="0"/>
              <w:marBottom w:val="0"/>
              <w:divBdr>
                <w:top w:val="none" w:sz="0" w:space="0" w:color="auto"/>
                <w:left w:val="none" w:sz="0" w:space="0" w:color="auto"/>
                <w:bottom w:val="none" w:sz="0" w:space="0" w:color="auto"/>
                <w:right w:val="none" w:sz="0" w:space="0" w:color="auto"/>
              </w:divBdr>
              <w:divsChild>
                <w:div w:id="1004163966">
                  <w:marLeft w:val="0"/>
                  <w:marRight w:val="0"/>
                  <w:marTop w:val="0"/>
                  <w:marBottom w:val="0"/>
                  <w:divBdr>
                    <w:top w:val="none" w:sz="0" w:space="0" w:color="auto"/>
                    <w:left w:val="none" w:sz="0" w:space="0" w:color="auto"/>
                    <w:bottom w:val="none" w:sz="0" w:space="0" w:color="auto"/>
                    <w:right w:val="none" w:sz="0" w:space="0" w:color="auto"/>
                  </w:divBdr>
                  <w:divsChild>
                    <w:div w:id="849879357">
                      <w:marLeft w:val="0"/>
                      <w:marRight w:val="0"/>
                      <w:marTop w:val="0"/>
                      <w:marBottom w:val="0"/>
                      <w:divBdr>
                        <w:top w:val="none" w:sz="0" w:space="0" w:color="auto"/>
                        <w:left w:val="none" w:sz="0" w:space="0" w:color="auto"/>
                        <w:bottom w:val="none" w:sz="0" w:space="0" w:color="auto"/>
                        <w:right w:val="none" w:sz="0" w:space="0" w:color="auto"/>
                      </w:divBdr>
                      <w:divsChild>
                        <w:div w:id="7810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28001">
                  <w:marLeft w:val="0"/>
                  <w:marRight w:val="0"/>
                  <w:marTop w:val="0"/>
                  <w:marBottom w:val="0"/>
                  <w:divBdr>
                    <w:top w:val="none" w:sz="0" w:space="0" w:color="auto"/>
                    <w:left w:val="none" w:sz="0" w:space="0" w:color="auto"/>
                    <w:bottom w:val="none" w:sz="0" w:space="0" w:color="auto"/>
                    <w:right w:val="none" w:sz="0" w:space="0" w:color="auto"/>
                  </w:divBdr>
                </w:div>
              </w:divsChild>
            </w:div>
            <w:div w:id="576014922">
              <w:marLeft w:val="0"/>
              <w:marRight w:val="0"/>
              <w:marTop w:val="0"/>
              <w:marBottom w:val="0"/>
              <w:divBdr>
                <w:top w:val="none" w:sz="0" w:space="0" w:color="auto"/>
                <w:left w:val="none" w:sz="0" w:space="0" w:color="auto"/>
                <w:bottom w:val="none" w:sz="0" w:space="0" w:color="auto"/>
                <w:right w:val="none" w:sz="0" w:space="0" w:color="auto"/>
              </w:divBdr>
              <w:divsChild>
                <w:div w:id="334919460">
                  <w:marLeft w:val="0"/>
                  <w:marRight w:val="0"/>
                  <w:marTop w:val="0"/>
                  <w:marBottom w:val="0"/>
                  <w:divBdr>
                    <w:top w:val="none" w:sz="0" w:space="0" w:color="auto"/>
                    <w:left w:val="none" w:sz="0" w:space="0" w:color="auto"/>
                    <w:bottom w:val="none" w:sz="0" w:space="0" w:color="auto"/>
                    <w:right w:val="none" w:sz="0" w:space="0" w:color="auto"/>
                  </w:divBdr>
                  <w:divsChild>
                    <w:div w:id="757559051">
                      <w:marLeft w:val="0"/>
                      <w:marRight w:val="0"/>
                      <w:marTop w:val="0"/>
                      <w:marBottom w:val="0"/>
                      <w:divBdr>
                        <w:top w:val="none" w:sz="0" w:space="0" w:color="auto"/>
                        <w:left w:val="none" w:sz="0" w:space="0" w:color="auto"/>
                        <w:bottom w:val="none" w:sz="0" w:space="0" w:color="auto"/>
                        <w:right w:val="none" w:sz="0" w:space="0" w:color="auto"/>
                      </w:divBdr>
                      <w:divsChild>
                        <w:div w:id="98994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2425">
                  <w:marLeft w:val="0"/>
                  <w:marRight w:val="0"/>
                  <w:marTop w:val="0"/>
                  <w:marBottom w:val="0"/>
                  <w:divBdr>
                    <w:top w:val="none" w:sz="0" w:space="0" w:color="auto"/>
                    <w:left w:val="none" w:sz="0" w:space="0" w:color="auto"/>
                    <w:bottom w:val="none" w:sz="0" w:space="0" w:color="auto"/>
                    <w:right w:val="none" w:sz="0" w:space="0" w:color="auto"/>
                  </w:divBdr>
                </w:div>
              </w:divsChild>
            </w:div>
            <w:div w:id="606158516">
              <w:marLeft w:val="0"/>
              <w:marRight w:val="0"/>
              <w:marTop w:val="0"/>
              <w:marBottom w:val="0"/>
              <w:divBdr>
                <w:top w:val="none" w:sz="0" w:space="0" w:color="auto"/>
                <w:left w:val="none" w:sz="0" w:space="0" w:color="auto"/>
                <w:bottom w:val="none" w:sz="0" w:space="0" w:color="auto"/>
                <w:right w:val="none" w:sz="0" w:space="0" w:color="auto"/>
              </w:divBdr>
              <w:divsChild>
                <w:div w:id="995885694">
                  <w:marLeft w:val="0"/>
                  <w:marRight w:val="0"/>
                  <w:marTop w:val="0"/>
                  <w:marBottom w:val="0"/>
                  <w:divBdr>
                    <w:top w:val="none" w:sz="0" w:space="0" w:color="auto"/>
                    <w:left w:val="none" w:sz="0" w:space="0" w:color="auto"/>
                    <w:bottom w:val="none" w:sz="0" w:space="0" w:color="auto"/>
                    <w:right w:val="none" w:sz="0" w:space="0" w:color="auto"/>
                  </w:divBdr>
                </w:div>
                <w:div w:id="1701055504">
                  <w:marLeft w:val="0"/>
                  <w:marRight w:val="0"/>
                  <w:marTop w:val="0"/>
                  <w:marBottom w:val="0"/>
                  <w:divBdr>
                    <w:top w:val="none" w:sz="0" w:space="0" w:color="auto"/>
                    <w:left w:val="none" w:sz="0" w:space="0" w:color="auto"/>
                    <w:bottom w:val="none" w:sz="0" w:space="0" w:color="auto"/>
                    <w:right w:val="none" w:sz="0" w:space="0" w:color="auto"/>
                  </w:divBdr>
                  <w:divsChild>
                    <w:div w:id="171917125">
                      <w:marLeft w:val="0"/>
                      <w:marRight w:val="0"/>
                      <w:marTop w:val="0"/>
                      <w:marBottom w:val="0"/>
                      <w:divBdr>
                        <w:top w:val="none" w:sz="0" w:space="0" w:color="auto"/>
                        <w:left w:val="none" w:sz="0" w:space="0" w:color="auto"/>
                        <w:bottom w:val="none" w:sz="0" w:space="0" w:color="auto"/>
                        <w:right w:val="none" w:sz="0" w:space="0" w:color="auto"/>
                      </w:divBdr>
                      <w:divsChild>
                        <w:div w:id="160884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340217">
              <w:marLeft w:val="0"/>
              <w:marRight w:val="0"/>
              <w:marTop w:val="0"/>
              <w:marBottom w:val="0"/>
              <w:divBdr>
                <w:top w:val="none" w:sz="0" w:space="0" w:color="auto"/>
                <w:left w:val="none" w:sz="0" w:space="0" w:color="auto"/>
                <w:bottom w:val="none" w:sz="0" w:space="0" w:color="auto"/>
                <w:right w:val="none" w:sz="0" w:space="0" w:color="auto"/>
              </w:divBdr>
              <w:divsChild>
                <w:div w:id="301739239">
                  <w:marLeft w:val="0"/>
                  <w:marRight w:val="0"/>
                  <w:marTop w:val="0"/>
                  <w:marBottom w:val="0"/>
                  <w:divBdr>
                    <w:top w:val="none" w:sz="0" w:space="0" w:color="auto"/>
                    <w:left w:val="none" w:sz="0" w:space="0" w:color="auto"/>
                    <w:bottom w:val="none" w:sz="0" w:space="0" w:color="auto"/>
                    <w:right w:val="none" w:sz="0" w:space="0" w:color="auto"/>
                  </w:divBdr>
                </w:div>
                <w:div w:id="398601932">
                  <w:marLeft w:val="0"/>
                  <w:marRight w:val="0"/>
                  <w:marTop w:val="0"/>
                  <w:marBottom w:val="0"/>
                  <w:divBdr>
                    <w:top w:val="none" w:sz="0" w:space="0" w:color="auto"/>
                    <w:left w:val="none" w:sz="0" w:space="0" w:color="auto"/>
                    <w:bottom w:val="none" w:sz="0" w:space="0" w:color="auto"/>
                    <w:right w:val="none" w:sz="0" w:space="0" w:color="auto"/>
                  </w:divBdr>
                  <w:divsChild>
                    <w:div w:id="2106269619">
                      <w:marLeft w:val="0"/>
                      <w:marRight w:val="0"/>
                      <w:marTop w:val="0"/>
                      <w:marBottom w:val="0"/>
                      <w:divBdr>
                        <w:top w:val="none" w:sz="0" w:space="0" w:color="auto"/>
                        <w:left w:val="none" w:sz="0" w:space="0" w:color="auto"/>
                        <w:bottom w:val="none" w:sz="0" w:space="0" w:color="auto"/>
                        <w:right w:val="none" w:sz="0" w:space="0" w:color="auto"/>
                      </w:divBdr>
                      <w:divsChild>
                        <w:div w:id="19588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33736">
              <w:marLeft w:val="0"/>
              <w:marRight w:val="0"/>
              <w:marTop w:val="0"/>
              <w:marBottom w:val="0"/>
              <w:divBdr>
                <w:top w:val="none" w:sz="0" w:space="0" w:color="auto"/>
                <w:left w:val="none" w:sz="0" w:space="0" w:color="auto"/>
                <w:bottom w:val="none" w:sz="0" w:space="0" w:color="auto"/>
                <w:right w:val="none" w:sz="0" w:space="0" w:color="auto"/>
              </w:divBdr>
              <w:divsChild>
                <w:div w:id="1148327481">
                  <w:marLeft w:val="0"/>
                  <w:marRight w:val="0"/>
                  <w:marTop w:val="0"/>
                  <w:marBottom w:val="0"/>
                  <w:divBdr>
                    <w:top w:val="none" w:sz="0" w:space="0" w:color="auto"/>
                    <w:left w:val="none" w:sz="0" w:space="0" w:color="auto"/>
                    <w:bottom w:val="none" w:sz="0" w:space="0" w:color="auto"/>
                    <w:right w:val="none" w:sz="0" w:space="0" w:color="auto"/>
                  </w:divBdr>
                </w:div>
                <w:div w:id="2055158687">
                  <w:marLeft w:val="0"/>
                  <w:marRight w:val="0"/>
                  <w:marTop w:val="0"/>
                  <w:marBottom w:val="0"/>
                  <w:divBdr>
                    <w:top w:val="none" w:sz="0" w:space="0" w:color="auto"/>
                    <w:left w:val="none" w:sz="0" w:space="0" w:color="auto"/>
                    <w:bottom w:val="none" w:sz="0" w:space="0" w:color="auto"/>
                    <w:right w:val="none" w:sz="0" w:space="0" w:color="auto"/>
                  </w:divBdr>
                  <w:divsChild>
                    <w:div w:id="247037280">
                      <w:marLeft w:val="0"/>
                      <w:marRight w:val="0"/>
                      <w:marTop w:val="0"/>
                      <w:marBottom w:val="0"/>
                      <w:divBdr>
                        <w:top w:val="none" w:sz="0" w:space="0" w:color="auto"/>
                        <w:left w:val="none" w:sz="0" w:space="0" w:color="auto"/>
                        <w:bottom w:val="none" w:sz="0" w:space="0" w:color="auto"/>
                        <w:right w:val="none" w:sz="0" w:space="0" w:color="auto"/>
                      </w:divBdr>
                      <w:divsChild>
                        <w:div w:id="99726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97150">
              <w:marLeft w:val="0"/>
              <w:marRight w:val="0"/>
              <w:marTop w:val="0"/>
              <w:marBottom w:val="0"/>
              <w:divBdr>
                <w:top w:val="none" w:sz="0" w:space="0" w:color="auto"/>
                <w:left w:val="none" w:sz="0" w:space="0" w:color="auto"/>
                <w:bottom w:val="none" w:sz="0" w:space="0" w:color="auto"/>
                <w:right w:val="none" w:sz="0" w:space="0" w:color="auto"/>
              </w:divBdr>
              <w:divsChild>
                <w:div w:id="1236741341">
                  <w:marLeft w:val="0"/>
                  <w:marRight w:val="0"/>
                  <w:marTop w:val="0"/>
                  <w:marBottom w:val="0"/>
                  <w:divBdr>
                    <w:top w:val="none" w:sz="0" w:space="0" w:color="auto"/>
                    <w:left w:val="none" w:sz="0" w:space="0" w:color="auto"/>
                    <w:bottom w:val="none" w:sz="0" w:space="0" w:color="auto"/>
                    <w:right w:val="none" w:sz="0" w:space="0" w:color="auto"/>
                  </w:divBdr>
                </w:div>
                <w:div w:id="1298413818">
                  <w:marLeft w:val="0"/>
                  <w:marRight w:val="0"/>
                  <w:marTop w:val="0"/>
                  <w:marBottom w:val="0"/>
                  <w:divBdr>
                    <w:top w:val="none" w:sz="0" w:space="0" w:color="auto"/>
                    <w:left w:val="none" w:sz="0" w:space="0" w:color="auto"/>
                    <w:bottom w:val="none" w:sz="0" w:space="0" w:color="auto"/>
                    <w:right w:val="none" w:sz="0" w:space="0" w:color="auto"/>
                  </w:divBdr>
                  <w:divsChild>
                    <w:div w:id="1928070566">
                      <w:marLeft w:val="0"/>
                      <w:marRight w:val="0"/>
                      <w:marTop w:val="0"/>
                      <w:marBottom w:val="0"/>
                      <w:divBdr>
                        <w:top w:val="none" w:sz="0" w:space="0" w:color="auto"/>
                        <w:left w:val="none" w:sz="0" w:space="0" w:color="auto"/>
                        <w:bottom w:val="none" w:sz="0" w:space="0" w:color="auto"/>
                        <w:right w:val="none" w:sz="0" w:space="0" w:color="auto"/>
                      </w:divBdr>
                      <w:divsChild>
                        <w:div w:id="16101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21498">
              <w:marLeft w:val="0"/>
              <w:marRight w:val="0"/>
              <w:marTop w:val="0"/>
              <w:marBottom w:val="0"/>
              <w:divBdr>
                <w:top w:val="none" w:sz="0" w:space="0" w:color="auto"/>
                <w:left w:val="none" w:sz="0" w:space="0" w:color="auto"/>
                <w:bottom w:val="none" w:sz="0" w:space="0" w:color="auto"/>
                <w:right w:val="none" w:sz="0" w:space="0" w:color="auto"/>
              </w:divBdr>
              <w:divsChild>
                <w:div w:id="211307800">
                  <w:marLeft w:val="0"/>
                  <w:marRight w:val="0"/>
                  <w:marTop w:val="0"/>
                  <w:marBottom w:val="0"/>
                  <w:divBdr>
                    <w:top w:val="none" w:sz="0" w:space="0" w:color="auto"/>
                    <w:left w:val="none" w:sz="0" w:space="0" w:color="auto"/>
                    <w:bottom w:val="none" w:sz="0" w:space="0" w:color="auto"/>
                    <w:right w:val="none" w:sz="0" w:space="0" w:color="auto"/>
                  </w:divBdr>
                </w:div>
                <w:div w:id="922495927">
                  <w:marLeft w:val="0"/>
                  <w:marRight w:val="0"/>
                  <w:marTop w:val="0"/>
                  <w:marBottom w:val="0"/>
                  <w:divBdr>
                    <w:top w:val="none" w:sz="0" w:space="0" w:color="auto"/>
                    <w:left w:val="none" w:sz="0" w:space="0" w:color="auto"/>
                    <w:bottom w:val="none" w:sz="0" w:space="0" w:color="auto"/>
                    <w:right w:val="none" w:sz="0" w:space="0" w:color="auto"/>
                  </w:divBdr>
                  <w:divsChild>
                    <w:div w:id="1403483833">
                      <w:marLeft w:val="0"/>
                      <w:marRight w:val="0"/>
                      <w:marTop w:val="0"/>
                      <w:marBottom w:val="0"/>
                      <w:divBdr>
                        <w:top w:val="none" w:sz="0" w:space="0" w:color="auto"/>
                        <w:left w:val="none" w:sz="0" w:space="0" w:color="auto"/>
                        <w:bottom w:val="none" w:sz="0" w:space="0" w:color="auto"/>
                        <w:right w:val="none" w:sz="0" w:space="0" w:color="auto"/>
                      </w:divBdr>
                      <w:divsChild>
                        <w:div w:id="5200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11437">
              <w:marLeft w:val="0"/>
              <w:marRight w:val="0"/>
              <w:marTop w:val="0"/>
              <w:marBottom w:val="0"/>
              <w:divBdr>
                <w:top w:val="none" w:sz="0" w:space="0" w:color="auto"/>
                <w:left w:val="none" w:sz="0" w:space="0" w:color="auto"/>
                <w:bottom w:val="none" w:sz="0" w:space="0" w:color="auto"/>
                <w:right w:val="none" w:sz="0" w:space="0" w:color="auto"/>
              </w:divBdr>
              <w:divsChild>
                <w:div w:id="1356032833">
                  <w:marLeft w:val="0"/>
                  <w:marRight w:val="0"/>
                  <w:marTop w:val="0"/>
                  <w:marBottom w:val="0"/>
                  <w:divBdr>
                    <w:top w:val="none" w:sz="0" w:space="0" w:color="auto"/>
                    <w:left w:val="none" w:sz="0" w:space="0" w:color="auto"/>
                    <w:bottom w:val="none" w:sz="0" w:space="0" w:color="auto"/>
                    <w:right w:val="none" w:sz="0" w:space="0" w:color="auto"/>
                  </w:divBdr>
                  <w:divsChild>
                    <w:div w:id="1447115322">
                      <w:marLeft w:val="0"/>
                      <w:marRight w:val="0"/>
                      <w:marTop w:val="0"/>
                      <w:marBottom w:val="0"/>
                      <w:divBdr>
                        <w:top w:val="none" w:sz="0" w:space="0" w:color="auto"/>
                        <w:left w:val="none" w:sz="0" w:space="0" w:color="auto"/>
                        <w:bottom w:val="none" w:sz="0" w:space="0" w:color="auto"/>
                        <w:right w:val="none" w:sz="0" w:space="0" w:color="auto"/>
                      </w:divBdr>
                      <w:divsChild>
                        <w:div w:id="146677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11523">
                  <w:marLeft w:val="0"/>
                  <w:marRight w:val="0"/>
                  <w:marTop w:val="0"/>
                  <w:marBottom w:val="0"/>
                  <w:divBdr>
                    <w:top w:val="none" w:sz="0" w:space="0" w:color="auto"/>
                    <w:left w:val="none" w:sz="0" w:space="0" w:color="auto"/>
                    <w:bottom w:val="none" w:sz="0" w:space="0" w:color="auto"/>
                    <w:right w:val="none" w:sz="0" w:space="0" w:color="auto"/>
                  </w:divBdr>
                </w:div>
              </w:divsChild>
            </w:div>
            <w:div w:id="821313629">
              <w:marLeft w:val="0"/>
              <w:marRight w:val="0"/>
              <w:marTop w:val="0"/>
              <w:marBottom w:val="0"/>
              <w:divBdr>
                <w:top w:val="none" w:sz="0" w:space="0" w:color="auto"/>
                <w:left w:val="none" w:sz="0" w:space="0" w:color="auto"/>
                <w:bottom w:val="none" w:sz="0" w:space="0" w:color="auto"/>
                <w:right w:val="none" w:sz="0" w:space="0" w:color="auto"/>
              </w:divBdr>
              <w:divsChild>
                <w:div w:id="870651923">
                  <w:marLeft w:val="0"/>
                  <w:marRight w:val="0"/>
                  <w:marTop w:val="0"/>
                  <w:marBottom w:val="0"/>
                  <w:divBdr>
                    <w:top w:val="none" w:sz="0" w:space="0" w:color="auto"/>
                    <w:left w:val="none" w:sz="0" w:space="0" w:color="auto"/>
                    <w:bottom w:val="none" w:sz="0" w:space="0" w:color="auto"/>
                    <w:right w:val="none" w:sz="0" w:space="0" w:color="auto"/>
                  </w:divBdr>
                  <w:divsChild>
                    <w:div w:id="1922059441">
                      <w:marLeft w:val="0"/>
                      <w:marRight w:val="0"/>
                      <w:marTop w:val="0"/>
                      <w:marBottom w:val="0"/>
                      <w:divBdr>
                        <w:top w:val="none" w:sz="0" w:space="0" w:color="auto"/>
                        <w:left w:val="none" w:sz="0" w:space="0" w:color="auto"/>
                        <w:bottom w:val="none" w:sz="0" w:space="0" w:color="auto"/>
                        <w:right w:val="none" w:sz="0" w:space="0" w:color="auto"/>
                      </w:divBdr>
                      <w:divsChild>
                        <w:div w:id="43340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2107">
                  <w:marLeft w:val="0"/>
                  <w:marRight w:val="0"/>
                  <w:marTop w:val="0"/>
                  <w:marBottom w:val="0"/>
                  <w:divBdr>
                    <w:top w:val="none" w:sz="0" w:space="0" w:color="auto"/>
                    <w:left w:val="none" w:sz="0" w:space="0" w:color="auto"/>
                    <w:bottom w:val="none" w:sz="0" w:space="0" w:color="auto"/>
                    <w:right w:val="none" w:sz="0" w:space="0" w:color="auto"/>
                  </w:divBdr>
                </w:div>
              </w:divsChild>
            </w:div>
            <w:div w:id="821390539">
              <w:marLeft w:val="0"/>
              <w:marRight w:val="0"/>
              <w:marTop w:val="0"/>
              <w:marBottom w:val="0"/>
              <w:divBdr>
                <w:top w:val="none" w:sz="0" w:space="0" w:color="auto"/>
                <w:left w:val="none" w:sz="0" w:space="0" w:color="auto"/>
                <w:bottom w:val="none" w:sz="0" w:space="0" w:color="auto"/>
                <w:right w:val="none" w:sz="0" w:space="0" w:color="auto"/>
              </w:divBdr>
              <w:divsChild>
                <w:div w:id="1267810370">
                  <w:marLeft w:val="0"/>
                  <w:marRight w:val="0"/>
                  <w:marTop w:val="0"/>
                  <w:marBottom w:val="0"/>
                  <w:divBdr>
                    <w:top w:val="none" w:sz="0" w:space="0" w:color="auto"/>
                    <w:left w:val="none" w:sz="0" w:space="0" w:color="auto"/>
                    <w:bottom w:val="none" w:sz="0" w:space="0" w:color="auto"/>
                    <w:right w:val="none" w:sz="0" w:space="0" w:color="auto"/>
                  </w:divBdr>
                  <w:divsChild>
                    <w:div w:id="237059158">
                      <w:marLeft w:val="0"/>
                      <w:marRight w:val="0"/>
                      <w:marTop w:val="0"/>
                      <w:marBottom w:val="0"/>
                      <w:divBdr>
                        <w:top w:val="none" w:sz="0" w:space="0" w:color="auto"/>
                        <w:left w:val="none" w:sz="0" w:space="0" w:color="auto"/>
                        <w:bottom w:val="none" w:sz="0" w:space="0" w:color="auto"/>
                        <w:right w:val="none" w:sz="0" w:space="0" w:color="auto"/>
                      </w:divBdr>
                      <w:divsChild>
                        <w:div w:id="73100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36272">
                  <w:marLeft w:val="0"/>
                  <w:marRight w:val="0"/>
                  <w:marTop w:val="0"/>
                  <w:marBottom w:val="0"/>
                  <w:divBdr>
                    <w:top w:val="none" w:sz="0" w:space="0" w:color="auto"/>
                    <w:left w:val="none" w:sz="0" w:space="0" w:color="auto"/>
                    <w:bottom w:val="none" w:sz="0" w:space="0" w:color="auto"/>
                    <w:right w:val="none" w:sz="0" w:space="0" w:color="auto"/>
                  </w:divBdr>
                </w:div>
              </w:divsChild>
            </w:div>
            <w:div w:id="824056126">
              <w:marLeft w:val="0"/>
              <w:marRight w:val="0"/>
              <w:marTop w:val="0"/>
              <w:marBottom w:val="0"/>
              <w:divBdr>
                <w:top w:val="none" w:sz="0" w:space="0" w:color="auto"/>
                <w:left w:val="none" w:sz="0" w:space="0" w:color="auto"/>
                <w:bottom w:val="none" w:sz="0" w:space="0" w:color="auto"/>
                <w:right w:val="none" w:sz="0" w:space="0" w:color="auto"/>
              </w:divBdr>
              <w:divsChild>
                <w:div w:id="800002244">
                  <w:marLeft w:val="0"/>
                  <w:marRight w:val="0"/>
                  <w:marTop w:val="0"/>
                  <w:marBottom w:val="0"/>
                  <w:divBdr>
                    <w:top w:val="none" w:sz="0" w:space="0" w:color="auto"/>
                    <w:left w:val="none" w:sz="0" w:space="0" w:color="auto"/>
                    <w:bottom w:val="none" w:sz="0" w:space="0" w:color="auto"/>
                    <w:right w:val="none" w:sz="0" w:space="0" w:color="auto"/>
                  </w:divBdr>
                </w:div>
                <w:div w:id="2112191634">
                  <w:marLeft w:val="0"/>
                  <w:marRight w:val="0"/>
                  <w:marTop w:val="0"/>
                  <w:marBottom w:val="0"/>
                  <w:divBdr>
                    <w:top w:val="none" w:sz="0" w:space="0" w:color="auto"/>
                    <w:left w:val="none" w:sz="0" w:space="0" w:color="auto"/>
                    <w:bottom w:val="none" w:sz="0" w:space="0" w:color="auto"/>
                    <w:right w:val="none" w:sz="0" w:space="0" w:color="auto"/>
                  </w:divBdr>
                  <w:divsChild>
                    <w:div w:id="1854605139">
                      <w:marLeft w:val="0"/>
                      <w:marRight w:val="0"/>
                      <w:marTop w:val="0"/>
                      <w:marBottom w:val="0"/>
                      <w:divBdr>
                        <w:top w:val="none" w:sz="0" w:space="0" w:color="auto"/>
                        <w:left w:val="none" w:sz="0" w:space="0" w:color="auto"/>
                        <w:bottom w:val="none" w:sz="0" w:space="0" w:color="auto"/>
                        <w:right w:val="none" w:sz="0" w:space="0" w:color="auto"/>
                      </w:divBdr>
                      <w:divsChild>
                        <w:div w:id="19234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524124">
              <w:marLeft w:val="0"/>
              <w:marRight w:val="0"/>
              <w:marTop w:val="0"/>
              <w:marBottom w:val="0"/>
              <w:divBdr>
                <w:top w:val="none" w:sz="0" w:space="0" w:color="auto"/>
                <w:left w:val="none" w:sz="0" w:space="0" w:color="auto"/>
                <w:bottom w:val="none" w:sz="0" w:space="0" w:color="auto"/>
                <w:right w:val="none" w:sz="0" w:space="0" w:color="auto"/>
              </w:divBdr>
              <w:divsChild>
                <w:div w:id="221137369">
                  <w:marLeft w:val="0"/>
                  <w:marRight w:val="0"/>
                  <w:marTop w:val="0"/>
                  <w:marBottom w:val="0"/>
                  <w:divBdr>
                    <w:top w:val="none" w:sz="0" w:space="0" w:color="auto"/>
                    <w:left w:val="none" w:sz="0" w:space="0" w:color="auto"/>
                    <w:bottom w:val="none" w:sz="0" w:space="0" w:color="auto"/>
                    <w:right w:val="none" w:sz="0" w:space="0" w:color="auto"/>
                  </w:divBdr>
                  <w:divsChild>
                    <w:div w:id="1458376422">
                      <w:marLeft w:val="0"/>
                      <w:marRight w:val="0"/>
                      <w:marTop w:val="0"/>
                      <w:marBottom w:val="0"/>
                      <w:divBdr>
                        <w:top w:val="none" w:sz="0" w:space="0" w:color="auto"/>
                        <w:left w:val="none" w:sz="0" w:space="0" w:color="auto"/>
                        <w:bottom w:val="none" w:sz="0" w:space="0" w:color="auto"/>
                        <w:right w:val="none" w:sz="0" w:space="0" w:color="auto"/>
                      </w:divBdr>
                      <w:divsChild>
                        <w:div w:id="13009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539951">
                  <w:marLeft w:val="0"/>
                  <w:marRight w:val="0"/>
                  <w:marTop w:val="0"/>
                  <w:marBottom w:val="0"/>
                  <w:divBdr>
                    <w:top w:val="none" w:sz="0" w:space="0" w:color="auto"/>
                    <w:left w:val="none" w:sz="0" w:space="0" w:color="auto"/>
                    <w:bottom w:val="none" w:sz="0" w:space="0" w:color="auto"/>
                    <w:right w:val="none" w:sz="0" w:space="0" w:color="auto"/>
                  </w:divBdr>
                </w:div>
              </w:divsChild>
            </w:div>
            <w:div w:id="966424848">
              <w:marLeft w:val="0"/>
              <w:marRight w:val="0"/>
              <w:marTop w:val="0"/>
              <w:marBottom w:val="0"/>
              <w:divBdr>
                <w:top w:val="none" w:sz="0" w:space="0" w:color="auto"/>
                <w:left w:val="none" w:sz="0" w:space="0" w:color="auto"/>
                <w:bottom w:val="none" w:sz="0" w:space="0" w:color="auto"/>
                <w:right w:val="none" w:sz="0" w:space="0" w:color="auto"/>
              </w:divBdr>
              <w:divsChild>
                <w:div w:id="831260450">
                  <w:marLeft w:val="0"/>
                  <w:marRight w:val="0"/>
                  <w:marTop w:val="0"/>
                  <w:marBottom w:val="0"/>
                  <w:divBdr>
                    <w:top w:val="none" w:sz="0" w:space="0" w:color="auto"/>
                    <w:left w:val="none" w:sz="0" w:space="0" w:color="auto"/>
                    <w:bottom w:val="none" w:sz="0" w:space="0" w:color="auto"/>
                    <w:right w:val="none" w:sz="0" w:space="0" w:color="auto"/>
                  </w:divBdr>
                </w:div>
                <w:div w:id="2044016204">
                  <w:marLeft w:val="0"/>
                  <w:marRight w:val="0"/>
                  <w:marTop w:val="0"/>
                  <w:marBottom w:val="0"/>
                  <w:divBdr>
                    <w:top w:val="none" w:sz="0" w:space="0" w:color="auto"/>
                    <w:left w:val="none" w:sz="0" w:space="0" w:color="auto"/>
                    <w:bottom w:val="none" w:sz="0" w:space="0" w:color="auto"/>
                    <w:right w:val="none" w:sz="0" w:space="0" w:color="auto"/>
                  </w:divBdr>
                  <w:divsChild>
                    <w:div w:id="1443574300">
                      <w:marLeft w:val="0"/>
                      <w:marRight w:val="0"/>
                      <w:marTop w:val="0"/>
                      <w:marBottom w:val="0"/>
                      <w:divBdr>
                        <w:top w:val="none" w:sz="0" w:space="0" w:color="auto"/>
                        <w:left w:val="none" w:sz="0" w:space="0" w:color="auto"/>
                        <w:bottom w:val="none" w:sz="0" w:space="0" w:color="auto"/>
                        <w:right w:val="none" w:sz="0" w:space="0" w:color="auto"/>
                      </w:divBdr>
                      <w:divsChild>
                        <w:div w:id="6969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211132">
              <w:marLeft w:val="0"/>
              <w:marRight w:val="0"/>
              <w:marTop w:val="0"/>
              <w:marBottom w:val="0"/>
              <w:divBdr>
                <w:top w:val="none" w:sz="0" w:space="0" w:color="auto"/>
                <w:left w:val="none" w:sz="0" w:space="0" w:color="auto"/>
                <w:bottom w:val="none" w:sz="0" w:space="0" w:color="auto"/>
                <w:right w:val="none" w:sz="0" w:space="0" w:color="auto"/>
              </w:divBdr>
              <w:divsChild>
                <w:div w:id="652687284">
                  <w:marLeft w:val="0"/>
                  <w:marRight w:val="0"/>
                  <w:marTop w:val="0"/>
                  <w:marBottom w:val="0"/>
                  <w:divBdr>
                    <w:top w:val="none" w:sz="0" w:space="0" w:color="auto"/>
                    <w:left w:val="none" w:sz="0" w:space="0" w:color="auto"/>
                    <w:bottom w:val="none" w:sz="0" w:space="0" w:color="auto"/>
                    <w:right w:val="none" w:sz="0" w:space="0" w:color="auto"/>
                  </w:divBdr>
                  <w:divsChild>
                    <w:div w:id="715933248">
                      <w:marLeft w:val="0"/>
                      <w:marRight w:val="0"/>
                      <w:marTop w:val="0"/>
                      <w:marBottom w:val="0"/>
                      <w:divBdr>
                        <w:top w:val="none" w:sz="0" w:space="0" w:color="auto"/>
                        <w:left w:val="none" w:sz="0" w:space="0" w:color="auto"/>
                        <w:bottom w:val="none" w:sz="0" w:space="0" w:color="auto"/>
                        <w:right w:val="none" w:sz="0" w:space="0" w:color="auto"/>
                      </w:divBdr>
                      <w:divsChild>
                        <w:div w:id="1458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34387">
                  <w:marLeft w:val="0"/>
                  <w:marRight w:val="0"/>
                  <w:marTop w:val="0"/>
                  <w:marBottom w:val="0"/>
                  <w:divBdr>
                    <w:top w:val="none" w:sz="0" w:space="0" w:color="auto"/>
                    <w:left w:val="none" w:sz="0" w:space="0" w:color="auto"/>
                    <w:bottom w:val="none" w:sz="0" w:space="0" w:color="auto"/>
                    <w:right w:val="none" w:sz="0" w:space="0" w:color="auto"/>
                  </w:divBdr>
                </w:div>
              </w:divsChild>
            </w:div>
            <w:div w:id="1051029691">
              <w:marLeft w:val="0"/>
              <w:marRight w:val="0"/>
              <w:marTop w:val="0"/>
              <w:marBottom w:val="0"/>
              <w:divBdr>
                <w:top w:val="none" w:sz="0" w:space="0" w:color="auto"/>
                <w:left w:val="none" w:sz="0" w:space="0" w:color="auto"/>
                <w:bottom w:val="none" w:sz="0" w:space="0" w:color="auto"/>
                <w:right w:val="none" w:sz="0" w:space="0" w:color="auto"/>
              </w:divBdr>
              <w:divsChild>
                <w:div w:id="90668229">
                  <w:marLeft w:val="0"/>
                  <w:marRight w:val="0"/>
                  <w:marTop w:val="0"/>
                  <w:marBottom w:val="0"/>
                  <w:divBdr>
                    <w:top w:val="none" w:sz="0" w:space="0" w:color="auto"/>
                    <w:left w:val="none" w:sz="0" w:space="0" w:color="auto"/>
                    <w:bottom w:val="none" w:sz="0" w:space="0" w:color="auto"/>
                    <w:right w:val="none" w:sz="0" w:space="0" w:color="auto"/>
                  </w:divBdr>
                </w:div>
                <w:div w:id="969045453">
                  <w:marLeft w:val="0"/>
                  <w:marRight w:val="0"/>
                  <w:marTop w:val="0"/>
                  <w:marBottom w:val="0"/>
                  <w:divBdr>
                    <w:top w:val="none" w:sz="0" w:space="0" w:color="auto"/>
                    <w:left w:val="none" w:sz="0" w:space="0" w:color="auto"/>
                    <w:bottom w:val="none" w:sz="0" w:space="0" w:color="auto"/>
                    <w:right w:val="none" w:sz="0" w:space="0" w:color="auto"/>
                  </w:divBdr>
                  <w:divsChild>
                    <w:div w:id="1227377037">
                      <w:marLeft w:val="0"/>
                      <w:marRight w:val="0"/>
                      <w:marTop w:val="0"/>
                      <w:marBottom w:val="0"/>
                      <w:divBdr>
                        <w:top w:val="none" w:sz="0" w:space="0" w:color="auto"/>
                        <w:left w:val="none" w:sz="0" w:space="0" w:color="auto"/>
                        <w:bottom w:val="none" w:sz="0" w:space="0" w:color="auto"/>
                        <w:right w:val="none" w:sz="0" w:space="0" w:color="auto"/>
                      </w:divBdr>
                      <w:divsChild>
                        <w:div w:id="35142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89284">
              <w:marLeft w:val="0"/>
              <w:marRight w:val="0"/>
              <w:marTop w:val="0"/>
              <w:marBottom w:val="0"/>
              <w:divBdr>
                <w:top w:val="none" w:sz="0" w:space="0" w:color="auto"/>
                <w:left w:val="none" w:sz="0" w:space="0" w:color="auto"/>
                <w:bottom w:val="none" w:sz="0" w:space="0" w:color="auto"/>
                <w:right w:val="none" w:sz="0" w:space="0" w:color="auto"/>
              </w:divBdr>
              <w:divsChild>
                <w:div w:id="272830489">
                  <w:marLeft w:val="0"/>
                  <w:marRight w:val="0"/>
                  <w:marTop w:val="0"/>
                  <w:marBottom w:val="0"/>
                  <w:divBdr>
                    <w:top w:val="none" w:sz="0" w:space="0" w:color="auto"/>
                    <w:left w:val="none" w:sz="0" w:space="0" w:color="auto"/>
                    <w:bottom w:val="none" w:sz="0" w:space="0" w:color="auto"/>
                    <w:right w:val="none" w:sz="0" w:space="0" w:color="auto"/>
                  </w:divBdr>
                  <w:divsChild>
                    <w:div w:id="621767137">
                      <w:marLeft w:val="0"/>
                      <w:marRight w:val="0"/>
                      <w:marTop w:val="0"/>
                      <w:marBottom w:val="0"/>
                      <w:divBdr>
                        <w:top w:val="none" w:sz="0" w:space="0" w:color="auto"/>
                        <w:left w:val="none" w:sz="0" w:space="0" w:color="auto"/>
                        <w:bottom w:val="none" w:sz="0" w:space="0" w:color="auto"/>
                        <w:right w:val="none" w:sz="0" w:space="0" w:color="auto"/>
                      </w:divBdr>
                      <w:divsChild>
                        <w:div w:id="12661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9379">
                  <w:marLeft w:val="0"/>
                  <w:marRight w:val="0"/>
                  <w:marTop w:val="0"/>
                  <w:marBottom w:val="0"/>
                  <w:divBdr>
                    <w:top w:val="none" w:sz="0" w:space="0" w:color="auto"/>
                    <w:left w:val="none" w:sz="0" w:space="0" w:color="auto"/>
                    <w:bottom w:val="none" w:sz="0" w:space="0" w:color="auto"/>
                    <w:right w:val="none" w:sz="0" w:space="0" w:color="auto"/>
                  </w:divBdr>
                </w:div>
              </w:divsChild>
            </w:div>
            <w:div w:id="1127621128">
              <w:marLeft w:val="0"/>
              <w:marRight w:val="0"/>
              <w:marTop w:val="0"/>
              <w:marBottom w:val="0"/>
              <w:divBdr>
                <w:top w:val="none" w:sz="0" w:space="0" w:color="auto"/>
                <w:left w:val="none" w:sz="0" w:space="0" w:color="auto"/>
                <w:bottom w:val="none" w:sz="0" w:space="0" w:color="auto"/>
                <w:right w:val="none" w:sz="0" w:space="0" w:color="auto"/>
              </w:divBdr>
              <w:divsChild>
                <w:div w:id="738482036">
                  <w:marLeft w:val="0"/>
                  <w:marRight w:val="0"/>
                  <w:marTop w:val="0"/>
                  <w:marBottom w:val="0"/>
                  <w:divBdr>
                    <w:top w:val="none" w:sz="0" w:space="0" w:color="auto"/>
                    <w:left w:val="none" w:sz="0" w:space="0" w:color="auto"/>
                    <w:bottom w:val="none" w:sz="0" w:space="0" w:color="auto"/>
                    <w:right w:val="none" w:sz="0" w:space="0" w:color="auto"/>
                  </w:divBdr>
                  <w:divsChild>
                    <w:div w:id="1648781107">
                      <w:marLeft w:val="0"/>
                      <w:marRight w:val="0"/>
                      <w:marTop w:val="0"/>
                      <w:marBottom w:val="0"/>
                      <w:divBdr>
                        <w:top w:val="none" w:sz="0" w:space="0" w:color="auto"/>
                        <w:left w:val="none" w:sz="0" w:space="0" w:color="auto"/>
                        <w:bottom w:val="none" w:sz="0" w:space="0" w:color="auto"/>
                        <w:right w:val="none" w:sz="0" w:space="0" w:color="auto"/>
                      </w:divBdr>
                      <w:divsChild>
                        <w:div w:id="44665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02555">
                  <w:marLeft w:val="0"/>
                  <w:marRight w:val="0"/>
                  <w:marTop w:val="0"/>
                  <w:marBottom w:val="0"/>
                  <w:divBdr>
                    <w:top w:val="none" w:sz="0" w:space="0" w:color="auto"/>
                    <w:left w:val="none" w:sz="0" w:space="0" w:color="auto"/>
                    <w:bottom w:val="none" w:sz="0" w:space="0" w:color="auto"/>
                    <w:right w:val="none" w:sz="0" w:space="0" w:color="auto"/>
                  </w:divBdr>
                </w:div>
              </w:divsChild>
            </w:div>
            <w:div w:id="1187675008">
              <w:marLeft w:val="0"/>
              <w:marRight w:val="0"/>
              <w:marTop w:val="0"/>
              <w:marBottom w:val="0"/>
              <w:divBdr>
                <w:top w:val="none" w:sz="0" w:space="0" w:color="auto"/>
                <w:left w:val="none" w:sz="0" w:space="0" w:color="auto"/>
                <w:bottom w:val="none" w:sz="0" w:space="0" w:color="auto"/>
                <w:right w:val="none" w:sz="0" w:space="0" w:color="auto"/>
              </w:divBdr>
              <w:divsChild>
                <w:div w:id="519897672">
                  <w:marLeft w:val="0"/>
                  <w:marRight w:val="0"/>
                  <w:marTop w:val="0"/>
                  <w:marBottom w:val="0"/>
                  <w:divBdr>
                    <w:top w:val="none" w:sz="0" w:space="0" w:color="auto"/>
                    <w:left w:val="none" w:sz="0" w:space="0" w:color="auto"/>
                    <w:bottom w:val="none" w:sz="0" w:space="0" w:color="auto"/>
                    <w:right w:val="none" w:sz="0" w:space="0" w:color="auto"/>
                  </w:divBdr>
                  <w:divsChild>
                    <w:div w:id="694690596">
                      <w:marLeft w:val="0"/>
                      <w:marRight w:val="0"/>
                      <w:marTop w:val="0"/>
                      <w:marBottom w:val="0"/>
                      <w:divBdr>
                        <w:top w:val="none" w:sz="0" w:space="0" w:color="auto"/>
                        <w:left w:val="none" w:sz="0" w:space="0" w:color="auto"/>
                        <w:bottom w:val="none" w:sz="0" w:space="0" w:color="auto"/>
                        <w:right w:val="none" w:sz="0" w:space="0" w:color="auto"/>
                      </w:divBdr>
                      <w:divsChild>
                        <w:div w:id="129237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82577">
                  <w:marLeft w:val="0"/>
                  <w:marRight w:val="0"/>
                  <w:marTop w:val="0"/>
                  <w:marBottom w:val="0"/>
                  <w:divBdr>
                    <w:top w:val="none" w:sz="0" w:space="0" w:color="auto"/>
                    <w:left w:val="none" w:sz="0" w:space="0" w:color="auto"/>
                    <w:bottom w:val="none" w:sz="0" w:space="0" w:color="auto"/>
                    <w:right w:val="none" w:sz="0" w:space="0" w:color="auto"/>
                  </w:divBdr>
                </w:div>
              </w:divsChild>
            </w:div>
            <w:div w:id="1304039506">
              <w:marLeft w:val="0"/>
              <w:marRight w:val="0"/>
              <w:marTop w:val="0"/>
              <w:marBottom w:val="0"/>
              <w:divBdr>
                <w:top w:val="none" w:sz="0" w:space="0" w:color="auto"/>
                <w:left w:val="none" w:sz="0" w:space="0" w:color="auto"/>
                <w:bottom w:val="none" w:sz="0" w:space="0" w:color="auto"/>
                <w:right w:val="none" w:sz="0" w:space="0" w:color="auto"/>
              </w:divBdr>
              <w:divsChild>
                <w:div w:id="505293015">
                  <w:marLeft w:val="0"/>
                  <w:marRight w:val="0"/>
                  <w:marTop w:val="0"/>
                  <w:marBottom w:val="0"/>
                  <w:divBdr>
                    <w:top w:val="none" w:sz="0" w:space="0" w:color="auto"/>
                    <w:left w:val="none" w:sz="0" w:space="0" w:color="auto"/>
                    <w:bottom w:val="none" w:sz="0" w:space="0" w:color="auto"/>
                    <w:right w:val="none" w:sz="0" w:space="0" w:color="auto"/>
                  </w:divBdr>
                </w:div>
                <w:div w:id="1120804976">
                  <w:marLeft w:val="0"/>
                  <w:marRight w:val="0"/>
                  <w:marTop w:val="0"/>
                  <w:marBottom w:val="0"/>
                  <w:divBdr>
                    <w:top w:val="none" w:sz="0" w:space="0" w:color="auto"/>
                    <w:left w:val="none" w:sz="0" w:space="0" w:color="auto"/>
                    <w:bottom w:val="none" w:sz="0" w:space="0" w:color="auto"/>
                    <w:right w:val="none" w:sz="0" w:space="0" w:color="auto"/>
                  </w:divBdr>
                  <w:divsChild>
                    <w:div w:id="1798572241">
                      <w:marLeft w:val="0"/>
                      <w:marRight w:val="0"/>
                      <w:marTop w:val="0"/>
                      <w:marBottom w:val="0"/>
                      <w:divBdr>
                        <w:top w:val="none" w:sz="0" w:space="0" w:color="auto"/>
                        <w:left w:val="none" w:sz="0" w:space="0" w:color="auto"/>
                        <w:bottom w:val="none" w:sz="0" w:space="0" w:color="auto"/>
                        <w:right w:val="none" w:sz="0" w:space="0" w:color="auto"/>
                      </w:divBdr>
                      <w:divsChild>
                        <w:div w:id="198150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883888">
              <w:marLeft w:val="0"/>
              <w:marRight w:val="0"/>
              <w:marTop w:val="0"/>
              <w:marBottom w:val="0"/>
              <w:divBdr>
                <w:top w:val="none" w:sz="0" w:space="0" w:color="auto"/>
                <w:left w:val="none" w:sz="0" w:space="0" w:color="auto"/>
                <w:bottom w:val="none" w:sz="0" w:space="0" w:color="auto"/>
                <w:right w:val="none" w:sz="0" w:space="0" w:color="auto"/>
              </w:divBdr>
              <w:divsChild>
                <w:div w:id="1364597073">
                  <w:marLeft w:val="0"/>
                  <w:marRight w:val="0"/>
                  <w:marTop w:val="0"/>
                  <w:marBottom w:val="0"/>
                  <w:divBdr>
                    <w:top w:val="none" w:sz="0" w:space="0" w:color="auto"/>
                    <w:left w:val="none" w:sz="0" w:space="0" w:color="auto"/>
                    <w:bottom w:val="none" w:sz="0" w:space="0" w:color="auto"/>
                    <w:right w:val="none" w:sz="0" w:space="0" w:color="auto"/>
                  </w:divBdr>
                  <w:divsChild>
                    <w:div w:id="467552870">
                      <w:marLeft w:val="0"/>
                      <w:marRight w:val="0"/>
                      <w:marTop w:val="0"/>
                      <w:marBottom w:val="0"/>
                      <w:divBdr>
                        <w:top w:val="none" w:sz="0" w:space="0" w:color="auto"/>
                        <w:left w:val="none" w:sz="0" w:space="0" w:color="auto"/>
                        <w:bottom w:val="none" w:sz="0" w:space="0" w:color="auto"/>
                        <w:right w:val="none" w:sz="0" w:space="0" w:color="auto"/>
                      </w:divBdr>
                      <w:divsChild>
                        <w:div w:id="194827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19096">
                  <w:marLeft w:val="0"/>
                  <w:marRight w:val="0"/>
                  <w:marTop w:val="0"/>
                  <w:marBottom w:val="0"/>
                  <w:divBdr>
                    <w:top w:val="none" w:sz="0" w:space="0" w:color="auto"/>
                    <w:left w:val="none" w:sz="0" w:space="0" w:color="auto"/>
                    <w:bottom w:val="none" w:sz="0" w:space="0" w:color="auto"/>
                    <w:right w:val="none" w:sz="0" w:space="0" w:color="auto"/>
                  </w:divBdr>
                </w:div>
              </w:divsChild>
            </w:div>
            <w:div w:id="1344934661">
              <w:marLeft w:val="0"/>
              <w:marRight w:val="0"/>
              <w:marTop w:val="0"/>
              <w:marBottom w:val="0"/>
              <w:divBdr>
                <w:top w:val="none" w:sz="0" w:space="0" w:color="auto"/>
                <w:left w:val="none" w:sz="0" w:space="0" w:color="auto"/>
                <w:bottom w:val="none" w:sz="0" w:space="0" w:color="auto"/>
                <w:right w:val="none" w:sz="0" w:space="0" w:color="auto"/>
              </w:divBdr>
              <w:divsChild>
                <w:div w:id="1207792777">
                  <w:marLeft w:val="0"/>
                  <w:marRight w:val="0"/>
                  <w:marTop w:val="0"/>
                  <w:marBottom w:val="0"/>
                  <w:divBdr>
                    <w:top w:val="none" w:sz="0" w:space="0" w:color="auto"/>
                    <w:left w:val="none" w:sz="0" w:space="0" w:color="auto"/>
                    <w:bottom w:val="none" w:sz="0" w:space="0" w:color="auto"/>
                    <w:right w:val="none" w:sz="0" w:space="0" w:color="auto"/>
                  </w:divBdr>
                  <w:divsChild>
                    <w:div w:id="1643315248">
                      <w:marLeft w:val="0"/>
                      <w:marRight w:val="0"/>
                      <w:marTop w:val="0"/>
                      <w:marBottom w:val="0"/>
                      <w:divBdr>
                        <w:top w:val="none" w:sz="0" w:space="0" w:color="auto"/>
                        <w:left w:val="none" w:sz="0" w:space="0" w:color="auto"/>
                        <w:bottom w:val="none" w:sz="0" w:space="0" w:color="auto"/>
                        <w:right w:val="none" w:sz="0" w:space="0" w:color="auto"/>
                      </w:divBdr>
                      <w:divsChild>
                        <w:div w:id="1356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64713">
                  <w:marLeft w:val="0"/>
                  <w:marRight w:val="0"/>
                  <w:marTop w:val="0"/>
                  <w:marBottom w:val="0"/>
                  <w:divBdr>
                    <w:top w:val="none" w:sz="0" w:space="0" w:color="auto"/>
                    <w:left w:val="none" w:sz="0" w:space="0" w:color="auto"/>
                    <w:bottom w:val="none" w:sz="0" w:space="0" w:color="auto"/>
                    <w:right w:val="none" w:sz="0" w:space="0" w:color="auto"/>
                  </w:divBdr>
                </w:div>
              </w:divsChild>
            </w:div>
            <w:div w:id="1383093014">
              <w:marLeft w:val="0"/>
              <w:marRight w:val="0"/>
              <w:marTop w:val="0"/>
              <w:marBottom w:val="0"/>
              <w:divBdr>
                <w:top w:val="none" w:sz="0" w:space="0" w:color="auto"/>
                <w:left w:val="none" w:sz="0" w:space="0" w:color="auto"/>
                <w:bottom w:val="none" w:sz="0" w:space="0" w:color="auto"/>
                <w:right w:val="none" w:sz="0" w:space="0" w:color="auto"/>
              </w:divBdr>
              <w:divsChild>
                <w:div w:id="189150691">
                  <w:marLeft w:val="0"/>
                  <w:marRight w:val="0"/>
                  <w:marTop w:val="0"/>
                  <w:marBottom w:val="0"/>
                  <w:divBdr>
                    <w:top w:val="none" w:sz="0" w:space="0" w:color="auto"/>
                    <w:left w:val="none" w:sz="0" w:space="0" w:color="auto"/>
                    <w:bottom w:val="none" w:sz="0" w:space="0" w:color="auto"/>
                    <w:right w:val="none" w:sz="0" w:space="0" w:color="auto"/>
                  </w:divBdr>
                </w:div>
                <w:div w:id="1684624562">
                  <w:marLeft w:val="0"/>
                  <w:marRight w:val="0"/>
                  <w:marTop w:val="0"/>
                  <w:marBottom w:val="0"/>
                  <w:divBdr>
                    <w:top w:val="none" w:sz="0" w:space="0" w:color="auto"/>
                    <w:left w:val="none" w:sz="0" w:space="0" w:color="auto"/>
                    <w:bottom w:val="none" w:sz="0" w:space="0" w:color="auto"/>
                    <w:right w:val="none" w:sz="0" w:space="0" w:color="auto"/>
                  </w:divBdr>
                  <w:divsChild>
                    <w:div w:id="1912542646">
                      <w:marLeft w:val="0"/>
                      <w:marRight w:val="0"/>
                      <w:marTop w:val="0"/>
                      <w:marBottom w:val="0"/>
                      <w:divBdr>
                        <w:top w:val="none" w:sz="0" w:space="0" w:color="auto"/>
                        <w:left w:val="none" w:sz="0" w:space="0" w:color="auto"/>
                        <w:bottom w:val="none" w:sz="0" w:space="0" w:color="auto"/>
                        <w:right w:val="none" w:sz="0" w:space="0" w:color="auto"/>
                      </w:divBdr>
                      <w:divsChild>
                        <w:div w:id="171195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02138">
              <w:marLeft w:val="0"/>
              <w:marRight w:val="0"/>
              <w:marTop w:val="0"/>
              <w:marBottom w:val="0"/>
              <w:divBdr>
                <w:top w:val="none" w:sz="0" w:space="0" w:color="auto"/>
                <w:left w:val="none" w:sz="0" w:space="0" w:color="auto"/>
                <w:bottom w:val="none" w:sz="0" w:space="0" w:color="auto"/>
                <w:right w:val="none" w:sz="0" w:space="0" w:color="auto"/>
              </w:divBdr>
              <w:divsChild>
                <w:div w:id="922421485">
                  <w:marLeft w:val="0"/>
                  <w:marRight w:val="0"/>
                  <w:marTop w:val="0"/>
                  <w:marBottom w:val="0"/>
                  <w:divBdr>
                    <w:top w:val="none" w:sz="0" w:space="0" w:color="auto"/>
                    <w:left w:val="none" w:sz="0" w:space="0" w:color="auto"/>
                    <w:bottom w:val="none" w:sz="0" w:space="0" w:color="auto"/>
                    <w:right w:val="none" w:sz="0" w:space="0" w:color="auto"/>
                  </w:divBdr>
                  <w:divsChild>
                    <w:div w:id="822045885">
                      <w:marLeft w:val="0"/>
                      <w:marRight w:val="0"/>
                      <w:marTop w:val="0"/>
                      <w:marBottom w:val="0"/>
                      <w:divBdr>
                        <w:top w:val="none" w:sz="0" w:space="0" w:color="auto"/>
                        <w:left w:val="none" w:sz="0" w:space="0" w:color="auto"/>
                        <w:bottom w:val="none" w:sz="0" w:space="0" w:color="auto"/>
                        <w:right w:val="none" w:sz="0" w:space="0" w:color="auto"/>
                      </w:divBdr>
                      <w:divsChild>
                        <w:div w:id="7203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273">
                  <w:marLeft w:val="0"/>
                  <w:marRight w:val="0"/>
                  <w:marTop w:val="0"/>
                  <w:marBottom w:val="0"/>
                  <w:divBdr>
                    <w:top w:val="none" w:sz="0" w:space="0" w:color="auto"/>
                    <w:left w:val="none" w:sz="0" w:space="0" w:color="auto"/>
                    <w:bottom w:val="none" w:sz="0" w:space="0" w:color="auto"/>
                    <w:right w:val="none" w:sz="0" w:space="0" w:color="auto"/>
                  </w:divBdr>
                </w:div>
              </w:divsChild>
            </w:div>
            <w:div w:id="1422793530">
              <w:marLeft w:val="0"/>
              <w:marRight w:val="0"/>
              <w:marTop w:val="0"/>
              <w:marBottom w:val="0"/>
              <w:divBdr>
                <w:top w:val="none" w:sz="0" w:space="0" w:color="auto"/>
                <w:left w:val="none" w:sz="0" w:space="0" w:color="auto"/>
                <w:bottom w:val="none" w:sz="0" w:space="0" w:color="auto"/>
                <w:right w:val="none" w:sz="0" w:space="0" w:color="auto"/>
              </w:divBdr>
              <w:divsChild>
                <w:div w:id="337082509">
                  <w:marLeft w:val="0"/>
                  <w:marRight w:val="0"/>
                  <w:marTop w:val="0"/>
                  <w:marBottom w:val="0"/>
                  <w:divBdr>
                    <w:top w:val="none" w:sz="0" w:space="0" w:color="auto"/>
                    <w:left w:val="none" w:sz="0" w:space="0" w:color="auto"/>
                    <w:bottom w:val="none" w:sz="0" w:space="0" w:color="auto"/>
                    <w:right w:val="none" w:sz="0" w:space="0" w:color="auto"/>
                  </w:divBdr>
                </w:div>
                <w:div w:id="1083070569">
                  <w:marLeft w:val="0"/>
                  <w:marRight w:val="0"/>
                  <w:marTop w:val="0"/>
                  <w:marBottom w:val="0"/>
                  <w:divBdr>
                    <w:top w:val="none" w:sz="0" w:space="0" w:color="auto"/>
                    <w:left w:val="none" w:sz="0" w:space="0" w:color="auto"/>
                    <w:bottom w:val="none" w:sz="0" w:space="0" w:color="auto"/>
                    <w:right w:val="none" w:sz="0" w:space="0" w:color="auto"/>
                  </w:divBdr>
                  <w:divsChild>
                    <w:div w:id="1518273408">
                      <w:marLeft w:val="0"/>
                      <w:marRight w:val="0"/>
                      <w:marTop w:val="0"/>
                      <w:marBottom w:val="0"/>
                      <w:divBdr>
                        <w:top w:val="none" w:sz="0" w:space="0" w:color="auto"/>
                        <w:left w:val="none" w:sz="0" w:space="0" w:color="auto"/>
                        <w:bottom w:val="none" w:sz="0" w:space="0" w:color="auto"/>
                        <w:right w:val="none" w:sz="0" w:space="0" w:color="auto"/>
                      </w:divBdr>
                      <w:divsChild>
                        <w:div w:id="49861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458488">
              <w:marLeft w:val="0"/>
              <w:marRight w:val="0"/>
              <w:marTop w:val="0"/>
              <w:marBottom w:val="0"/>
              <w:divBdr>
                <w:top w:val="none" w:sz="0" w:space="0" w:color="auto"/>
                <w:left w:val="none" w:sz="0" w:space="0" w:color="auto"/>
                <w:bottom w:val="none" w:sz="0" w:space="0" w:color="auto"/>
                <w:right w:val="none" w:sz="0" w:space="0" w:color="auto"/>
              </w:divBdr>
              <w:divsChild>
                <w:div w:id="177157389">
                  <w:marLeft w:val="0"/>
                  <w:marRight w:val="0"/>
                  <w:marTop w:val="0"/>
                  <w:marBottom w:val="0"/>
                  <w:divBdr>
                    <w:top w:val="none" w:sz="0" w:space="0" w:color="auto"/>
                    <w:left w:val="none" w:sz="0" w:space="0" w:color="auto"/>
                    <w:bottom w:val="none" w:sz="0" w:space="0" w:color="auto"/>
                    <w:right w:val="none" w:sz="0" w:space="0" w:color="auto"/>
                  </w:divBdr>
                </w:div>
                <w:div w:id="286814986">
                  <w:marLeft w:val="0"/>
                  <w:marRight w:val="0"/>
                  <w:marTop w:val="0"/>
                  <w:marBottom w:val="0"/>
                  <w:divBdr>
                    <w:top w:val="none" w:sz="0" w:space="0" w:color="auto"/>
                    <w:left w:val="none" w:sz="0" w:space="0" w:color="auto"/>
                    <w:bottom w:val="none" w:sz="0" w:space="0" w:color="auto"/>
                    <w:right w:val="none" w:sz="0" w:space="0" w:color="auto"/>
                  </w:divBdr>
                  <w:divsChild>
                    <w:div w:id="1830553534">
                      <w:marLeft w:val="0"/>
                      <w:marRight w:val="0"/>
                      <w:marTop w:val="0"/>
                      <w:marBottom w:val="0"/>
                      <w:divBdr>
                        <w:top w:val="none" w:sz="0" w:space="0" w:color="auto"/>
                        <w:left w:val="none" w:sz="0" w:space="0" w:color="auto"/>
                        <w:bottom w:val="none" w:sz="0" w:space="0" w:color="auto"/>
                        <w:right w:val="none" w:sz="0" w:space="0" w:color="auto"/>
                      </w:divBdr>
                      <w:divsChild>
                        <w:div w:id="72806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566342">
              <w:marLeft w:val="0"/>
              <w:marRight w:val="0"/>
              <w:marTop w:val="0"/>
              <w:marBottom w:val="0"/>
              <w:divBdr>
                <w:top w:val="none" w:sz="0" w:space="0" w:color="auto"/>
                <w:left w:val="none" w:sz="0" w:space="0" w:color="auto"/>
                <w:bottom w:val="none" w:sz="0" w:space="0" w:color="auto"/>
                <w:right w:val="none" w:sz="0" w:space="0" w:color="auto"/>
              </w:divBdr>
              <w:divsChild>
                <w:div w:id="1435394846">
                  <w:marLeft w:val="0"/>
                  <w:marRight w:val="0"/>
                  <w:marTop w:val="0"/>
                  <w:marBottom w:val="0"/>
                  <w:divBdr>
                    <w:top w:val="none" w:sz="0" w:space="0" w:color="auto"/>
                    <w:left w:val="none" w:sz="0" w:space="0" w:color="auto"/>
                    <w:bottom w:val="none" w:sz="0" w:space="0" w:color="auto"/>
                    <w:right w:val="none" w:sz="0" w:space="0" w:color="auto"/>
                  </w:divBdr>
                  <w:divsChild>
                    <w:div w:id="2133595516">
                      <w:marLeft w:val="0"/>
                      <w:marRight w:val="0"/>
                      <w:marTop w:val="0"/>
                      <w:marBottom w:val="0"/>
                      <w:divBdr>
                        <w:top w:val="none" w:sz="0" w:space="0" w:color="auto"/>
                        <w:left w:val="none" w:sz="0" w:space="0" w:color="auto"/>
                        <w:bottom w:val="none" w:sz="0" w:space="0" w:color="auto"/>
                        <w:right w:val="none" w:sz="0" w:space="0" w:color="auto"/>
                      </w:divBdr>
                      <w:divsChild>
                        <w:div w:id="157693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8226">
                  <w:marLeft w:val="0"/>
                  <w:marRight w:val="0"/>
                  <w:marTop w:val="0"/>
                  <w:marBottom w:val="0"/>
                  <w:divBdr>
                    <w:top w:val="none" w:sz="0" w:space="0" w:color="auto"/>
                    <w:left w:val="none" w:sz="0" w:space="0" w:color="auto"/>
                    <w:bottom w:val="none" w:sz="0" w:space="0" w:color="auto"/>
                    <w:right w:val="none" w:sz="0" w:space="0" w:color="auto"/>
                  </w:divBdr>
                </w:div>
              </w:divsChild>
            </w:div>
            <w:div w:id="1605915526">
              <w:marLeft w:val="0"/>
              <w:marRight w:val="0"/>
              <w:marTop w:val="0"/>
              <w:marBottom w:val="0"/>
              <w:divBdr>
                <w:top w:val="none" w:sz="0" w:space="0" w:color="auto"/>
                <w:left w:val="none" w:sz="0" w:space="0" w:color="auto"/>
                <w:bottom w:val="none" w:sz="0" w:space="0" w:color="auto"/>
                <w:right w:val="none" w:sz="0" w:space="0" w:color="auto"/>
              </w:divBdr>
              <w:divsChild>
                <w:div w:id="211617782">
                  <w:marLeft w:val="0"/>
                  <w:marRight w:val="0"/>
                  <w:marTop w:val="0"/>
                  <w:marBottom w:val="0"/>
                  <w:divBdr>
                    <w:top w:val="none" w:sz="0" w:space="0" w:color="auto"/>
                    <w:left w:val="none" w:sz="0" w:space="0" w:color="auto"/>
                    <w:bottom w:val="none" w:sz="0" w:space="0" w:color="auto"/>
                    <w:right w:val="none" w:sz="0" w:space="0" w:color="auto"/>
                  </w:divBdr>
                </w:div>
                <w:div w:id="658458810">
                  <w:marLeft w:val="0"/>
                  <w:marRight w:val="0"/>
                  <w:marTop w:val="0"/>
                  <w:marBottom w:val="0"/>
                  <w:divBdr>
                    <w:top w:val="none" w:sz="0" w:space="0" w:color="auto"/>
                    <w:left w:val="none" w:sz="0" w:space="0" w:color="auto"/>
                    <w:bottom w:val="none" w:sz="0" w:space="0" w:color="auto"/>
                    <w:right w:val="none" w:sz="0" w:space="0" w:color="auto"/>
                  </w:divBdr>
                  <w:divsChild>
                    <w:div w:id="1494880999">
                      <w:marLeft w:val="0"/>
                      <w:marRight w:val="0"/>
                      <w:marTop w:val="0"/>
                      <w:marBottom w:val="0"/>
                      <w:divBdr>
                        <w:top w:val="none" w:sz="0" w:space="0" w:color="auto"/>
                        <w:left w:val="none" w:sz="0" w:space="0" w:color="auto"/>
                        <w:bottom w:val="none" w:sz="0" w:space="0" w:color="auto"/>
                        <w:right w:val="none" w:sz="0" w:space="0" w:color="auto"/>
                      </w:divBdr>
                      <w:divsChild>
                        <w:div w:id="38171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90291">
              <w:marLeft w:val="0"/>
              <w:marRight w:val="0"/>
              <w:marTop w:val="0"/>
              <w:marBottom w:val="0"/>
              <w:divBdr>
                <w:top w:val="none" w:sz="0" w:space="0" w:color="auto"/>
                <w:left w:val="none" w:sz="0" w:space="0" w:color="auto"/>
                <w:bottom w:val="none" w:sz="0" w:space="0" w:color="auto"/>
                <w:right w:val="none" w:sz="0" w:space="0" w:color="auto"/>
              </w:divBdr>
              <w:divsChild>
                <w:div w:id="145902249">
                  <w:marLeft w:val="0"/>
                  <w:marRight w:val="0"/>
                  <w:marTop w:val="0"/>
                  <w:marBottom w:val="0"/>
                  <w:divBdr>
                    <w:top w:val="none" w:sz="0" w:space="0" w:color="auto"/>
                    <w:left w:val="none" w:sz="0" w:space="0" w:color="auto"/>
                    <w:bottom w:val="none" w:sz="0" w:space="0" w:color="auto"/>
                    <w:right w:val="none" w:sz="0" w:space="0" w:color="auto"/>
                  </w:divBdr>
                </w:div>
                <w:div w:id="157311952">
                  <w:marLeft w:val="0"/>
                  <w:marRight w:val="0"/>
                  <w:marTop w:val="0"/>
                  <w:marBottom w:val="0"/>
                  <w:divBdr>
                    <w:top w:val="none" w:sz="0" w:space="0" w:color="auto"/>
                    <w:left w:val="none" w:sz="0" w:space="0" w:color="auto"/>
                    <w:bottom w:val="none" w:sz="0" w:space="0" w:color="auto"/>
                    <w:right w:val="none" w:sz="0" w:space="0" w:color="auto"/>
                  </w:divBdr>
                  <w:divsChild>
                    <w:div w:id="82653328">
                      <w:marLeft w:val="0"/>
                      <w:marRight w:val="0"/>
                      <w:marTop w:val="0"/>
                      <w:marBottom w:val="0"/>
                      <w:divBdr>
                        <w:top w:val="none" w:sz="0" w:space="0" w:color="auto"/>
                        <w:left w:val="none" w:sz="0" w:space="0" w:color="auto"/>
                        <w:bottom w:val="none" w:sz="0" w:space="0" w:color="auto"/>
                        <w:right w:val="none" w:sz="0" w:space="0" w:color="auto"/>
                      </w:divBdr>
                      <w:divsChild>
                        <w:div w:id="209180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078785">
              <w:marLeft w:val="0"/>
              <w:marRight w:val="0"/>
              <w:marTop w:val="0"/>
              <w:marBottom w:val="0"/>
              <w:divBdr>
                <w:top w:val="none" w:sz="0" w:space="0" w:color="auto"/>
                <w:left w:val="none" w:sz="0" w:space="0" w:color="auto"/>
                <w:bottom w:val="none" w:sz="0" w:space="0" w:color="auto"/>
                <w:right w:val="none" w:sz="0" w:space="0" w:color="auto"/>
              </w:divBdr>
              <w:divsChild>
                <w:div w:id="500045469">
                  <w:marLeft w:val="0"/>
                  <w:marRight w:val="0"/>
                  <w:marTop w:val="0"/>
                  <w:marBottom w:val="0"/>
                  <w:divBdr>
                    <w:top w:val="none" w:sz="0" w:space="0" w:color="auto"/>
                    <w:left w:val="none" w:sz="0" w:space="0" w:color="auto"/>
                    <w:bottom w:val="none" w:sz="0" w:space="0" w:color="auto"/>
                    <w:right w:val="none" w:sz="0" w:space="0" w:color="auto"/>
                  </w:divBdr>
                  <w:divsChild>
                    <w:div w:id="2026133067">
                      <w:marLeft w:val="0"/>
                      <w:marRight w:val="0"/>
                      <w:marTop w:val="0"/>
                      <w:marBottom w:val="0"/>
                      <w:divBdr>
                        <w:top w:val="none" w:sz="0" w:space="0" w:color="auto"/>
                        <w:left w:val="none" w:sz="0" w:space="0" w:color="auto"/>
                        <w:bottom w:val="none" w:sz="0" w:space="0" w:color="auto"/>
                        <w:right w:val="none" w:sz="0" w:space="0" w:color="auto"/>
                      </w:divBdr>
                      <w:divsChild>
                        <w:div w:id="198674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6389">
                  <w:marLeft w:val="0"/>
                  <w:marRight w:val="0"/>
                  <w:marTop w:val="0"/>
                  <w:marBottom w:val="0"/>
                  <w:divBdr>
                    <w:top w:val="none" w:sz="0" w:space="0" w:color="auto"/>
                    <w:left w:val="none" w:sz="0" w:space="0" w:color="auto"/>
                    <w:bottom w:val="none" w:sz="0" w:space="0" w:color="auto"/>
                    <w:right w:val="none" w:sz="0" w:space="0" w:color="auto"/>
                  </w:divBdr>
                </w:div>
              </w:divsChild>
            </w:div>
            <w:div w:id="1729572691">
              <w:marLeft w:val="0"/>
              <w:marRight w:val="0"/>
              <w:marTop w:val="0"/>
              <w:marBottom w:val="0"/>
              <w:divBdr>
                <w:top w:val="none" w:sz="0" w:space="0" w:color="auto"/>
                <w:left w:val="none" w:sz="0" w:space="0" w:color="auto"/>
                <w:bottom w:val="none" w:sz="0" w:space="0" w:color="auto"/>
                <w:right w:val="none" w:sz="0" w:space="0" w:color="auto"/>
              </w:divBdr>
              <w:divsChild>
                <w:div w:id="10687745">
                  <w:marLeft w:val="0"/>
                  <w:marRight w:val="0"/>
                  <w:marTop w:val="0"/>
                  <w:marBottom w:val="0"/>
                  <w:divBdr>
                    <w:top w:val="none" w:sz="0" w:space="0" w:color="auto"/>
                    <w:left w:val="none" w:sz="0" w:space="0" w:color="auto"/>
                    <w:bottom w:val="none" w:sz="0" w:space="0" w:color="auto"/>
                    <w:right w:val="none" w:sz="0" w:space="0" w:color="auto"/>
                  </w:divBdr>
                </w:div>
                <w:div w:id="966424256">
                  <w:marLeft w:val="0"/>
                  <w:marRight w:val="0"/>
                  <w:marTop w:val="0"/>
                  <w:marBottom w:val="0"/>
                  <w:divBdr>
                    <w:top w:val="none" w:sz="0" w:space="0" w:color="auto"/>
                    <w:left w:val="none" w:sz="0" w:space="0" w:color="auto"/>
                    <w:bottom w:val="none" w:sz="0" w:space="0" w:color="auto"/>
                    <w:right w:val="none" w:sz="0" w:space="0" w:color="auto"/>
                  </w:divBdr>
                  <w:divsChild>
                    <w:div w:id="2104256107">
                      <w:marLeft w:val="0"/>
                      <w:marRight w:val="0"/>
                      <w:marTop w:val="0"/>
                      <w:marBottom w:val="0"/>
                      <w:divBdr>
                        <w:top w:val="none" w:sz="0" w:space="0" w:color="auto"/>
                        <w:left w:val="none" w:sz="0" w:space="0" w:color="auto"/>
                        <w:bottom w:val="none" w:sz="0" w:space="0" w:color="auto"/>
                        <w:right w:val="none" w:sz="0" w:space="0" w:color="auto"/>
                      </w:divBdr>
                      <w:divsChild>
                        <w:div w:id="4921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053347">
              <w:marLeft w:val="0"/>
              <w:marRight w:val="0"/>
              <w:marTop w:val="0"/>
              <w:marBottom w:val="0"/>
              <w:divBdr>
                <w:top w:val="none" w:sz="0" w:space="0" w:color="auto"/>
                <w:left w:val="none" w:sz="0" w:space="0" w:color="auto"/>
                <w:bottom w:val="none" w:sz="0" w:space="0" w:color="auto"/>
                <w:right w:val="none" w:sz="0" w:space="0" w:color="auto"/>
              </w:divBdr>
              <w:divsChild>
                <w:div w:id="734081897">
                  <w:marLeft w:val="0"/>
                  <w:marRight w:val="0"/>
                  <w:marTop w:val="0"/>
                  <w:marBottom w:val="0"/>
                  <w:divBdr>
                    <w:top w:val="none" w:sz="0" w:space="0" w:color="auto"/>
                    <w:left w:val="none" w:sz="0" w:space="0" w:color="auto"/>
                    <w:bottom w:val="none" w:sz="0" w:space="0" w:color="auto"/>
                    <w:right w:val="none" w:sz="0" w:space="0" w:color="auto"/>
                  </w:divBdr>
                </w:div>
                <w:div w:id="1709181745">
                  <w:marLeft w:val="0"/>
                  <w:marRight w:val="0"/>
                  <w:marTop w:val="0"/>
                  <w:marBottom w:val="0"/>
                  <w:divBdr>
                    <w:top w:val="none" w:sz="0" w:space="0" w:color="auto"/>
                    <w:left w:val="none" w:sz="0" w:space="0" w:color="auto"/>
                    <w:bottom w:val="none" w:sz="0" w:space="0" w:color="auto"/>
                    <w:right w:val="none" w:sz="0" w:space="0" w:color="auto"/>
                  </w:divBdr>
                  <w:divsChild>
                    <w:div w:id="2040273961">
                      <w:marLeft w:val="0"/>
                      <w:marRight w:val="0"/>
                      <w:marTop w:val="0"/>
                      <w:marBottom w:val="0"/>
                      <w:divBdr>
                        <w:top w:val="none" w:sz="0" w:space="0" w:color="auto"/>
                        <w:left w:val="none" w:sz="0" w:space="0" w:color="auto"/>
                        <w:bottom w:val="none" w:sz="0" w:space="0" w:color="auto"/>
                        <w:right w:val="none" w:sz="0" w:space="0" w:color="auto"/>
                      </w:divBdr>
                      <w:divsChild>
                        <w:div w:id="111594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137108">
              <w:marLeft w:val="0"/>
              <w:marRight w:val="0"/>
              <w:marTop w:val="0"/>
              <w:marBottom w:val="0"/>
              <w:divBdr>
                <w:top w:val="none" w:sz="0" w:space="0" w:color="auto"/>
                <w:left w:val="none" w:sz="0" w:space="0" w:color="auto"/>
                <w:bottom w:val="none" w:sz="0" w:space="0" w:color="auto"/>
                <w:right w:val="none" w:sz="0" w:space="0" w:color="auto"/>
              </w:divBdr>
              <w:divsChild>
                <w:div w:id="799764127">
                  <w:marLeft w:val="0"/>
                  <w:marRight w:val="0"/>
                  <w:marTop w:val="0"/>
                  <w:marBottom w:val="0"/>
                  <w:divBdr>
                    <w:top w:val="none" w:sz="0" w:space="0" w:color="auto"/>
                    <w:left w:val="none" w:sz="0" w:space="0" w:color="auto"/>
                    <w:bottom w:val="none" w:sz="0" w:space="0" w:color="auto"/>
                    <w:right w:val="none" w:sz="0" w:space="0" w:color="auto"/>
                  </w:divBdr>
                </w:div>
                <w:div w:id="1273784143">
                  <w:marLeft w:val="0"/>
                  <w:marRight w:val="0"/>
                  <w:marTop w:val="0"/>
                  <w:marBottom w:val="0"/>
                  <w:divBdr>
                    <w:top w:val="none" w:sz="0" w:space="0" w:color="auto"/>
                    <w:left w:val="none" w:sz="0" w:space="0" w:color="auto"/>
                    <w:bottom w:val="none" w:sz="0" w:space="0" w:color="auto"/>
                    <w:right w:val="none" w:sz="0" w:space="0" w:color="auto"/>
                  </w:divBdr>
                  <w:divsChild>
                    <w:div w:id="988439971">
                      <w:marLeft w:val="0"/>
                      <w:marRight w:val="0"/>
                      <w:marTop w:val="0"/>
                      <w:marBottom w:val="0"/>
                      <w:divBdr>
                        <w:top w:val="none" w:sz="0" w:space="0" w:color="auto"/>
                        <w:left w:val="none" w:sz="0" w:space="0" w:color="auto"/>
                        <w:bottom w:val="none" w:sz="0" w:space="0" w:color="auto"/>
                        <w:right w:val="none" w:sz="0" w:space="0" w:color="auto"/>
                      </w:divBdr>
                      <w:divsChild>
                        <w:div w:id="177408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596136">
              <w:marLeft w:val="0"/>
              <w:marRight w:val="0"/>
              <w:marTop w:val="0"/>
              <w:marBottom w:val="0"/>
              <w:divBdr>
                <w:top w:val="none" w:sz="0" w:space="0" w:color="auto"/>
                <w:left w:val="none" w:sz="0" w:space="0" w:color="auto"/>
                <w:bottom w:val="none" w:sz="0" w:space="0" w:color="auto"/>
                <w:right w:val="none" w:sz="0" w:space="0" w:color="auto"/>
              </w:divBdr>
              <w:divsChild>
                <w:div w:id="1012688779">
                  <w:marLeft w:val="0"/>
                  <w:marRight w:val="0"/>
                  <w:marTop w:val="0"/>
                  <w:marBottom w:val="0"/>
                  <w:divBdr>
                    <w:top w:val="none" w:sz="0" w:space="0" w:color="auto"/>
                    <w:left w:val="none" w:sz="0" w:space="0" w:color="auto"/>
                    <w:bottom w:val="none" w:sz="0" w:space="0" w:color="auto"/>
                    <w:right w:val="none" w:sz="0" w:space="0" w:color="auto"/>
                  </w:divBdr>
                </w:div>
                <w:div w:id="1913469310">
                  <w:marLeft w:val="0"/>
                  <w:marRight w:val="0"/>
                  <w:marTop w:val="0"/>
                  <w:marBottom w:val="0"/>
                  <w:divBdr>
                    <w:top w:val="none" w:sz="0" w:space="0" w:color="auto"/>
                    <w:left w:val="none" w:sz="0" w:space="0" w:color="auto"/>
                    <w:bottom w:val="none" w:sz="0" w:space="0" w:color="auto"/>
                    <w:right w:val="none" w:sz="0" w:space="0" w:color="auto"/>
                  </w:divBdr>
                  <w:divsChild>
                    <w:div w:id="523516748">
                      <w:marLeft w:val="0"/>
                      <w:marRight w:val="0"/>
                      <w:marTop w:val="0"/>
                      <w:marBottom w:val="0"/>
                      <w:divBdr>
                        <w:top w:val="none" w:sz="0" w:space="0" w:color="auto"/>
                        <w:left w:val="none" w:sz="0" w:space="0" w:color="auto"/>
                        <w:bottom w:val="none" w:sz="0" w:space="0" w:color="auto"/>
                        <w:right w:val="none" w:sz="0" w:space="0" w:color="auto"/>
                      </w:divBdr>
                      <w:divsChild>
                        <w:div w:id="146593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720483">
              <w:marLeft w:val="0"/>
              <w:marRight w:val="0"/>
              <w:marTop w:val="0"/>
              <w:marBottom w:val="0"/>
              <w:divBdr>
                <w:top w:val="none" w:sz="0" w:space="0" w:color="auto"/>
                <w:left w:val="none" w:sz="0" w:space="0" w:color="auto"/>
                <w:bottom w:val="none" w:sz="0" w:space="0" w:color="auto"/>
                <w:right w:val="none" w:sz="0" w:space="0" w:color="auto"/>
              </w:divBdr>
              <w:divsChild>
                <w:div w:id="782187276">
                  <w:marLeft w:val="0"/>
                  <w:marRight w:val="0"/>
                  <w:marTop w:val="0"/>
                  <w:marBottom w:val="0"/>
                  <w:divBdr>
                    <w:top w:val="none" w:sz="0" w:space="0" w:color="auto"/>
                    <w:left w:val="none" w:sz="0" w:space="0" w:color="auto"/>
                    <w:bottom w:val="none" w:sz="0" w:space="0" w:color="auto"/>
                    <w:right w:val="none" w:sz="0" w:space="0" w:color="auto"/>
                  </w:divBdr>
                  <w:divsChild>
                    <w:div w:id="1388718968">
                      <w:marLeft w:val="0"/>
                      <w:marRight w:val="0"/>
                      <w:marTop w:val="0"/>
                      <w:marBottom w:val="0"/>
                      <w:divBdr>
                        <w:top w:val="none" w:sz="0" w:space="0" w:color="auto"/>
                        <w:left w:val="none" w:sz="0" w:space="0" w:color="auto"/>
                        <w:bottom w:val="none" w:sz="0" w:space="0" w:color="auto"/>
                        <w:right w:val="none" w:sz="0" w:space="0" w:color="auto"/>
                      </w:divBdr>
                      <w:divsChild>
                        <w:div w:id="7518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42952">
                  <w:marLeft w:val="0"/>
                  <w:marRight w:val="0"/>
                  <w:marTop w:val="0"/>
                  <w:marBottom w:val="0"/>
                  <w:divBdr>
                    <w:top w:val="none" w:sz="0" w:space="0" w:color="auto"/>
                    <w:left w:val="none" w:sz="0" w:space="0" w:color="auto"/>
                    <w:bottom w:val="none" w:sz="0" w:space="0" w:color="auto"/>
                    <w:right w:val="none" w:sz="0" w:space="0" w:color="auto"/>
                  </w:divBdr>
                </w:div>
              </w:divsChild>
            </w:div>
            <w:div w:id="1957371767">
              <w:marLeft w:val="0"/>
              <w:marRight w:val="0"/>
              <w:marTop w:val="0"/>
              <w:marBottom w:val="0"/>
              <w:divBdr>
                <w:top w:val="none" w:sz="0" w:space="0" w:color="auto"/>
                <w:left w:val="none" w:sz="0" w:space="0" w:color="auto"/>
                <w:bottom w:val="none" w:sz="0" w:space="0" w:color="auto"/>
                <w:right w:val="none" w:sz="0" w:space="0" w:color="auto"/>
              </w:divBdr>
              <w:divsChild>
                <w:div w:id="187069524">
                  <w:marLeft w:val="0"/>
                  <w:marRight w:val="0"/>
                  <w:marTop w:val="0"/>
                  <w:marBottom w:val="0"/>
                  <w:divBdr>
                    <w:top w:val="none" w:sz="0" w:space="0" w:color="auto"/>
                    <w:left w:val="none" w:sz="0" w:space="0" w:color="auto"/>
                    <w:bottom w:val="none" w:sz="0" w:space="0" w:color="auto"/>
                    <w:right w:val="none" w:sz="0" w:space="0" w:color="auto"/>
                  </w:divBdr>
                </w:div>
                <w:div w:id="1519737776">
                  <w:marLeft w:val="0"/>
                  <w:marRight w:val="0"/>
                  <w:marTop w:val="0"/>
                  <w:marBottom w:val="0"/>
                  <w:divBdr>
                    <w:top w:val="none" w:sz="0" w:space="0" w:color="auto"/>
                    <w:left w:val="none" w:sz="0" w:space="0" w:color="auto"/>
                    <w:bottom w:val="none" w:sz="0" w:space="0" w:color="auto"/>
                    <w:right w:val="none" w:sz="0" w:space="0" w:color="auto"/>
                  </w:divBdr>
                  <w:divsChild>
                    <w:div w:id="92166156">
                      <w:marLeft w:val="0"/>
                      <w:marRight w:val="0"/>
                      <w:marTop w:val="0"/>
                      <w:marBottom w:val="0"/>
                      <w:divBdr>
                        <w:top w:val="none" w:sz="0" w:space="0" w:color="auto"/>
                        <w:left w:val="none" w:sz="0" w:space="0" w:color="auto"/>
                        <w:bottom w:val="none" w:sz="0" w:space="0" w:color="auto"/>
                        <w:right w:val="none" w:sz="0" w:space="0" w:color="auto"/>
                      </w:divBdr>
                      <w:divsChild>
                        <w:div w:id="18819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00262">
              <w:marLeft w:val="0"/>
              <w:marRight w:val="0"/>
              <w:marTop w:val="0"/>
              <w:marBottom w:val="0"/>
              <w:divBdr>
                <w:top w:val="none" w:sz="0" w:space="0" w:color="auto"/>
                <w:left w:val="none" w:sz="0" w:space="0" w:color="auto"/>
                <w:bottom w:val="none" w:sz="0" w:space="0" w:color="auto"/>
                <w:right w:val="none" w:sz="0" w:space="0" w:color="auto"/>
              </w:divBdr>
              <w:divsChild>
                <w:div w:id="925043132">
                  <w:marLeft w:val="0"/>
                  <w:marRight w:val="0"/>
                  <w:marTop w:val="0"/>
                  <w:marBottom w:val="0"/>
                  <w:divBdr>
                    <w:top w:val="none" w:sz="0" w:space="0" w:color="auto"/>
                    <w:left w:val="none" w:sz="0" w:space="0" w:color="auto"/>
                    <w:bottom w:val="none" w:sz="0" w:space="0" w:color="auto"/>
                    <w:right w:val="none" w:sz="0" w:space="0" w:color="auto"/>
                  </w:divBdr>
                </w:div>
                <w:div w:id="2061397331">
                  <w:marLeft w:val="0"/>
                  <w:marRight w:val="0"/>
                  <w:marTop w:val="0"/>
                  <w:marBottom w:val="0"/>
                  <w:divBdr>
                    <w:top w:val="none" w:sz="0" w:space="0" w:color="auto"/>
                    <w:left w:val="none" w:sz="0" w:space="0" w:color="auto"/>
                    <w:bottom w:val="none" w:sz="0" w:space="0" w:color="auto"/>
                    <w:right w:val="none" w:sz="0" w:space="0" w:color="auto"/>
                  </w:divBdr>
                  <w:divsChild>
                    <w:div w:id="1460025668">
                      <w:marLeft w:val="0"/>
                      <w:marRight w:val="0"/>
                      <w:marTop w:val="0"/>
                      <w:marBottom w:val="0"/>
                      <w:divBdr>
                        <w:top w:val="none" w:sz="0" w:space="0" w:color="auto"/>
                        <w:left w:val="none" w:sz="0" w:space="0" w:color="auto"/>
                        <w:bottom w:val="none" w:sz="0" w:space="0" w:color="auto"/>
                        <w:right w:val="none" w:sz="0" w:space="0" w:color="auto"/>
                      </w:divBdr>
                      <w:divsChild>
                        <w:div w:id="144831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27477">
              <w:marLeft w:val="0"/>
              <w:marRight w:val="0"/>
              <w:marTop w:val="0"/>
              <w:marBottom w:val="0"/>
              <w:divBdr>
                <w:top w:val="none" w:sz="0" w:space="0" w:color="auto"/>
                <w:left w:val="none" w:sz="0" w:space="0" w:color="auto"/>
                <w:bottom w:val="none" w:sz="0" w:space="0" w:color="auto"/>
                <w:right w:val="none" w:sz="0" w:space="0" w:color="auto"/>
              </w:divBdr>
              <w:divsChild>
                <w:div w:id="648243354">
                  <w:marLeft w:val="0"/>
                  <w:marRight w:val="0"/>
                  <w:marTop w:val="0"/>
                  <w:marBottom w:val="0"/>
                  <w:divBdr>
                    <w:top w:val="none" w:sz="0" w:space="0" w:color="auto"/>
                    <w:left w:val="none" w:sz="0" w:space="0" w:color="auto"/>
                    <w:bottom w:val="none" w:sz="0" w:space="0" w:color="auto"/>
                    <w:right w:val="none" w:sz="0" w:space="0" w:color="auto"/>
                  </w:divBdr>
                </w:div>
                <w:div w:id="986786476">
                  <w:marLeft w:val="0"/>
                  <w:marRight w:val="0"/>
                  <w:marTop w:val="0"/>
                  <w:marBottom w:val="0"/>
                  <w:divBdr>
                    <w:top w:val="none" w:sz="0" w:space="0" w:color="auto"/>
                    <w:left w:val="none" w:sz="0" w:space="0" w:color="auto"/>
                    <w:bottom w:val="none" w:sz="0" w:space="0" w:color="auto"/>
                    <w:right w:val="none" w:sz="0" w:space="0" w:color="auto"/>
                  </w:divBdr>
                  <w:divsChild>
                    <w:div w:id="1355109720">
                      <w:marLeft w:val="0"/>
                      <w:marRight w:val="0"/>
                      <w:marTop w:val="0"/>
                      <w:marBottom w:val="0"/>
                      <w:divBdr>
                        <w:top w:val="none" w:sz="0" w:space="0" w:color="auto"/>
                        <w:left w:val="none" w:sz="0" w:space="0" w:color="auto"/>
                        <w:bottom w:val="none" w:sz="0" w:space="0" w:color="auto"/>
                        <w:right w:val="none" w:sz="0" w:space="0" w:color="auto"/>
                      </w:divBdr>
                      <w:divsChild>
                        <w:div w:id="8561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683103">
              <w:marLeft w:val="0"/>
              <w:marRight w:val="0"/>
              <w:marTop w:val="0"/>
              <w:marBottom w:val="0"/>
              <w:divBdr>
                <w:top w:val="none" w:sz="0" w:space="0" w:color="auto"/>
                <w:left w:val="none" w:sz="0" w:space="0" w:color="auto"/>
                <w:bottom w:val="none" w:sz="0" w:space="0" w:color="auto"/>
                <w:right w:val="none" w:sz="0" w:space="0" w:color="auto"/>
              </w:divBdr>
              <w:divsChild>
                <w:div w:id="1156456340">
                  <w:marLeft w:val="0"/>
                  <w:marRight w:val="0"/>
                  <w:marTop w:val="0"/>
                  <w:marBottom w:val="0"/>
                  <w:divBdr>
                    <w:top w:val="none" w:sz="0" w:space="0" w:color="auto"/>
                    <w:left w:val="none" w:sz="0" w:space="0" w:color="auto"/>
                    <w:bottom w:val="none" w:sz="0" w:space="0" w:color="auto"/>
                    <w:right w:val="none" w:sz="0" w:space="0" w:color="auto"/>
                  </w:divBdr>
                </w:div>
                <w:div w:id="2133746679">
                  <w:marLeft w:val="0"/>
                  <w:marRight w:val="0"/>
                  <w:marTop w:val="0"/>
                  <w:marBottom w:val="0"/>
                  <w:divBdr>
                    <w:top w:val="none" w:sz="0" w:space="0" w:color="auto"/>
                    <w:left w:val="none" w:sz="0" w:space="0" w:color="auto"/>
                    <w:bottom w:val="none" w:sz="0" w:space="0" w:color="auto"/>
                    <w:right w:val="none" w:sz="0" w:space="0" w:color="auto"/>
                  </w:divBdr>
                  <w:divsChild>
                    <w:div w:id="1824468068">
                      <w:marLeft w:val="0"/>
                      <w:marRight w:val="0"/>
                      <w:marTop w:val="0"/>
                      <w:marBottom w:val="0"/>
                      <w:divBdr>
                        <w:top w:val="none" w:sz="0" w:space="0" w:color="auto"/>
                        <w:left w:val="none" w:sz="0" w:space="0" w:color="auto"/>
                        <w:bottom w:val="none" w:sz="0" w:space="0" w:color="auto"/>
                        <w:right w:val="none" w:sz="0" w:space="0" w:color="auto"/>
                      </w:divBdr>
                      <w:divsChild>
                        <w:div w:id="180966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319837">
              <w:marLeft w:val="0"/>
              <w:marRight w:val="0"/>
              <w:marTop w:val="0"/>
              <w:marBottom w:val="0"/>
              <w:divBdr>
                <w:top w:val="none" w:sz="0" w:space="0" w:color="auto"/>
                <w:left w:val="none" w:sz="0" w:space="0" w:color="auto"/>
                <w:bottom w:val="none" w:sz="0" w:space="0" w:color="auto"/>
                <w:right w:val="none" w:sz="0" w:space="0" w:color="auto"/>
              </w:divBdr>
              <w:divsChild>
                <w:div w:id="310065516">
                  <w:marLeft w:val="0"/>
                  <w:marRight w:val="0"/>
                  <w:marTop w:val="0"/>
                  <w:marBottom w:val="0"/>
                  <w:divBdr>
                    <w:top w:val="none" w:sz="0" w:space="0" w:color="auto"/>
                    <w:left w:val="none" w:sz="0" w:space="0" w:color="auto"/>
                    <w:bottom w:val="none" w:sz="0" w:space="0" w:color="auto"/>
                    <w:right w:val="none" w:sz="0" w:space="0" w:color="auto"/>
                  </w:divBdr>
                </w:div>
                <w:div w:id="1103450674">
                  <w:marLeft w:val="0"/>
                  <w:marRight w:val="0"/>
                  <w:marTop w:val="0"/>
                  <w:marBottom w:val="0"/>
                  <w:divBdr>
                    <w:top w:val="none" w:sz="0" w:space="0" w:color="auto"/>
                    <w:left w:val="none" w:sz="0" w:space="0" w:color="auto"/>
                    <w:bottom w:val="none" w:sz="0" w:space="0" w:color="auto"/>
                    <w:right w:val="none" w:sz="0" w:space="0" w:color="auto"/>
                  </w:divBdr>
                  <w:divsChild>
                    <w:div w:id="1219322231">
                      <w:marLeft w:val="0"/>
                      <w:marRight w:val="0"/>
                      <w:marTop w:val="0"/>
                      <w:marBottom w:val="0"/>
                      <w:divBdr>
                        <w:top w:val="none" w:sz="0" w:space="0" w:color="auto"/>
                        <w:left w:val="none" w:sz="0" w:space="0" w:color="auto"/>
                        <w:bottom w:val="none" w:sz="0" w:space="0" w:color="auto"/>
                        <w:right w:val="none" w:sz="0" w:space="0" w:color="auto"/>
                      </w:divBdr>
                      <w:divsChild>
                        <w:div w:id="11864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92573">
              <w:marLeft w:val="0"/>
              <w:marRight w:val="0"/>
              <w:marTop w:val="0"/>
              <w:marBottom w:val="0"/>
              <w:divBdr>
                <w:top w:val="none" w:sz="0" w:space="0" w:color="auto"/>
                <w:left w:val="none" w:sz="0" w:space="0" w:color="auto"/>
                <w:bottom w:val="none" w:sz="0" w:space="0" w:color="auto"/>
                <w:right w:val="none" w:sz="0" w:space="0" w:color="auto"/>
              </w:divBdr>
              <w:divsChild>
                <w:div w:id="1518344427">
                  <w:marLeft w:val="0"/>
                  <w:marRight w:val="0"/>
                  <w:marTop w:val="0"/>
                  <w:marBottom w:val="0"/>
                  <w:divBdr>
                    <w:top w:val="none" w:sz="0" w:space="0" w:color="auto"/>
                    <w:left w:val="none" w:sz="0" w:space="0" w:color="auto"/>
                    <w:bottom w:val="none" w:sz="0" w:space="0" w:color="auto"/>
                    <w:right w:val="none" w:sz="0" w:space="0" w:color="auto"/>
                  </w:divBdr>
                  <w:divsChild>
                    <w:div w:id="955529319">
                      <w:marLeft w:val="0"/>
                      <w:marRight w:val="0"/>
                      <w:marTop w:val="0"/>
                      <w:marBottom w:val="0"/>
                      <w:divBdr>
                        <w:top w:val="none" w:sz="0" w:space="0" w:color="auto"/>
                        <w:left w:val="none" w:sz="0" w:space="0" w:color="auto"/>
                        <w:bottom w:val="none" w:sz="0" w:space="0" w:color="auto"/>
                        <w:right w:val="none" w:sz="0" w:space="0" w:color="auto"/>
                      </w:divBdr>
                      <w:divsChild>
                        <w:div w:id="155295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3543">
                  <w:marLeft w:val="0"/>
                  <w:marRight w:val="0"/>
                  <w:marTop w:val="0"/>
                  <w:marBottom w:val="0"/>
                  <w:divBdr>
                    <w:top w:val="none" w:sz="0" w:space="0" w:color="auto"/>
                    <w:left w:val="none" w:sz="0" w:space="0" w:color="auto"/>
                    <w:bottom w:val="none" w:sz="0" w:space="0" w:color="auto"/>
                    <w:right w:val="none" w:sz="0" w:space="0" w:color="auto"/>
                  </w:divBdr>
                </w:div>
              </w:divsChild>
            </w:div>
            <w:div w:id="2116047911">
              <w:marLeft w:val="0"/>
              <w:marRight w:val="0"/>
              <w:marTop w:val="0"/>
              <w:marBottom w:val="0"/>
              <w:divBdr>
                <w:top w:val="none" w:sz="0" w:space="0" w:color="auto"/>
                <w:left w:val="none" w:sz="0" w:space="0" w:color="auto"/>
                <w:bottom w:val="none" w:sz="0" w:space="0" w:color="auto"/>
                <w:right w:val="none" w:sz="0" w:space="0" w:color="auto"/>
              </w:divBdr>
              <w:divsChild>
                <w:div w:id="390739669">
                  <w:marLeft w:val="0"/>
                  <w:marRight w:val="0"/>
                  <w:marTop w:val="0"/>
                  <w:marBottom w:val="0"/>
                  <w:divBdr>
                    <w:top w:val="none" w:sz="0" w:space="0" w:color="auto"/>
                    <w:left w:val="none" w:sz="0" w:space="0" w:color="auto"/>
                    <w:bottom w:val="none" w:sz="0" w:space="0" w:color="auto"/>
                    <w:right w:val="none" w:sz="0" w:space="0" w:color="auto"/>
                  </w:divBdr>
                  <w:divsChild>
                    <w:div w:id="1933510303">
                      <w:marLeft w:val="0"/>
                      <w:marRight w:val="0"/>
                      <w:marTop w:val="0"/>
                      <w:marBottom w:val="0"/>
                      <w:divBdr>
                        <w:top w:val="none" w:sz="0" w:space="0" w:color="auto"/>
                        <w:left w:val="none" w:sz="0" w:space="0" w:color="auto"/>
                        <w:bottom w:val="none" w:sz="0" w:space="0" w:color="auto"/>
                        <w:right w:val="none" w:sz="0" w:space="0" w:color="auto"/>
                      </w:divBdr>
                      <w:divsChild>
                        <w:div w:id="125628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707689">
      <w:bodyDiv w:val="1"/>
      <w:marLeft w:val="0"/>
      <w:marRight w:val="0"/>
      <w:marTop w:val="0"/>
      <w:marBottom w:val="0"/>
      <w:divBdr>
        <w:top w:val="none" w:sz="0" w:space="0" w:color="auto"/>
        <w:left w:val="none" w:sz="0" w:space="0" w:color="auto"/>
        <w:bottom w:val="none" w:sz="0" w:space="0" w:color="auto"/>
        <w:right w:val="none" w:sz="0" w:space="0" w:color="auto"/>
      </w:divBdr>
    </w:div>
    <w:div w:id="2086025647">
      <w:bodyDiv w:val="1"/>
      <w:marLeft w:val="0"/>
      <w:marRight w:val="0"/>
      <w:marTop w:val="0"/>
      <w:marBottom w:val="0"/>
      <w:divBdr>
        <w:top w:val="none" w:sz="0" w:space="0" w:color="auto"/>
        <w:left w:val="none" w:sz="0" w:space="0" w:color="auto"/>
        <w:bottom w:val="none" w:sz="0" w:space="0" w:color="auto"/>
        <w:right w:val="none" w:sz="0" w:space="0" w:color="auto"/>
      </w:divBdr>
    </w:div>
    <w:div w:id="2097898631">
      <w:bodyDiv w:val="1"/>
      <w:marLeft w:val="0"/>
      <w:marRight w:val="0"/>
      <w:marTop w:val="0"/>
      <w:marBottom w:val="0"/>
      <w:divBdr>
        <w:top w:val="none" w:sz="0" w:space="0" w:color="auto"/>
        <w:left w:val="none" w:sz="0" w:space="0" w:color="auto"/>
        <w:bottom w:val="none" w:sz="0" w:space="0" w:color="auto"/>
        <w:right w:val="none" w:sz="0" w:space="0" w:color="auto"/>
      </w:divBdr>
    </w:div>
    <w:div w:id="2107536041">
      <w:marLeft w:val="0"/>
      <w:marRight w:val="0"/>
      <w:marTop w:val="0"/>
      <w:marBottom w:val="0"/>
      <w:divBdr>
        <w:top w:val="none" w:sz="0" w:space="0" w:color="auto"/>
        <w:left w:val="none" w:sz="0" w:space="0" w:color="auto"/>
        <w:bottom w:val="none" w:sz="0" w:space="0" w:color="auto"/>
        <w:right w:val="none" w:sz="0" w:space="0" w:color="auto"/>
      </w:divBdr>
      <w:divsChild>
        <w:div w:id="91974596">
          <w:marLeft w:val="0"/>
          <w:marRight w:val="0"/>
          <w:marTop w:val="0"/>
          <w:marBottom w:val="0"/>
          <w:divBdr>
            <w:top w:val="none" w:sz="0" w:space="0" w:color="auto"/>
            <w:left w:val="none" w:sz="0" w:space="0" w:color="auto"/>
            <w:bottom w:val="none" w:sz="0" w:space="0" w:color="auto"/>
            <w:right w:val="none" w:sz="0" w:space="0" w:color="auto"/>
          </w:divBdr>
          <w:divsChild>
            <w:div w:id="2017612235">
              <w:marLeft w:val="0"/>
              <w:marRight w:val="0"/>
              <w:marTop w:val="0"/>
              <w:marBottom w:val="0"/>
              <w:divBdr>
                <w:top w:val="none" w:sz="0" w:space="0" w:color="auto"/>
                <w:left w:val="none" w:sz="0" w:space="0" w:color="auto"/>
                <w:bottom w:val="none" w:sz="0" w:space="0" w:color="auto"/>
                <w:right w:val="none" w:sz="0" w:space="0" w:color="auto"/>
              </w:divBdr>
              <w:divsChild>
                <w:div w:id="237057067">
                  <w:marLeft w:val="0"/>
                  <w:marRight w:val="0"/>
                  <w:marTop w:val="0"/>
                  <w:marBottom w:val="0"/>
                  <w:divBdr>
                    <w:top w:val="none" w:sz="0" w:space="0" w:color="auto"/>
                    <w:left w:val="none" w:sz="0" w:space="0" w:color="auto"/>
                    <w:bottom w:val="none" w:sz="0" w:space="0" w:color="auto"/>
                    <w:right w:val="none" w:sz="0" w:space="0" w:color="auto"/>
                  </w:divBdr>
                  <w:divsChild>
                    <w:div w:id="1278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59348">
          <w:marLeft w:val="0"/>
          <w:marRight w:val="0"/>
          <w:marTop w:val="0"/>
          <w:marBottom w:val="0"/>
          <w:divBdr>
            <w:top w:val="none" w:sz="0" w:space="0" w:color="auto"/>
            <w:left w:val="none" w:sz="0" w:space="0" w:color="auto"/>
            <w:bottom w:val="none" w:sz="0" w:space="0" w:color="auto"/>
            <w:right w:val="none" w:sz="0" w:space="0" w:color="auto"/>
          </w:divBdr>
        </w:div>
        <w:div w:id="417405799">
          <w:marLeft w:val="240"/>
          <w:marRight w:val="240"/>
          <w:marTop w:val="240"/>
          <w:marBottom w:val="240"/>
          <w:divBdr>
            <w:top w:val="none" w:sz="0" w:space="0" w:color="auto"/>
            <w:left w:val="none" w:sz="0" w:space="0" w:color="auto"/>
            <w:bottom w:val="none" w:sz="0" w:space="0" w:color="auto"/>
            <w:right w:val="none" w:sz="0" w:space="0" w:color="auto"/>
          </w:divBdr>
          <w:divsChild>
            <w:div w:id="1160543792">
              <w:marLeft w:val="0"/>
              <w:marRight w:val="0"/>
              <w:marTop w:val="0"/>
              <w:marBottom w:val="0"/>
              <w:divBdr>
                <w:top w:val="none" w:sz="0" w:space="0" w:color="auto"/>
                <w:left w:val="none" w:sz="0" w:space="0" w:color="auto"/>
                <w:bottom w:val="none" w:sz="0" w:space="0" w:color="auto"/>
                <w:right w:val="none" w:sz="0" w:space="0" w:color="auto"/>
              </w:divBdr>
            </w:div>
          </w:divsChild>
        </w:div>
        <w:div w:id="711736080">
          <w:marLeft w:val="0"/>
          <w:marRight w:val="0"/>
          <w:marTop w:val="0"/>
          <w:marBottom w:val="0"/>
          <w:divBdr>
            <w:top w:val="none" w:sz="0" w:space="0" w:color="auto"/>
            <w:left w:val="none" w:sz="0" w:space="0" w:color="auto"/>
            <w:bottom w:val="none" w:sz="0" w:space="0" w:color="auto"/>
            <w:right w:val="none" w:sz="0" w:space="0" w:color="auto"/>
          </w:divBdr>
          <w:divsChild>
            <w:div w:id="489829561">
              <w:marLeft w:val="0"/>
              <w:marRight w:val="0"/>
              <w:marTop w:val="0"/>
              <w:marBottom w:val="0"/>
              <w:divBdr>
                <w:top w:val="none" w:sz="0" w:space="0" w:color="auto"/>
                <w:left w:val="none" w:sz="0" w:space="0" w:color="auto"/>
                <w:bottom w:val="none" w:sz="0" w:space="0" w:color="auto"/>
                <w:right w:val="none" w:sz="0" w:space="0" w:color="auto"/>
              </w:divBdr>
              <w:divsChild>
                <w:div w:id="1040475914">
                  <w:marLeft w:val="0"/>
                  <w:marRight w:val="0"/>
                  <w:marTop w:val="0"/>
                  <w:marBottom w:val="0"/>
                  <w:divBdr>
                    <w:top w:val="none" w:sz="0" w:space="0" w:color="auto"/>
                    <w:left w:val="none" w:sz="0" w:space="0" w:color="auto"/>
                    <w:bottom w:val="none" w:sz="0" w:space="0" w:color="auto"/>
                    <w:right w:val="none" w:sz="0" w:space="0" w:color="auto"/>
                  </w:divBdr>
                  <w:divsChild>
                    <w:div w:id="16684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983199">
          <w:marLeft w:val="0"/>
          <w:marRight w:val="0"/>
          <w:marTop w:val="0"/>
          <w:marBottom w:val="0"/>
          <w:divBdr>
            <w:top w:val="none" w:sz="0" w:space="0" w:color="auto"/>
            <w:left w:val="none" w:sz="0" w:space="0" w:color="auto"/>
            <w:bottom w:val="none" w:sz="0" w:space="0" w:color="auto"/>
            <w:right w:val="none" w:sz="0" w:space="0" w:color="auto"/>
          </w:divBdr>
          <w:divsChild>
            <w:div w:id="731584572">
              <w:marLeft w:val="0"/>
              <w:marRight w:val="0"/>
              <w:marTop w:val="0"/>
              <w:marBottom w:val="0"/>
              <w:divBdr>
                <w:top w:val="none" w:sz="0" w:space="0" w:color="auto"/>
                <w:left w:val="none" w:sz="0" w:space="0" w:color="auto"/>
                <w:bottom w:val="none" w:sz="0" w:space="0" w:color="auto"/>
                <w:right w:val="none" w:sz="0" w:space="0" w:color="auto"/>
              </w:divBdr>
              <w:divsChild>
                <w:div w:id="98331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87629">
          <w:marLeft w:val="0"/>
          <w:marRight w:val="0"/>
          <w:marTop w:val="0"/>
          <w:marBottom w:val="0"/>
          <w:divBdr>
            <w:top w:val="none" w:sz="0" w:space="0" w:color="auto"/>
            <w:left w:val="none" w:sz="0" w:space="0" w:color="auto"/>
            <w:bottom w:val="none" w:sz="0" w:space="0" w:color="auto"/>
            <w:right w:val="none" w:sz="0" w:space="0" w:color="auto"/>
          </w:divBdr>
          <w:divsChild>
            <w:div w:id="130559645">
              <w:marLeft w:val="0"/>
              <w:marRight w:val="0"/>
              <w:marTop w:val="0"/>
              <w:marBottom w:val="0"/>
              <w:divBdr>
                <w:top w:val="none" w:sz="0" w:space="0" w:color="auto"/>
                <w:left w:val="none" w:sz="0" w:space="0" w:color="auto"/>
                <w:bottom w:val="none" w:sz="0" w:space="0" w:color="auto"/>
                <w:right w:val="none" w:sz="0" w:space="0" w:color="auto"/>
              </w:divBdr>
              <w:divsChild>
                <w:div w:id="789933514">
                  <w:marLeft w:val="0"/>
                  <w:marRight w:val="0"/>
                  <w:marTop w:val="0"/>
                  <w:marBottom w:val="0"/>
                  <w:divBdr>
                    <w:top w:val="none" w:sz="0" w:space="0" w:color="auto"/>
                    <w:left w:val="none" w:sz="0" w:space="0" w:color="auto"/>
                    <w:bottom w:val="none" w:sz="0" w:space="0" w:color="auto"/>
                    <w:right w:val="none" w:sz="0" w:space="0" w:color="auto"/>
                  </w:divBdr>
                  <w:divsChild>
                    <w:div w:id="1348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089941">
      <w:bodyDiv w:val="1"/>
      <w:marLeft w:val="0"/>
      <w:marRight w:val="0"/>
      <w:marTop w:val="0"/>
      <w:marBottom w:val="0"/>
      <w:divBdr>
        <w:top w:val="none" w:sz="0" w:space="0" w:color="auto"/>
        <w:left w:val="none" w:sz="0" w:space="0" w:color="auto"/>
        <w:bottom w:val="none" w:sz="0" w:space="0" w:color="auto"/>
        <w:right w:val="none" w:sz="0" w:space="0" w:color="auto"/>
      </w:divBdr>
    </w:div>
    <w:div w:id="2117822118">
      <w:bodyDiv w:val="1"/>
      <w:marLeft w:val="0"/>
      <w:marRight w:val="0"/>
      <w:marTop w:val="0"/>
      <w:marBottom w:val="0"/>
      <w:divBdr>
        <w:top w:val="none" w:sz="0" w:space="0" w:color="auto"/>
        <w:left w:val="none" w:sz="0" w:space="0" w:color="auto"/>
        <w:bottom w:val="none" w:sz="0" w:space="0" w:color="auto"/>
        <w:right w:val="none" w:sz="0" w:space="0" w:color="auto"/>
      </w:divBdr>
    </w:div>
    <w:div w:id="2134866581">
      <w:bodyDiv w:val="1"/>
      <w:marLeft w:val="10"/>
      <w:marRight w:val="10"/>
      <w:marTop w:val="0"/>
      <w:marBottom w:val="0"/>
      <w:divBdr>
        <w:top w:val="none" w:sz="0" w:space="0" w:color="auto"/>
        <w:left w:val="none" w:sz="0" w:space="0" w:color="auto"/>
        <w:bottom w:val="none" w:sz="0" w:space="0" w:color="auto"/>
        <w:right w:val="none" w:sz="0" w:space="0" w:color="auto"/>
      </w:divBdr>
      <w:divsChild>
        <w:div w:id="1043485108">
          <w:marLeft w:val="0"/>
          <w:marRight w:val="0"/>
          <w:marTop w:val="0"/>
          <w:marBottom w:val="0"/>
          <w:divBdr>
            <w:top w:val="none" w:sz="0" w:space="0" w:color="auto"/>
            <w:left w:val="none" w:sz="0" w:space="0" w:color="auto"/>
            <w:bottom w:val="none" w:sz="0" w:space="0" w:color="auto"/>
            <w:right w:val="none" w:sz="0" w:space="0" w:color="auto"/>
          </w:divBdr>
          <w:divsChild>
            <w:div w:id="600724357">
              <w:marLeft w:val="0"/>
              <w:marRight w:val="0"/>
              <w:marTop w:val="0"/>
              <w:marBottom w:val="0"/>
              <w:divBdr>
                <w:top w:val="none" w:sz="0" w:space="0" w:color="auto"/>
                <w:left w:val="none" w:sz="0" w:space="0" w:color="auto"/>
                <w:bottom w:val="none" w:sz="0" w:space="0" w:color="auto"/>
                <w:right w:val="none" w:sz="0" w:space="0" w:color="auto"/>
              </w:divBdr>
              <w:divsChild>
                <w:div w:id="111484461">
                  <w:marLeft w:val="450"/>
                  <w:marRight w:val="0"/>
                  <w:marTop w:val="150"/>
                  <w:marBottom w:val="150"/>
                  <w:divBdr>
                    <w:top w:val="single" w:sz="6" w:space="8" w:color="000000"/>
                    <w:left w:val="single" w:sz="6" w:space="15" w:color="000000"/>
                    <w:bottom w:val="single" w:sz="6" w:space="15" w:color="000000"/>
                    <w:right w:val="single" w:sz="6" w:space="15" w:color="000000"/>
                  </w:divBdr>
                </w:div>
                <w:div w:id="376783430">
                  <w:marLeft w:val="0"/>
                  <w:marRight w:val="0"/>
                  <w:marTop w:val="0"/>
                  <w:marBottom w:val="0"/>
                  <w:divBdr>
                    <w:top w:val="none" w:sz="0" w:space="0" w:color="auto"/>
                    <w:left w:val="none" w:sz="0" w:space="0" w:color="auto"/>
                    <w:bottom w:val="none" w:sz="0" w:space="0" w:color="auto"/>
                    <w:right w:val="none" w:sz="0" w:space="0" w:color="auto"/>
                  </w:divBdr>
                  <w:divsChild>
                    <w:div w:id="562526100">
                      <w:marLeft w:val="0"/>
                      <w:marRight w:val="0"/>
                      <w:marTop w:val="0"/>
                      <w:marBottom w:val="0"/>
                      <w:divBdr>
                        <w:top w:val="none" w:sz="0" w:space="0" w:color="auto"/>
                        <w:left w:val="none" w:sz="0" w:space="0" w:color="auto"/>
                        <w:bottom w:val="none" w:sz="0" w:space="0" w:color="auto"/>
                        <w:right w:val="none" w:sz="0" w:space="0" w:color="auto"/>
                      </w:divBdr>
                      <w:divsChild>
                        <w:div w:id="2053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06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0.emf"/><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package" Target="embeddings/Microsoft_Word_Document1.docx"/><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6.png"/><Relationship Id="rId29" Type="http://schemas.openxmlformats.org/officeDocument/2006/relationships/package" Target="embeddings/Microsoft_Word_Document3.docx"/><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emf"/><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package" Target="embeddings/Microsoft_Word_Document.docx"/><Relationship Id="rId28" Type="http://schemas.openxmlformats.org/officeDocument/2006/relationships/image" Target="media/image11.emf"/><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8.emf"/><Relationship Id="rId27" Type="http://schemas.openxmlformats.org/officeDocument/2006/relationships/package" Target="embeddings/Microsoft_Word_Document2.docx"/><Relationship Id="rId30" Type="http://schemas.openxmlformats.org/officeDocument/2006/relationships/header" Target="header4.xml"/></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Maveric%20Technical%20Proposal%20-%20Template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2012-07-12T00:00:00</PublishDate>
  <Abstract>This document is a complete analysis on the technology stack options available in the market.  It also details the technology stack finally chosen for the TESTAC platform with the rationale behind the selection</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B7210C3E4E00E4EB7CB8A4B4BB7109C" ma:contentTypeVersion="0" ma:contentTypeDescription="Create a new document." ma:contentTypeScope="" ma:versionID="b3e0bdcfbaada57ccd750d934e38f995">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DA0001-7558-497F-99BD-48725BBC45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D9A71D5E-4406-43A9-A16F-5771182B1924}">
  <ds:schemaRefs>
    <ds:schemaRef ds:uri="http://schemas.microsoft.com/sharepoint/v3/contenttype/forms"/>
  </ds:schemaRefs>
</ds:datastoreItem>
</file>

<file path=customXml/itemProps4.xml><?xml version="1.0" encoding="utf-8"?>
<ds:datastoreItem xmlns:ds="http://schemas.openxmlformats.org/officeDocument/2006/customXml" ds:itemID="{EB6692E6-664D-4F77-892D-D6AF5B4F55F1}">
  <ds:schemaRefs>
    <ds:schemaRef ds:uri="http://schemas.microsoft.com/office/2006/metadata/properties"/>
  </ds:schemaRefs>
</ds:datastoreItem>
</file>

<file path=customXml/itemProps5.xml><?xml version="1.0" encoding="utf-8"?>
<ds:datastoreItem xmlns:ds="http://schemas.openxmlformats.org/officeDocument/2006/customXml" ds:itemID="{9429BCC4-6328-4CA6-8205-F5656569E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Maveric Technical Proposal - Template2</Template>
  <TotalTime>49</TotalTime>
  <Pages>1</Pages>
  <Words>287</Words>
  <Characters>1639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Intigral</vt:lpstr>
    </vt:vector>
  </TitlesOfParts>
  <Company>Maveric Systems</Company>
  <LinksUpToDate>false</LinksUpToDate>
  <CharactersWithSpaces>1923</CharactersWithSpaces>
  <SharedDoc>false</SharedDoc>
  <HyperlinkBase>http://www.maveric-systems.com</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Intigral</dc:title>
  <dc:subject/>
  <dc:creator>Maveric-Systems Ltd</dc:creator>
  <cp:keywords/>
  <dc:description/>
  <cp:lastModifiedBy>Srikanth Dasari</cp:lastModifiedBy>
  <cp:revision>13</cp:revision>
  <cp:lastPrinted>2015-03-11T14:00:00Z</cp:lastPrinted>
  <dcterms:created xsi:type="dcterms:W3CDTF">2018-10-14T09:35:00Z</dcterms:created>
  <dcterms:modified xsi:type="dcterms:W3CDTF">2023-03-27T13:36:00Z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